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F4D5" w14:textId="5E29350C" w:rsidR="0044622D" w:rsidRDefault="00463C92" w:rsidP="00824168">
      <w:pPr>
        <w:pStyle w:val="AIETitle"/>
      </w:pPr>
      <w:r>
        <w:t>Introduction to C</w:t>
      </w:r>
      <w:r w:rsidR="00866343">
        <w:t>++</w:t>
      </w:r>
    </w:p>
    <w:tbl>
      <w:tblPr>
        <w:tblStyle w:val="TableGrid"/>
        <w:tblW w:w="9209" w:type="dxa"/>
        <w:tblLook w:val="04A0" w:firstRow="1" w:lastRow="0" w:firstColumn="1" w:lastColumn="0" w:noHBand="0" w:noVBand="1"/>
      </w:tblPr>
      <w:tblGrid>
        <w:gridCol w:w="2486"/>
        <w:gridCol w:w="6723"/>
      </w:tblGrid>
      <w:tr w:rsidR="000003E3" w14:paraId="3039120E" w14:textId="77777777" w:rsidTr="007C0AC8">
        <w:tc>
          <w:tcPr>
            <w:tcW w:w="9209" w:type="dxa"/>
            <w:gridSpan w:val="2"/>
            <w:shd w:val="clear" w:color="auto" w:fill="F2F2F2" w:themeFill="background1" w:themeFillShade="F2"/>
          </w:tcPr>
          <w:p w14:paraId="21E38384" w14:textId="552B588B" w:rsidR="000003E3" w:rsidRPr="00A4234F" w:rsidRDefault="000003E3" w:rsidP="004E1894">
            <w:pPr>
              <w:spacing w:before="60" w:after="60"/>
            </w:pPr>
            <w:r w:rsidRPr="008F1A0E">
              <w:rPr>
                <w:b/>
                <w:bCs/>
              </w:rPr>
              <w:t>Assessment Task Number:</w:t>
            </w:r>
            <w:r>
              <w:t xml:space="preserve"> Part </w:t>
            </w:r>
            <w:r w:rsidR="00BF7D4F">
              <w:t>4</w:t>
            </w:r>
            <w:r>
              <w:t xml:space="preserve"> – </w:t>
            </w:r>
            <w:r w:rsidR="00BF7D4F">
              <w:t>Make a Retro Game</w:t>
            </w:r>
          </w:p>
        </w:tc>
      </w:tr>
      <w:tr w:rsidR="000003E3" w14:paraId="7719F0A9" w14:textId="77777777" w:rsidTr="007C0AC8">
        <w:tc>
          <w:tcPr>
            <w:tcW w:w="2486" w:type="dxa"/>
            <w:shd w:val="clear" w:color="auto" w:fill="F2F2F2" w:themeFill="background1" w:themeFillShade="F2"/>
          </w:tcPr>
          <w:p w14:paraId="04DCA603" w14:textId="77777777" w:rsidR="000003E3" w:rsidRPr="0013064C" w:rsidRDefault="000003E3" w:rsidP="004E1894">
            <w:pPr>
              <w:spacing w:before="60" w:after="60"/>
            </w:pPr>
            <w:r>
              <w:rPr>
                <w:b/>
                <w:bCs/>
              </w:rPr>
              <w:t>Unit Code(s):</w:t>
            </w:r>
          </w:p>
        </w:tc>
        <w:tc>
          <w:tcPr>
            <w:tcW w:w="6723" w:type="dxa"/>
            <w:shd w:val="clear" w:color="auto" w:fill="F2F2F2" w:themeFill="background1" w:themeFillShade="F2"/>
          </w:tcPr>
          <w:p w14:paraId="1FD986ED" w14:textId="77777777" w:rsidR="000003E3" w:rsidRPr="0013064C" w:rsidRDefault="000003E3" w:rsidP="004E1894">
            <w:pPr>
              <w:spacing w:before="60" w:after="60"/>
            </w:pPr>
            <w:r>
              <w:rPr>
                <w:b/>
                <w:bCs/>
              </w:rPr>
              <w:t>Unit Title(s):</w:t>
            </w:r>
          </w:p>
        </w:tc>
      </w:tr>
      <w:tr w:rsidR="00BF7D4F" w14:paraId="6956AD38" w14:textId="77777777" w:rsidTr="007C0AC8">
        <w:tc>
          <w:tcPr>
            <w:tcW w:w="2486" w:type="dxa"/>
            <w:shd w:val="clear" w:color="auto" w:fill="F2F2F2" w:themeFill="background1" w:themeFillShade="F2"/>
          </w:tcPr>
          <w:p w14:paraId="393276EF" w14:textId="5AFABFF3" w:rsidR="00BF7D4F" w:rsidRDefault="00BF7D4F" w:rsidP="00BF7D4F">
            <w:pPr>
              <w:spacing w:before="60" w:after="60"/>
              <w:rPr>
                <w:b/>
                <w:bCs/>
              </w:rPr>
            </w:pPr>
            <w:r w:rsidRPr="00822BBA">
              <w:t>ICTPRG443</w:t>
            </w:r>
          </w:p>
        </w:tc>
        <w:tc>
          <w:tcPr>
            <w:tcW w:w="6723" w:type="dxa"/>
            <w:shd w:val="clear" w:color="auto" w:fill="F2F2F2" w:themeFill="background1" w:themeFillShade="F2"/>
          </w:tcPr>
          <w:p w14:paraId="60098C42" w14:textId="5A34441B" w:rsidR="00BF7D4F" w:rsidRDefault="00BF7D4F" w:rsidP="00BF7D4F">
            <w:pPr>
              <w:spacing w:before="60" w:after="60"/>
              <w:rPr>
                <w:b/>
                <w:bCs/>
              </w:rPr>
            </w:pPr>
            <w:r w:rsidRPr="00822BBA">
              <w:t>Apply intermediate programming skills in different languages</w:t>
            </w:r>
          </w:p>
        </w:tc>
      </w:tr>
      <w:tr w:rsidR="00BF7D4F" w14:paraId="7681A932" w14:textId="77777777" w:rsidTr="007C0AC8">
        <w:tc>
          <w:tcPr>
            <w:tcW w:w="2486" w:type="dxa"/>
            <w:shd w:val="clear" w:color="auto" w:fill="F2F2F2" w:themeFill="background1" w:themeFillShade="F2"/>
          </w:tcPr>
          <w:p w14:paraId="3D40371A" w14:textId="17F741CE" w:rsidR="00BF7D4F" w:rsidRDefault="00BF7D4F" w:rsidP="00BF7D4F">
            <w:pPr>
              <w:spacing w:before="60" w:after="60"/>
              <w:rPr>
                <w:b/>
                <w:bCs/>
              </w:rPr>
            </w:pPr>
            <w:r w:rsidRPr="00822BBA">
              <w:t>ICTICT449</w:t>
            </w:r>
          </w:p>
        </w:tc>
        <w:tc>
          <w:tcPr>
            <w:tcW w:w="6723" w:type="dxa"/>
            <w:shd w:val="clear" w:color="auto" w:fill="F2F2F2" w:themeFill="background1" w:themeFillShade="F2"/>
          </w:tcPr>
          <w:p w14:paraId="638EC0A7" w14:textId="50B173F4" w:rsidR="00BF7D4F" w:rsidRDefault="00BF7D4F" w:rsidP="00BF7D4F">
            <w:pPr>
              <w:spacing w:before="60" w:after="60"/>
              <w:rPr>
                <w:b/>
                <w:bCs/>
              </w:rPr>
            </w:pPr>
            <w:r w:rsidRPr="00D1654D">
              <w:t>Use version control systems in development environments</w:t>
            </w:r>
          </w:p>
        </w:tc>
      </w:tr>
      <w:tr w:rsidR="000003E3" w14:paraId="6072070A" w14:textId="77777777" w:rsidTr="007C0AC8">
        <w:tc>
          <w:tcPr>
            <w:tcW w:w="9209" w:type="dxa"/>
            <w:gridSpan w:val="2"/>
            <w:shd w:val="clear" w:color="auto" w:fill="F2F2F2" w:themeFill="background1" w:themeFillShade="F2"/>
          </w:tcPr>
          <w:p w14:paraId="3A0156F7" w14:textId="44006CBA" w:rsidR="000003E3" w:rsidRPr="0041217A" w:rsidRDefault="000003E3" w:rsidP="004E1894">
            <w:pPr>
              <w:spacing w:before="60" w:after="60"/>
              <w:rPr>
                <w:b/>
                <w:bCs/>
              </w:rPr>
            </w:pPr>
            <w:r w:rsidRPr="0041217A">
              <w:rPr>
                <w:b/>
                <w:bCs/>
              </w:rPr>
              <w:t xml:space="preserve">Instructions to </w:t>
            </w:r>
            <w:r w:rsidR="00952CFE">
              <w:rPr>
                <w:b/>
                <w:bCs/>
              </w:rPr>
              <w:t>Learners:</w:t>
            </w:r>
          </w:p>
        </w:tc>
      </w:tr>
    </w:tbl>
    <w:p w14:paraId="5F58060B" w14:textId="4EECB21B" w:rsidR="00952CFE" w:rsidRDefault="00952CFE"/>
    <w:p w14:paraId="5073F014" w14:textId="77777777" w:rsidR="00933AAF" w:rsidRDefault="00933AAF" w:rsidP="00933AAF">
      <w:pPr>
        <w:spacing w:before="60" w:after="60"/>
      </w:pPr>
      <w:r>
        <w:t>Program a retro game of your choosing. Acceptable games include:</w:t>
      </w:r>
    </w:p>
    <w:p w14:paraId="0ACE16F8"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Pong</w:t>
      </w:r>
    </w:p>
    <w:p w14:paraId="1F53EA8F"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Arkanoid</w:t>
      </w:r>
    </w:p>
    <w:p w14:paraId="715A27D8"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Snake</w:t>
      </w:r>
    </w:p>
    <w:p w14:paraId="2AB776A4"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Asteroids</w:t>
      </w:r>
    </w:p>
    <w:p w14:paraId="5B4F3E14" w14:textId="77777777" w:rsidR="00933AAF" w:rsidRPr="005F440F" w:rsidRDefault="00933AAF" w:rsidP="00933AAF">
      <w:pPr>
        <w:pStyle w:val="ListParagraph"/>
        <w:numPr>
          <w:ilvl w:val="0"/>
          <w:numId w:val="8"/>
        </w:numPr>
        <w:spacing w:before="60" w:after="60"/>
        <w:rPr>
          <w:rFonts w:eastAsiaTheme="minorEastAsia"/>
        </w:rPr>
      </w:pPr>
      <w:r w:rsidRPr="005F440F">
        <w:rPr>
          <w:rFonts w:eastAsiaTheme="minorEastAsia"/>
        </w:rPr>
        <w:t>Space Invaders</w:t>
      </w:r>
    </w:p>
    <w:p w14:paraId="0A0D7091" w14:textId="77777777" w:rsidR="00933AAF" w:rsidRDefault="00933AAF" w:rsidP="00933AAF">
      <w:pPr>
        <w:spacing w:before="120" w:after="60"/>
      </w:pPr>
      <w:r>
        <w:t>Be conscious of the time you have available to program this game. Creating a very simple game is perfectly acceptable for this assessment. If you are unsure which game to make, Pong would be a good choice (either 2 player keyboard, or 1 player with a simple computer player).</w:t>
      </w:r>
    </w:p>
    <w:p w14:paraId="40A42259" w14:textId="77777777" w:rsidR="00933AAF" w:rsidRDefault="00933AAF" w:rsidP="00933AAF">
      <w:pPr>
        <w:spacing w:before="120" w:after="60"/>
      </w:pPr>
      <w:r>
        <w:t>Document the design of your game, including the data structures and algorithms used, in a brief design document (1-2 pages)</w:t>
      </w:r>
    </w:p>
    <w:p w14:paraId="6979950A" w14:textId="73C68898" w:rsidR="00952CFE" w:rsidRDefault="00933AAF" w:rsidP="00933AAF">
      <w:r>
        <w:t>Use version control to create and manage a repository for your code.</w:t>
      </w:r>
    </w:p>
    <w:p w14:paraId="53FBAC56" w14:textId="77777777" w:rsidR="00952CFE" w:rsidRDefault="00952CFE"/>
    <w:tbl>
      <w:tblPr>
        <w:tblStyle w:val="TableGrid"/>
        <w:tblW w:w="9209" w:type="dxa"/>
        <w:tblLook w:val="04A0" w:firstRow="1" w:lastRow="0" w:firstColumn="1" w:lastColumn="0" w:noHBand="0" w:noVBand="1"/>
      </w:tblPr>
      <w:tblGrid>
        <w:gridCol w:w="562"/>
        <w:gridCol w:w="2614"/>
        <w:gridCol w:w="6033"/>
      </w:tblGrid>
      <w:tr w:rsidR="000003E3" w14:paraId="3C02AF2F" w14:textId="77777777" w:rsidTr="007C0AC8">
        <w:tc>
          <w:tcPr>
            <w:tcW w:w="3176" w:type="dxa"/>
            <w:gridSpan w:val="2"/>
            <w:shd w:val="clear" w:color="auto" w:fill="F2F2F2" w:themeFill="background1" w:themeFillShade="F2"/>
          </w:tcPr>
          <w:p w14:paraId="19AE0BCA" w14:textId="75C23B12" w:rsidR="000003E3" w:rsidRPr="00140450" w:rsidRDefault="00BF7375" w:rsidP="004E1894">
            <w:pPr>
              <w:spacing w:before="60" w:after="60"/>
              <w:rPr>
                <w:b/>
                <w:bCs/>
              </w:rPr>
            </w:pPr>
            <w:r>
              <w:rPr>
                <w:b/>
                <w:bCs/>
              </w:rPr>
              <w:t>Task</w:t>
            </w:r>
          </w:p>
        </w:tc>
        <w:tc>
          <w:tcPr>
            <w:tcW w:w="6033" w:type="dxa"/>
            <w:shd w:val="clear" w:color="auto" w:fill="F2F2F2" w:themeFill="background1" w:themeFillShade="F2"/>
          </w:tcPr>
          <w:p w14:paraId="450716CE" w14:textId="237AF1CE" w:rsidR="000003E3" w:rsidRPr="00140450" w:rsidRDefault="000003E3" w:rsidP="004E1894">
            <w:pPr>
              <w:spacing w:before="60" w:after="60"/>
              <w:rPr>
                <w:b/>
                <w:bCs/>
              </w:rPr>
            </w:pPr>
            <w:r>
              <w:rPr>
                <w:b/>
                <w:bCs/>
              </w:rPr>
              <w:t>Evidence Criteria</w:t>
            </w:r>
          </w:p>
        </w:tc>
      </w:tr>
      <w:tr w:rsidR="00BF7375" w14:paraId="0356EC0A" w14:textId="77777777" w:rsidTr="007C0AC8">
        <w:tc>
          <w:tcPr>
            <w:tcW w:w="562" w:type="dxa"/>
          </w:tcPr>
          <w:p w14:paraId="4E076974" w14:textId="1C56F1B4" w:rsidR="00BF7375" w:rsidRDefault="00BF7375" w:rsidP="00BF7375">
            <w:pPr>
              <w:spacing w:before="60" w:after="60"/>
            </w:pPr>
            <w:r w:rsidRPr="00E90484">
              <w:t>1.</w:t>
            </w:r>
          </w:p>
        </w:tc>
        <w:tc>
          <w:tcPr>
            <w:tcW w:w="2614" w:type="dxa"/>
          </w:tcPr>
          <w:p w14:paraId="0D6556A5" w14:textId="1DB12FE8" w:rsidR="00BF7375" w:rsidRDefault="00BF7375" w:rsidP="00BF7375">
            <w:pPr>
              <w:spacing w:before="60" w:after="60"/>
            </w:pPr>
            <w:r>
              <w:t>Design Document</w:t>
            </w:r>
          </w:p>
        </w:tc>
        <w:tc>
          <w:tcPr>
            <w:tcW w:w="6033" w:type="dxa"/>
          </w:tcPr>
          <w:p w14:paraId="03B9A0B5" w14:textId="391F37EC" w:rsidR="00BF7375" w:rsidRDefault="00BF7375" w:rsidP="00BF7375">
            <w:pPr>
              <w:spacing w:before="60" w:after="60"/>
            </w:pPr>
            <w:r>
              <w:rPr>
                <w:lang w:val="en-US"/>
              </w:rPr>
              <w:t>A 1-2 page design document of your game, including a description of the data structures and algorithms used.</w:t>
            </w:r>
          </w:p>
        </w:tc>
      </w:tr>
      <w:tr w:rsidR="00BF7375" w14:paraId="763B5F9B" w14:textId="77777777" w:rsidTr="007C0AC8">
        <w:tc>
          <w:tcPr>
            <w:tcW w:w="562" w:type="dxa"/>
          </w:tcPr>
          <w:p w14:paraId="38A9FC86" w14:textId="12EAF7B2" w:rsidR="00BF7375" w:rsidRDefault="00BF7375" w:rsidP="00BF7375">
            <w:pPr>
              <w:spacing w:before="60" w:after="60"/>
            </w:pPr>
            <w:r w:rsidRPr="00E90484">
              <w:t>2.</w:t>
            </w:r>
          </w:p>
        </w:tc>
        <w:tc>
          <w:tcPr>
            <w:tcW w:w="2614" w:type="dxa"/>
          </w:tcPr>
          <w:p w14:paraId="6C495FB1" w14:textId="6F90620E" w:rsidR="00BF7375" w:rsidRPr="008941B3" w:rsidRDefault="00BF7375" w:rsidP="00BF7375">
            <w:pPr>
              <w:spacing w:before="60" w:after="60"/>
              <w:rPr>
                <w:lang w:val="en-US"/>
              </w:rPr>
            </w:pPr>
            <w:r>
              <w:t>C++ Game Project</w:t>
            </w:r>
          </w:p>
        </w:tc>
        <w:tc>
          <w:tcPr>
            <w:tcW w:w="6033" w:type="dxa"/>
          </w:tcPr>
          <w:p w14:paraId="66BCDB71" w14:textId="78355B57" w:rsidR="00BF7375" w:rsidRPr="008941B3" w:rsidRDefault="00BF7375" w:rsidP="00BF7375">
            <w:pPr>
              <w:spacing w:before="60" w:after="60"/>
              <w:rPr>
                <w:lang w:val="en-US"/>
              </w:rPr>
            </w:pPr>
            <w:r>
              <w:t>A game project written in C++.</w:t>
            </w:r>
          </w:p>
        </w:tc>
      </w:tr>
      <w:tr w:rsidR="00BF7375" w14:paraId="6EA0DCBC" w14:textId="77777777" w:rsidTr="007C0AC8">
        <w:tc>
          <w:tcPr>
            <w:tcW w:w="562" w:type="dxa"/>
          </w:tcPr>
          <w:p w14:paraId="5ECFAA2E" w14:textId="790B1166" w:rsidR="00BF7375" w:rsidRDefault="00BF7375" w:rsidP="00BF7375">
            <w:pPr>
              <w:spacing w:before="60" w:after="60"/>
            </w:pPr>
            <w:r w:rsidRPr="00E90484">
              <w:t>3.</w:t>
            </w:r>
          </w:p>
        </w:tc>
        <w:tc>
          <w:tcPr>
            <w:tcW w:w="2614" w:type="dxa"/>
          </w:tcPr>
          <w:p w14:paraId="5FC07DB3" w14:textId="098AC9A8" w:rsidR="00BF7375" w:rsidRPr="008941B3" w:rsidRDefault="00BF7375" w:rsidP="00BF7375">
            <w:pPr>
              <w:spacing w:before="60" w:after="60"/>
              <w:rPr>
                <w:lang w:val="en-US"/>
              </w:rPr>
            </w:pPr>
            <w:r>
              <w:t>Version Control Used</w:t>
            </w:r>
          </w:p>
        </w:tc>
        <w:tc>
          <w:tcPr>
            <w:tcW w:w="6033" w:type="dxa"/>
          </w:tcPr>
          <w:p w14:paraId="0567FC68" w14:textId="77777777" w:rsidR="00BF7375" w:rsidRDefault="00BF7375" w:rsidP="00BF7375">
            <w:pPr>
              <w:spacing w:before="60" w:after="60"/>
            </w:pPr>
            <w:r>
              <w:t>A link and screenshot of the version control repository containing your game project.</w:t>
            </w:r>
          </w:p>
          <w:p w14:paraId="76A337CE" w14:textId="014ADBA1" w:rsidR="00BF7375" w:rsidRPr="008941B3" w:rsidRDefault="00BF7375" w:rsidP="00BF7375">
            <w:pPr>
              <w:spacing w:before="60" w:after="60"/>
              <w:rPr>
                <w:lang w:val="en-US"/>
              </w:rPr>
            </w:pPr>
            <w:r>
              <w:t>Place your evidence inside a MS Word or PDF document.</w:t>
            </w:r>
          </w:p>
        </w:tc>
      </w:tr>
      <w:tr w:rsidR="000003E3" w14:paraId="64C222CE" w14:textId="77777777" w:rsidTr="007C0AC8">
        <w:tc>
          <w:tcPr>
            <w:tcW w:w="9209" w:type="dxa"/>
            <w:gridSpan w:val="3"/>
            <w:shd w:val="clear" w:color="auto" w:fill="F2F2F2" w:themeFill="background1" w:themeFillShade="F2"/>
          </w:tcPr>
          <w:p w14:paraId="6500A4E0" w14:textId="1E4FD46B" w:rsidR="000003E3" w:rsidRDefault="000003E3" w:rsidP="004E1894">
            <w:pPr>
              <w:spacing w:before="60" w:after="60"/>
            </w:pPr>
            <w:r w:rsidRPr="00CD3A14">
              <w:rPr>
                <w:b/>
                <w:bCs/>
              </w:rPr>
              <w:t>Submission</w:t>
            </w:r>
            <w:r w:rsidR="00952CFE">
              <w:rPr>
                <w:b/>
                <w:bCs/>
              </w:rPr>
              <w:t xml:space="preserve"> Requirements</w:t>
            </w:r>
            <w:r w:rsidRPr="00CD3A14">
              <w:rPr>
                <w:b/>
                <w:bCs/>
              </w:rPr>
              <w:t>:</w:t>
            </w:r>
          </w:p>
        </w:tc>
      </w:tr>
      <w:tr w:rsidR="000003E3" w14:paraId="673467DF" w14:textId="77777777" w:rsidTr="007C0AC8">
        <w:tc>
          <w:tcPr>
            <w:tcW w:w="9209" w:type="dxa"/>
            <w:gridSpan w:val="3"/>
          </w:tcPr>
          <w:p w14:paraId="78408070" w14:textId="77777777" w:rsidR="00DB116A" w:rsidRPr="00F26999" w:rsidRDefault="00DB116A" w:rsidP="00DB116A">
            <w:pPr>
              <w:spacing w:before="60" w:after="60"/>
            </w:pPr>
            <w:r w:rsidRPr="00F26999">
              <w:t>You will need to submit the following:</w:t>
            </w:r>
          </w:p>
          <w:p w14:paraId="5D8C32B6" w14:textId="77777777" w:rsidR="00DB116A" w:rsidRPr="00F26999" w:rsidRDefault="00DB116A" w:rsidP="00DB116A">
            <w:pPr>
              <w:pStyle w:val="ListParagraph"/>
              <w:numPr>
                <w:ilvl w:val="0"/>
                <w:numId w:val="8"/>
              </w:numPr>
              <w:spacing w:before="60" w:after="60"/>
            </w:pPr>
            <w:r w:rsidRPr="00F26999">
              <w:t>A Release build of each application that can execute as a stand-alone program</w:t>
            </w:r>
          </w:p>
          <w:p w14:paraId="66824ADA" w14:textId="77777777" w:rsidR="00DB116A" w:rsidRDefault="00DB116A" w:rsidP="00DB116A">
            <w:pPr>
              <w:pStyle w:val="ListParagraph"/>
              <w:numPr>
                <w:ilvl w:val="0"/>
                <w:numId w:val="8"/>
              </w:numPr>
              <w:spacing w:before="60" w:after="60"/>
            </w:pPr>
            <w:r w:rsidRPr="00F26999">
              <w:t>Your complete Visual Studio project</w:t>
            </w:r>
          </w:p>
          <w:p w14:paraId="2F7E8C20" w14:textId="77777777" w:rsidR="00DB116A" w:rsidRPr="00F26999" w:rsidRDefault="00DB116A" w:rsidP="00DB116A">
            <w:pPr>
              <w:pStyle w:val="ListParagraph"/>
              <w:numPr>
                <w:ilvl w:val="0"/>
                <w:numId w:val="8"/>
              </w:numPr>
              <w:spacing w:before="60" w:after="60"/>
            </w:pPr>
            <w:r>
              <w:t>A link and screenshot of your version control repository in a MS Word or PDF document</w:t>
            </w:r>
          </w:p>
          <w:p w14:paraId="24D275ED" w14:textId="77777777" w:rsidR="00DB116A" w:rsidRPr="00F26999" w:rsidRDefault="00DB116A" w:rsidP="00DB116A">
            <w:pPr>
              <w:spacing w:before="60" w:after="60"/>
            </w:pPr>
            <w:r w:rsidRPr="00F26999">
              <w:t>Be sure to remove any temporary build folders (i.e., the Debug and Release folders). Only project files, source code files, and any resource files used should be included in your submission.</w:t>
            </w:r>
          </w:p>
          <w:p w14:paraId="6A47FFFC" w14:textId="3902D7D2" w:rsidR="000003E3" w:rsidRDefault="00DB116A" w:rsidP="00DB116A">
            <w:pPr>
              <w:spacing w:before="60" w:after="60"/>
            </w:pPr>
            <w:r w:rsidRPr="00F26999">
              <w:t>Package all files in a single compressed archive file (.zip, .7z, or .rar)</w:t>
            </w:r>
          </w:p>
        </w:tc>
      </w:tr>
    </w:tbl>
    <w:p w14:paraId="019F2785" w14:textId="3B169BA0" w:rsidR="004902C4" w:rsidRDefault="004902C4" w:rsidP="000003E3"/>
    <w:p w14:paraId="545E274D" w14:textId="74B236AC" w:rsidR="00824168" w:rsidRDefault="004902C4" w:rsidP="004902C4">
      <w:pPr>
        <w:pStyle w:val="AIETitle"/>
      </w:pPr>
      <w:r>
        <w:br w:type="page"/>
      </w:r>
      <w:r>
        <w:lastRenderedPageBreak/>
        <w:t>Design document</w:t>
      </w:r>
    </w:p>
    <w:p w14:paraId="26029C0C" w14:textId="61E05106" w:rsidR="004902C4" w:rsidRDefault="004902C4" w:rsidP="004902C4">
      <w:pPr>
        <w:pStyle w:val="AIEStandard"/>
      </w:pPr>
      <w:r w:rsidRPr="006A21FD">
        <w:rPr>
          <w:b/>
          <w:bCs/>
        </w:rPr>
        <w:t>Project</w:t>
      </w:r>
      <w:r>
        <w:t>: Space Invaders.</w:t>
      </w:r>
    </w:p>
    <w:p w14:paraId="0963FC5E" w14:textId="77777777" w:rsidR="004902C4" w:rsidRPr="004902C4" w:rsidRDefault="004902C4" w:rsidP="004902C4">
      <w:pPr>
        <w:pStyle w:val="AIEStandard"/>
      </w:pPr>
      <w:r w:rsidRPr="006A21FD">
        <w:rPr>
          <w:b/>
          <w:bCs/>
        </w:rPr>
        <w:t>Author</w:t>
      </w:r>
      <w:r>
        <w:t>: Zora Jane Kerr.</w:t>
      </w:r>
    </w:p>
    <w:p w14:paraId="5F75B399" w14:textId="2F7B6E7B" w:rsidR="004902C4" w:rsidRDefault="004902C4" w:rsidP="004902C4">
      <w:pPr>
        <w:pStyle w:val="AIEStandard"/>
      </w:pPr>
      <w:r w:rsidRPr="006A21FD">
        <w:rPr>
          <w:b/>
          <w:bCs/>
        </w:rPr>
        <w:t>Objective</w:t>
      </w:r>
      <w:r>
        <w:t>: Make a retro game in C++.</w:t>
      </w:r>
    </w:p>
    <w:p w14:paraId="237EDE93" w14:textId="7850A527" w:rsidR="004902C4" w:rsidRDefault="004902C4" w:rsidP="004902C4">
      <w:pPr>
        <w:pStyle w:val="AIEStandard"/>
      </w:pPr>
      <w:r w:rsidRPr="006A21FD">
        <w:rPr>
          <w:b/>
          <w:bCs/>
        </w:rPr>
        <w:t>Due date</w:t>
      </w:r>
      <w:r>
        <w:t>: 26/05/2023.</w:t>
      </w:r>
    </w:p>
    <w:p w14:paraId="55AAFB59" w14:textId="77777777" w:rsidR="004902C4" w:rsidRDefault="004902C4" w:rsidP="004902C4">
      <w:pPr>
        <w:pStyle w:val="AIEStandard"/>
      </w:pPr>
    </w:p>
    <w:sdt>
      <w:sdtPr>
        <w:rPr>
          <w:rFonts w:asciiTheme="minorHAnsi" w:eastAsiaTheme="minorHAnsi" w:hAnsiTheme="minorHAnsi" w:cstheme="minorBidi"/>
          <w:b w:val="0"/>
          <w:color w:val="auto"/>
          <w:sz w:val="22"/>
          <w:szCs w:val="22"/>
        </w:rPr>
        <w:id w:val="-643271132"/>
        <w:docPartObj>
          <w:docPartGallery w:val="Table of Contents"/>
          <w:docPartUnique/>
        </w:docPartObj>
      </w:sdtPr>
      <w:sdtEndPr>
        <w:rPr>
          <w:bCs/>
          <w:noProof/>
        </w:rPr>
      </w:sdtEndPr>
      <w:sdtContent>
        <w:p w14:paraId="5AFE9910" w14:textId="6C3949E5" w:rsidR="00CF356A" w:rsidRDefault="00CF356A">
          <w:pPr>
            <w:pStyle w:val="TOCHeading"/>
          </w:pPr>
          <w:r>
            <w:t>Table of Contents</w:t>
          </w:r>
        </w:p>
        <w:p w14:paraId="4FF9BF71" w14:textId="1A51B56D" w:rsidR="006A21FD" w:rsidRDefault="00CF356A">
          <w:pPr>
            <w:pStyle w:val="TOC1"/>
            <w:tabs>
              <w:tab w:val="right" w:leader="dot" w:pos="9016"/>
            </w:tabs>
            <w:rPr>
              <w:rFonts w:asciiTheme="minorHAnsi" w:eastAsiaTheme="minorEastAsia" w:hAnsiTheme="minorHAnsi"/>
              <w:noProof/>
              <w:kern w:val="2"/>
              <w:lang w:eastAsia="zh-CN"/>
              <w14:ligatures w14:val="standardContextual"/>
            </w:rPr>
          </w:pPr>
          <w:r>
            <w:fldChar w:fldCharType="begin"/>
          </w:r>
          <w:r>
            <w:instrText xml:space="preserve"> TOC \o "1-3" \h \z \u </w:instrText>
          </w:r>
          <w:r>
            <w:fldChar w:fldCharType="separate"/>
          </w:r>
          <w:hyperlink w:anchor="_Toc134369350" w:history="1">
            <w:r w:rsidR="006A21FD" w:rsidRPr="003E22B1">
              <w:rPr>
                <w:rStyle w:val="Hyperlink"/>
                <w:noProof/>
              </w:rPr>
              <w:t>1. Planning stage</w:t>
            </w:r>
            <w:r w:rsidR="006A21FD">
              <w:rPr>
                <w:noProof/>
                <w:webHidden/>
              </w:rPr>
              <w:tab/>
            </w:r>
            <w:r w:rsidR="006A21FD">
              <w:rPr>
                <w:noProof/>
                <w:webHidden/>
              </w:rPr>
              <w:fldChar w:fldCharType="begin"/>
            </w:r>
            <w:r w:rsidR="006A21FD">
              <w:rPr>
                <w:noProof/>
                <w:webHidden/>
              </w:rPr>
              <w:instrText xml:space="preserve"> PAGEREF _Toc134369350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3B323661" w14:textId="14212B57"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1" w:history="1">
            <w:r w:rsidR="006A21FD" w:rsidRPr="003E22B1">
              <w:rPr>
                <w:rStyle w:val="Hyperlink"/>
                <w:noProof/>
              </w:rPr>
              <w:t>1.1. Planning: Expectation setting</w:t>
            </w:r>
            <w:r w:rsidR="006A21FD">
              <w:rPr>
                <w:noProof/>
                <w:webHidden/>
              </w:rPr>
              <w:tab/>
            </w:r>
            <w:r w:rsidR="006A21FD">
              <w:rPr>
                <w:noProof/>
                <w:webHidden/>
              </w:rPr>
              <w:fldChar w:fldCharType="begin"/>
            </w:r>
            <w:r w:rsidR="006A21FD">
              <w:rPr>
                <w:noProof/>
                <w:webHidden/>
              </w:rPr>
              <w:instrText xml:space="preserve"> PAGEREF _Toc134369351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105D0966" w14:textId="5BDCAE10"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2" w:history="1">
            <w:r w:rsidR="006A21FD" w:rsidRPr="003E22B1">
              <w:rPr>
                <w:rStyle w:val="Hyperlink"/>
                <w:noProof/>
              </w:rPr>
              <w:t>1.2. Planning: Milestone-setting (Indicative schedule)</w:t>
            </w:r>
            <w:r w:rsidR="006A21FD">
              <w:rPr>
                <w:noProof/>
                <w:webHidden/>
              </w:rPr>
              <w:tab/>
            </w:r>
            <w:r w:rsidR="006A21FD">
              <w:rPr>
                <w:noProof/>
                <w:webHidden/>
              </w:rPr>
              <w:fldChar w:fldCharType="begin"/>
            </w:r>
            <w:r w:rsidR="006A21FD">
              <w:rPr>
                <w:noProof/>
                <w:webHidden/>
              </w:rPr>
              <w:instrText xml:space="preserve"> PAGEREF _Toc134369352 \h </w:instrText>
            </w:r>
            <w:r w:rsidR="006A21FD">
              <w:rPr>
                <w:noProof/>
                <w:webHidden/>
              </w:rPr>
            </w:r>
            <w:r w:rsidR="006A21FD">
              <w:rPr>
                <w:noProof/>
                <w:webHidden/>
              </w:rPr>
              <w:fldChar w:fldCharType="separate"/>
            </w:r>
            <w:r w:rsidR="006A21FD">
              <w:rPr>
                <w:noProof/>
                <w:webHidden/>
              </w:rPr>
              <w:t>3</w:t>
            </w:r>
            <w:r w:rsidR="006A21FD">
              <w:rPr>
                <w:noProof/>
                <w:webHidden/>
              </w:rPr>
              <w:fldChar w:fldCharType="end"/>
            </w:r>
          </w:hyperlink>
        </w:p>
        <w:p w14:paraId="5C3E3F95" w14:textId="5A1D6562"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3" w:history="1">
            <w:r w:rsidR="006A21FD" w:rsidRPr="003E22B1">
              <w:rPr>
                <w:rStyle w:val="Hyperlink"/>
                <w:noProof/>
              </w:rPr>
              <w:t>1.3. Planning: Discern minimum viable product requirements</w:t>
            </w:r>
            <w:r w:rsidR="006A21FD">
              <w:rPr>
                <w:noProof/>
                <w:webHidden/>
              </w:rPr>
              <w:tab/>
            </w:r>
            <w:r w:rsidR="006A21FD">
              <w:rPr>
                <w:noProof/>
                <w:webHidden/>
              </w:rPr>
              <w:fldChar w:fldCharType="begin"/>
            </w:r>
            <w:r w:rsidR="006A21FD">
              <w:rPr>
                <w:noProof/>
                <w:webHidden/>
              </w:rPr>
              <w:instrText xml:space="preserve"> PAGEREF _Toc134369353 \h </w:instrText>
            </w:r>
            <w:r w:rsidR="006A21FD">
              <w:rPr>
                <w:noProof/>
                <w:webHidden/>
              </w:rPr>
            </w:r>
            <w:r w:rsidR="006A21FD">
              <w:rPr>
                <w:noProof/>
                <w:webHidden/>
              </w:rPr>
              <w:fldChar w:fldCharType="separate"/>
            </w:r>
            <w:r w:rsidR="006A21FD">
              <w:rPr>
                <w:noProof/>
                <w:webHidden/>
              </w:rPr>
              <w:t>4</w:t>
            </w:r>
            <w:r w:rsidR="006A21FD">
              <w:rPr>
                <w:noProof/>
                <w:webHidden/>
              </w:rPr>
              <w:fldChar w:fldCharType="end"/>
            </w:r>
          </w:hyperlink>
        </w:p>
        <w:p w14:paraId="5B1A1370" w14:textId="2F456A83"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4" w:history="1">
            <w:r w:rsidR="006A21FD" w:rsidRPr="003E22B1">
              <w:rPr>
                <w:rStyle w:val="Hyperlink"/>
                <w:noProof/>
              </w:rPr>
              <w:t>1.4. Planning: Document possible optional extras</w:t>
            </w:r>
            <w:r w:rsidR="006A21FD">
              <w:rPr>
                <w:noProof/>
                <w:webHidden/>
              </w:rPr>
              <w:tab/>
            </w:r>
            <w:r w:rsidR="006A21FD">
              <w:rPr>
                <w:noProof/>
                <w:webHidden/>
              </w:rPr>
              <w:fldChar w:fldCharType="begin"/>
            </w:r>
            <w:r w:rsidR="006A21FD">
              <w:rPr>
                <w:noProof/>
                <w:webHidden/>
              </w:rPr>
              <w:instrText xml:space="preserve"> PAGEREF _Toc134369354 \h </w:instrText>
            </w:r>
            <w:r w:rsidR="006A21FD">
              <w:rPr>
                <w:noProof/>
                <w:webHidden/>
              </w:rPr>
            </w:r>
            <w:r w:rsidR="006A21FD">
              <w:rPr>
                <w:noProof/>
                <w:webHidden/>
              </w:rPr>
              <w:fldChar w:fldCharType="separate"/>
            </w:r>
            <w:r w:rsidR="006A21FD">
              <w:rPr>
                <w:noProof/>
                <w:webHidden/>
              </w:rPr>
              <w:t>5</w:t>
            </w:r>
            <w:r w:rsidR="006A21FD">
              <w:rPr>
                <w:noProof/>
                <w:webHidden/>
              </w:rPr>
              <w:fldChar w:fldCharType="end"/>
            </w:r>
          </w:hyperlink>
        </w:p>
        <w:p w14:paraId="1268A780" w14:textId="1336D6B9"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5" w:history="1">
            <w:r w:rsidR="006A21FD" w:rsidRPr="003E22B1">
              <w:rPr>
                <w:rStyle w:val="Hyperlink"/>
                <w:noProof/>
              </w:rPr>
              <w:t>1.5. Planning: Draft code structure (minimum viable product)</w:t>
            </w:r>
            <w:r w:rsidR="006A21FD">
              <w:rPr>
                <w:noProof/>
                <w:webHidden/>
              </w:rPr>
              <w:tab/>
            </w:r>
            <w:r w:rsidR="006A21FD">
              <w:rPr>
                <w:noProof/>
                <w:webHidden/>
              </w:rPr>
              <w:fldChar w:fldCharType="begin"/>
            </w:r>
            <w:r w:rsidR="006A21FD">
              <w:rPr>
                <w:noProof/>
                <w:webHidden/>
              </w:rPr>
              <w:instrText xml:space="preserve"> PAGEREF _Toc134369355 \h </w:instrText>
            </w:r>
            <w:r w:rsidR="006A21FD">
              <w:rPr>
                <w:noProof/>
                <w:webHidden/>
              </w:rPr>
            </w:r>
            <w:r w:rsidR="006A21FD">
              <w:rPr>
                <w:noProof/>
                <w:webHidden/>
              </w:rPr>
              <w:fldChar w:fldCharType="separate"/>
            </w:r>
            <w:r w:rsidR="006A21FD">
              <w:rPr>
                <w:noProof/>
                <w:webHidden/>
              </w:rPr>
              <w:t>7</w:t>
            </w:r>
            <w:r w:rsidR="006A21FD">
              <w:rPr>
                <w:noProof/>
                <w:webHidden/>
              </w:rPr>
              <w:fldChar w:fldCharType="end"/>
            </w:r>
          </w:hyperlink>
        </w:p>
        <w:p w14:paraId="53EE9DFC" w14:textId="723C30A6" w:rsidR="006A21FD" w:rsidRDefault="00000000">
          <w:pPr>
            <w:pStyle w:val="TOC1"/>
            <w:tabs>
              <w:tab w:val="right" w:leader="dot" w:pos="9016"/>
            </w:tabs>
            <w:rPr>
              <w:rFonts w:asciiTheme="minorHAnsi" w:eastAsiaTheme="minorEastAsia" w:hAnsiTheme="minorHAnsi"/>
              <w:noProof/>
              <w:kern w:val="2"/>
              <w:lang w:eastAsia="zh-CN"/>
              <w14:ligatures w14:val="standardContextual"/>
            </w:rPr>
          </w:pPr>
          <w:hyperlink w:anchor="_Toc134369356" w:history="1">
            <w:r w:rsidR="006A21FD" w:rsidRPr="003E22B1">
              <w:rPr>
                <w:rStyle w:val="Hyperlink"/>
                <w:noProof/>
              </w:rPr>
              <w:t>2. Project stage</w:t>
            </w:r>
            <w:r w:rsidR="006A21FD">
              <w:rPr>
                <w:noProof/>
                <w:webHidden/>
              </w:rPr>
              <w:tab/>
            </w:r>
            <w:r w:rsidR="006A21FD">
              <w:rPr>
                <w:noProof/>
                <w:webHidden/>
              </w:rPr>
              <w:fldChar w:fldCharType="begin"/>
            </w:r>
            <w:r w:rsidR="006A21FD">
              <w:rPr>
                <w:noProof/>
                <w:webHidden/>
              </w:rPr>
              <w:instrText xml:space="preserve"> PAGEREF _Toc134369356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042FA724" w14:textId="655C42C5"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57" w:history="1">
            <w:r w:rsidR="006A21FD" w:rsidRPr="003E22B1">
              <w:rPr>
                <w:rStyle w:val="Hyperlink"/>
                <w:noProof/>
              </w:rPr>
              <w:t>2.1. Project notes: Minimum viable product</w:t>
            </w:r>
            <w:r w:rsidR="006A21FD">
              <w:rPr>
                <w:noProof/>
                <w:webHidden/>
              </w:rPr>
              <w:tab/>
            </w:r>
            <w:r w:rsidR="006A21FD">
              <w:rPr>
                <w:noProof/>
                <w:webHidden/>
              </w:rPr>
              <w:fldChar w:fldCharType="begin"/>
            </w:r>
            <w:r w:rsidR="006A21FD">
              <w:rPr>
                <w:noProof/>
                <w:webHidden/>
              </w:rPr>
              <w:instrText xml:space="preserve"> PAGEREF _Toc134369357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332BB458" w14:textId="038DCFA3"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58" w:history="1">
            <w:r w:rsidR="006A21FD" w:rsidRPr="003E22B1">
              <w:rPr>
                <w:rStyle w:val="Hyperlink"/>
                <w:noProof/>
              </w:rPr>
              <w:t>2.1.1. Program</w:t>
            </w:r>
            <w:r w:rsidR="006A21FD">
              <w:rPr>
                <w:noProof/>
                <w:webHidden/>
              </w:rPr>
              <w:tab/>
            </w:r>
            <w:r w:rsidR="006A21FD">
              <w:rPr>
                <w:noProof/>
                <w:webHidden/>
              </w:rPr>
              <w:fldChar w:fldCharType="begin"/>
            </w:r>
            <w:r w:rsidR="006A21FD">
              <w:rPr>
                <w:noProof/>
                <w:webHidden/>
              </w:rPr>
              <w:instrText xml:space="preserve"> PAGEREF _Toc134369358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2EB26A83" w14:textId="00ACAB56"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59" w:history="1">
            <w:r w:rsidR="006A21FD" w:rsidRPr="003E22B1">
              <w:rPr>
                <w:rStyle w:val="Hyperlink"/>
                <w:noProof/>
              </w:rPr>
              <w:t>2.1.2. Game</w:t>
            </w:r>
            <w:r w:rsidR="006A21FD">
              <w:rPr>
                <w:noProof/>
                <w:webHidden/>
              </w:rPr>
              <w:tab/>
            </w:r>
            <w:r w:rsidR="006A21FD">
              <w:rPr>
                <w:noProof/>
                <w:webHidden/>
              </w:rPr>
              <w:fldChar w:fldCharType="begin"/>
            </w:r>
            <w:r w:rsidR="006A21FD">
              <w:rPr>
                <w:noProof/>
                <w:webHidden/>
              </w:rPr>
              <w:instrText xml:space="preserve"> PAGEREF _Toc134369359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0DACF591" w14:textId="77EC79D9"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0" w:history="1">
            <w:r w:rsidR="006A21FD" w:rsidRPr="003E22B1">
              <w:rPr>
                <w:rStyle w:val="Hyperlink"/>
                <w:noProof/>
              </w:rPr>
              <w:t>2.1.3. Initialise</w:t>
            </w:r>
            <w:r w:rsidR="006A21FD">
              <w:rPr>
                <w:noProof/>
                <w:webHidden/>
              </w:rPr>
              <w:tab/>
            </w:r>
            <w:r w:rsidR="006A21FD">
              <w:rPr>
                <w:noProof/>
                <w:webHidden/>
              </w:rPr>
              <w:fldChar w:fldCharType="begin"/>
            </w:r>
            <w:r w:rsidR="006A21FD">
              <w:rPr>
                <w:noProof/>
                <w:webHidden/>
              </w:rPr>
              <w:instrText xml:space="preserve"> PAGEREF _Toc134369360 \h </w:instrText>
            </w:r>
            <w:r w:rsidR="006A21FD">
              <w:rPr>
                <w:noProof/>
                <w:webHidden/>
              </w:rPr>
            </w:r>
            <w:r w:rsidR="006A21FD">
              <w:rPr>
                <w:noProof/>
                <w:webHidden/>
              </w:rPr>
              <w:fldChar w:fldCharType="separate"/>
            </w:r>
            <w:r w:rsidR="006A21FD">
              <w:rPr>
                <w:noProof/>
                <w:webHidden/>
              </w:rPr>
              <w:t>8</w:t>
            </w:r>
            <w:r w:rsidR="006A21FD">
              <w:rPr>
                <w:noProof/>
                <w:webHidden/>
              </w:rPr>
              <w:fldChar w:fldCharType="end"/>
            </w:r>
          </w:hyperlink>
        </w:p>
        <w:p w14:paraId="3F556436" w14:textId="155496B6"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1" w:history="1">
            <w:r w:rsidR="006A21FD" w:rsidRPr="003E22B1">
              <w:rPr>
                <w:rStyle w:val="Hyperlink"/>
                <w:noProof/>
              </w:rPr>
              <w:t>2.1.4. Object</w:t>
            </w:r>
            <w:r w:rsidR="006A21FD">
              <w:rPr>
                <w:noProof/>
                <w:webHidden/>
              </w:rPr>
              <w:tab/>
            </w:r>
            <w:r w:rsidR="006A21FD">
              <w:rPr>
                <w:noProof/>
                <w:webHidden/>
              </w:rPr>
              <w:fldChar w:fldCharType="begin"/>
            </w:r>
            <w:r w:rsidR="006A21FD">
              <w:rPr>
                <w:noProof/>
                <w:webHidden/>
              </w:rPr>
              <w:instrText xml:space="preserve"> PAGEREF _Toc134369361 \h </w:instrText>
            </w:r>
            <w:r w:rsidR="006A21FD">
              <w:rPr>
                <w:noProof/>
                <w:webHidden/>
              </w:rPr>
            </w:r>
            <w:r w:rsidR="006A21FD">
              <w:rPr>
                <w:noProof/>
                <w:webHidden/>
              </w:rPr>
              <w:fldChar w:fldCharType="separate"/>
            </w:r>
            <w:r w:rsidR="006A21FD">
              <w:rPr>
                <w:noProof/>
                <w:webHidden/>
              </w:rPr>
              <w:t>9</w:t>
            </w:r>
            <w:r w:rsidR="006A21FD">
              <w:rPr>
                <w:noProof/>
                <w:webHidden/>
              </w:rPr>
              <w:fldChar w:fldCharType="end"/>
            </w:r>
          </w:hyperlink>
        </w:p>
        <w:p w14:paraId="49F24FB9" w14:textId="7D7D7100"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2" w:history="1">
            <w:r w:rsidR="006A21FD" w:rsidRPr="003E22B1">
              <w:rPr>
                <w:rStyle w:val="Hyperlink"/>
                <w:noProof/>
              </w:rPr>
              <w:t>2.1.5. Sprite</w:t>
            </w:r>
            <w:r w:rsidR="006A21FD">
              <w:rPr>
                <w:noProof/>
                <w:webHidden/>
              </w:rPr>
              <w:tab/>
            </w:r>
            <w:r w:rsidR="006A21FD">
              <w:rPr>
                <w:noProof/>
                <w:webHidden/>
              </w:rPr>
              <w:fldChar w:fldCharType="begin"/>
            </w:r>
            <w:r w:rsidR="006A21FD">
              <w:rPr>
                <w:noProof/>
                <w:webHidden/>
              </w:rPr>
              <w:instrText xml:space="preserve"> PAGEREF _Toc134369362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FE93975" w14:textId="1B10064E"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3" w:history="1">
            <w:r w:rsidR="006A21FD" w:rsidRPr="003E22B1">
              <w:rPr>
                <w:rStyle w:val="Hyperlink"/>
                <w:noProof/>
              </w:rPr>
              <w:t>2.1.6. Player</w:t>
            </w:r>
            <w:r w:rsidR="006A21FD">
              <w:rPr>
                <w:noProof/>
                <w:webHidden/>
              </w:rPr>
              <w:tab/>
            </w:r>
            <w:r w:rsidR="006A21FD">
              <w:rPr>
                <w:noProof/>
                <w:webHidden/>
              </w:rPr>
              <w:fldChar w:fldCharType="begin"/>
            </w:r>
            <w:r w:rsidR="006A21FD">
              <w:rPr>
                <w:noProof/>
                <w:webHidden/>
              </w:rPr>
              <w:instrText xml:space="preserve"> PAGEREF _Toc134369363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14E21C2" w14:textId="6C6A9B79"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4" w:history="1">
            <w:r w:rsidR="006A21FD" w:rsidRPr="003E22B1">
              <w:rPr>
                <w:rStyle w:val="Hyperlink"/>
                <w:noProof/>
              </w:rPr>
              <w:t>2.1.7. Enemy</w:t>
            </w:r>
            <w:r w:rsidR="006A21FD">
              <w:rPr>
                <w:noProof/>
                <w:webHidden/>
              </w:rPr>
              <w:tab/>
            </w:r>
            <w:r w:rsidR="006A21FD">
              <w:rPr>
                <w:noProof/>
                <w:webHidden/>
              </w:rPr>
              <w:fldChar w:fldCharType="begin"/>
            </w:r>
            <w:r w:rsidR="006A21FD">
              <w:rPr>
                <w:noProof/>
                <w:webHidden/>
              </w:rPr>
              <w:instrText xml:space="preserve"> PAGEREF _Toc134369364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0D71EAD1" w14:textId="1BC9C928"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5" w:history="1">
            <w:r w:rsidR="006A21FD" w:rsidRPr="003E22B1">
              <w:rPr>
                <w:rStyle w:val="Hyperlink"/>
                <w:noProof/>
              </w:rPr>
              <w:t>2.1.8. Weapon</w:t>
            </w:r>
            <w:r w:rsidR="006A21FD">
              <w:rPr>
                <w:noProof/>
                <w:webHidden/>
              </w:rPr>
              <w:tab/>
            </w:r>
            <w:r w:rsidR="006A21FD">
              <w:rPr>
                <w:noProof/>
                <w:webHidden/>
              </w:rPr>
              <w:fldChar w:fldCharType="begin"/>
            </w:r>
            <w:r w:rsidR="006A21FD">
              <w:rPr>
                <w:noProof/>
                <w:webHidden/>
              </w:rPr>
              <w:instrText xml:space="preserve"> PAGEREF _Toc134369365 \h </w:instrText>
            </w:r>
            <w:r w:rsidR="006A21FD">
              <w:rPr>
                <w:noProof/>
                <w:webHidden/>
              </w:rPr>
            </w:r>
            <w:r w:rsidR="006A21FD">
              <w:rPr>
                <w:noProof/>
                <w:webHidden/>
              </w:rPr>
              <w:fldChar w:fldCharType="separate"/>
            </w:r>
            <w:r w:rsidR="006A21FD">
              <w:rPr>
                <w:noProof/>
                <w:webHidden/>
              </w:rPr>
              <w:t>10</w:t>
            </w:r>
            <w:r w:rsidR="006A21FD">
              <w:rPr>
                <w:noProof/>
                <w:webHidden/>
              </w:rPr>
              <w:fldChar w:fldCharType="end"/>
            </w:r>
          </w:hyperlink>
        </w:p>
        <w:p w14:paraId="664A1782" w14:textId="64571239"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66" w:history="1">
            <w:r w:rsidR="006A21FD" w:rsidRPr="003E22B1">
              <w:rPr>
                <w:rStyle w:val="Hyperlink"/>
                <w:noProof/>
              </w:rPr>
              <w:t>2.1.9. Controller</w:t>
            </w:r>
            <w:r w:rsidR="006A21FD">
              <w:rPr>
                <w:noProof/>
                <w:webHidden/>
              </w:rPr>
              <w:tab/>
            </w:r>
            <w:r w:rsidR="006A21FD">
              <w:rPr>
                <w:noProof/>
                <w:webHidden/>
              </w:rPr>
              <w:fldChar w:fldCharType="begin"/>
            </w:r>
            <w:r w:rsidR="006A21FD">
              <w:rPr>
                <w:noProof/>
                <w:webHidden/>
              </w:rPr>
              <w:instrText xml:space="preserve"> PAGEREF _Toc134369366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4374D049" w14:textId="24470FB3"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67" w:history="1">
            <w:r w:rsidR="006A21FD" w:rsidRPr="003E22B1">
              <w:rPr>
                <w:rStyle w:val="Hyperlink"/>
                <w:noProof/>
              </w:rPr>
              <w:t>2.2. Project notes: Optional extras</w:t>
            </w:r>
            <w:r w:rsidR="006A21FD">
              <w:rPr>
                <w:noProof/>
                <w:webHidden/>
              </w:rPr>
              <w:tab/>
            </w:r>
            <w:r w:rsidR="006A21FD">
              <w:rPr>
                <w:noProof/>
                <w:webHidden/>
              </w:rPr>
              <w:fldChar w:fldCharType="begin"/>
            </w:r>
            <w:r w:rsidR="006A21FD">
              <w:rPr>
                <w:noProof/>
                <w:webHidden/>
              </w:rPr>
              <w:instrText xml:space="preserve"> PAGEREF _Toc134369367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7367563C" w14:textId="080EC888"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68" w:history="1">
            <w:r w:rsidR="006A21FD" w:rsidRPr="003E22B1">
              <w:rPr>
                <w:rStyle w:val="Hyperlink"/>
                <w:noProof/>
              </w:rPr>
              <w:t>2.3. Project: Research undertaken</w:t>
            </w:r>
            <w:r w:rsidR="006A21FD">
              <w:rPr>
                <w:noProof/>
                <w:webHidden/>
              </w:rPr>
              <w:tab/>
            </w:r>
            <w:r w:rsidR="006A21FD">
              <w:rPr>
                <w:noProof/>
                <w:webHidden/>
              </w:rPr>
              <w:fldChar w:fldCharType="begin"/>
            </w:r>
            <w:r w:rsidR="006A21FD">
              <w:rPr>
                <w:noProof/>
                <w:webHidden/>
              </w:rPr>
              <w:instrText xml:space="preserve"> PAGEREF _Toc134369368 \h </w:instrText>
            </w:r>
            <w:r w:rsidR="006A21FD">
              <w:rPr>
                <w:noProof/>
                <w:webHidden/>
              </w:rPr>
            </w:r>
            <w:r w:rsidR="006A21FD">
              <w:rPr>
                <w:noProof/>
                <w:webHidden/>
              </w:rPr>
              <w:fldChar w:fldCharType="separate"/>
            </w:r>
            <w:r w:rsidR="006A21FD">
              <w:rPr>
                <w:noProof/>
                <w:webHidden/>
              </w:rPr>
              <w:t>11</w:t>
            </w:r>
            <w:r w:rsidR="006A21FD">
              <w:rPr>
                <w:noProof/>
                <w:webHidden/>
              </w:rPr>
              <w:fldChar w:fldCharType="end"/>
            </w:r>
          </w:hyperlink>
        </w:p>
        <w:p w14:paraId="5E643435" w14:textId="6AC98113" w:rsidR="006A21FD" w:rsidRDefault="00000000">
          <w:pPr>
            <w:pStyle w:val="TOC1"/>
            <w:tabs>
              <w:tab w:val="right" w:leader="dot" w:pos="9016"/>
            </w:tabs>
            <w:rPr>
              <w:rFonts w:asciiTheme="minorHAnsi" w:eastAsiaTheme="minorEastAsia" w:hAnsiTheme="minorHAnsi"/>
              <w:noProof/>
              <w:kern w:val="2"/>
              <w:lang w:eastAsia="zh-CN"/>
              <w14:ligatures w14:val="standardContextual"/>
            </w:rPr>
          </w:pPr>
          <w:hyperlink w:anchor="_Toc134369369" w:history="1">
            <w:r w:rsidR="006A21FD" w:rsidRPr="003E22B1">
              <w:rPr>
                <w:rStyle w:val="Hyperlink"/>
                <w:noProof/>
              </w:rPr>
              <w:t>3. Completion stage</w:t>
            </w:r>
            <w:r w:rsidR="006A21FD">
              <w:rPr>
                <w:noProof/>
                <w:webHidden/>
              </w:rPr>
              <w:tab/>
            </w:r>
            <w:r w:rsidR="006A21FD">
              <w:rPr>
                <w:noProof/>
                <w:webHidden/>
              </w:rPr>
              <w:fldChar w:fldCharType="begin"/>
            </w:r>
            <w:r w:rsidR="006A21FD">
              <w:rPr>
                <w:noProof/>
                <w:webHidden/>
              </w:rPr>
              <w:instrText xml:space="preserve"> PAGEREF _Toc134369369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533AB32" w14:textId="542DC9C4"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70" w:history="1">
            <w:r w:rsidR="006A21FD" w:rsidRPr="003E22B1">
              <w:rPr>
                <w:rStyle w:val="Hyperlink"/>
                <w:noProof/>
              </w:rPr>
              <w:t>3.1. Lessons learnt</w:t>
            </w:r>
            <w:r w:rsidR="006A21FD">
              <w:rPr>
                <w:noProof/>
                <w:webHidden/>
              </w:rPr>
              <w:tab/>
            </w:r>
            <w:r w:rsidR="006A21FD">
              <w:rPr>
                <w:noProof/>
                <w:webHidden/>
              </w:rPr>
              <w:fldChar w:fldCharType="begin"/>
            </w:r>
            <w:r w:rsidR="006A21FD">
              <w:rPr>
                <w:noProof/>
                <w:webHidden/>
              </w:rPr>
              <w:instrText xml:space="preserve"> PAGEREF _Toc134369370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6A3B841D" w14:textId="15DF3AFA"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1" w:history="1">
            <w:r w:rsidR="006A21FD" w:rsidRPr="003E22B1">
              <w:rPr>
                <w:rStyle w:val="Hyperlink"/>
                <w:noProof/>
              </w:rPr>
              <w:t>3.1.1. C++ language</w:t>
            </w:r>
            <w:r w:rsidR="006A21FD">
              <w:rPr>
                <w:noProof/>
                <w:webHidden/>
              </w:rPr>
              <w:tab/>
            </w:r>
            <w:r w:rsidR="006A21FD">
              <w:rPr>
                <w:noProof/>
                <w:webHidden/>
              </w:rPr>
              <w:fldChar w:fldCharType="begin"/>
            </w:r>
            <w:r w:rsidR="006A21FD">
              <w:rPr>
                <w:noProof/>
                <w:webHidden/>
              </w:rPr>
              <w:instrText xml:space="preserve"> PAGEREF _Toc134369371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08483C68" w14:textId="310FADDB"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2" w:history="1">
            <w:r w:rsidR="006A21FD" w:rsidRPr="003E22B1">
              <w:rPr>
                <w:rStyle w:val="Hyperlink"/>
                <w:noProof/>
              </w:rPr>
              <w:t>3.1.2. Classes</w:t>
            </w:r>
            <w:r w:rsidR="006A21FD">
              <w:rPr>
                <w:noProof/>
                <w:webHidden/>
              </w:rPr>
              <w:tab/>
            </w:r>
            <w:r w:rsidR="006A21FD">
              <w:rPr>
                <w:noProof/>
                <w:webHidden/>
              </w:rPr>
              <w:fldChar w:fldCharType="begin"/>
            </w:r>
            <w:r w:rsidR="006A21FD">
              <w:rPr>
                <w:noProof/>
                <w:webHidden/>
              </w:rPr>
              <w:instrText xml:space="preserve"> PAGEREF _Toc134369372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56421C86" w14:textId="20E1BC64"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3" w:history="1">
            <w:r w:rsidR="006A21FD" w:rsidRPr="003E22B1">
              <w:rPr>
                <w:rStyle w:val="Hyperlink"/>
                <w:noProof/>
              </w:rPr>
              <w:t>3.1.3. Functions / methods</w:t>
            </w:r>
            <w:r w:rsidR="006A21FD">
              <w:rPr>
                <w:noProof/>
                <w:webHidden/>
              </w:rPr>
              <w:tab/>
            </w:r>
            <w:r w:rsidR="006A21FD">
              <w:rPr>
                <w:noProof/>
                <w:webHidden/>
              </w:rPr>
              <w:fldChar w:fldCharType="begin"/>
            </w:r>
            <w:r w:rsidR="006A21FD">
              <w:rPr>
                <w:noProof/>
                <w:webHidden/>
              </w:rPr>
              <w:instrText xml:space="preserve"> PAGEREF _Toc134369373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14D2A1B" w14:textId="5DE99FA9"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74" w:history="1">
            <w:r w:rsidR="006A21FD" w:rsidRPr="003E22B1">
              <w:rPr>
                <w:rStyle w:val="Hyperlink"/>
                <w:noProof/>
              </w:rPr>
              <w:t>3.2. Performance against expectation</w:t>
            </w:r>
            <w:r w:rsidR="006A21FD">
              <w:rPr>
                <w:noProof/>
                <w:webHidden/>
              </w:rPr>
              <w:tab/>
            </w:r>
            <w:r w:rsidR="006A21FD">
              <w:rPr>
                <w:noProof/>
                <w:webHidden/>
              </w:rPr>
              <w:fldChar w:fldCharType="begin"/>
            </w:r>
            <w:r w:rsidR="006A21FD">
              <w:rPr>
                <w:noProof/>
                <w:webHidden/>
              </w:rPr>
              <w:instrText xml:space="preserve"> PAGEREF _Toc134369374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48551717" w14:textId="127D6B1C"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5" w:history="1">
            <w:r w:rsidR="006A21FD" w:rsidRPr="003E22B1">
              <w:rPr>
                <w:rStyle w:val="Hyperlink"/>
                <w:noProof/>
              </w:rPr>
              <w:t>3.2.1. Minimum viable product</w:t>
            </w:r>
            <w:r w:rsidR="006A21FD">
              <w:rPr>
                <w:noProof/>
                <w:webHidden/>
              </w:rPr>
              <w:tab/>
            </w:r>
            <w:r w:rsidR="006A21FD">
              <w:rPr>
                <w:noProof/>
                <w:webHidden/>
              </w:rPr>
              <w:fldChar w:fldCharType="begin"/>
            </w:r>
            <w:r w:rsidR="006A21FD">
              <w:rPr>
                <w:noProof/>
                <w:webHidden/>
              </w:rPr>
              <w:instrText xml:space="preserve"> PAGEREF _Toc134369375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03639990" w14:textId="5321CBDB" w:rsidR="006A21FD" w:rsidRDefault="00000000">
          <w:pPr>
            <w:pStyle w:val="TOC3"/>
            <w:tabs>
              <w:tab w:val="right" w:leader="dot" w:pos="9016"/>
            </w:tabs>
            <w:rPr>
              <w:rFonts w:asciiTheme="minorHAnsi" w:eastAsiaTheme="minorEastAsia" w:hAnsiTheme="minorHAnsi"/>
              <w:noProof/>
              <w:kern w:val="2"/>
              <w:lang w:eastAsia="zh-CN"/>
              <w14:ligatures w14:val="standardContextual"/>
            </w:rPr>
          </w:pPr>
          <w:hyperlink w:anchor="_Toc134369376" w:history="1">
            <w:r w:rsidR="006A21FD" w:rsidRPr="003E22B1">
              <w:rPr>
                <w:rStyle w:val="Hyperlink"/>
                <w:noProof/>
              </w:rPr>
              <w:t>3.2.2. Optional extras</w:t>
            </w:r>
            <w:r w:rsidR="006A21FD">
              <w:rPr>
                <w:noProof/>
                <w:webHidden/>
              </w:rPr>
              <w:tab/>
            </w:r>
            <w:r w:rsidR="006A21FD">
              <w:rPr>
                <w:noProof/>
                <w:webHidden/>
              </w:rPr>
              <w:fldChar w:fldCharType="begin"/>
            </w:r>
            <w:r w:rsidR="006A21FD">
              <w:rPr>
                <w:noProof/>
                <w:webHidden/>
              </w:rPr>
              <w:instrText xml:space="preserve"> PAGEREF _Toc134369376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1F06D260" w14:textId="3DE97412" w:rsidR="006A21FD" w:rsidRDefault="00000000">
          <w:pPr>
            <w:pStyle w:val="TOC2"/>
            <w:tabs>
              <w:tab w:val="right" w:leader="dot" w:pos="9016"/>
            </w:tabs>
            <w:rPr>
              <w:rFonts w:asciiTheme="minorHAnsi" w:eastAsiaTheme="minorEastAsia" w:hAnsiTheme="minorHAnsi"/>
              <w:noProof/>
              <w:kern w:val="2"/>
              <w:lang w:eastAsia="zh-CN"/>
              <w14:ligatures w14:val="standardContextual"/>
            </w:rPr>
          </w:pPr>
          <w:hyperlink w:anchor="_Toc134369377" w:history="1">
            <w:r w:rsidR="006A21FD" w:rsidRPr="003E22B1">
              <w:rPr>
                <w:rStyle w:val="Hyperlink"/>
                <w:noProof/>
              </w:rPr>
              <w:t>3.3. Conclusion</w:t>
            </w:r>
            <w:r w:rsidR="006A21FD">
              <w:rPr>
                <w:noProof/>
                <w:webHidden/>
              </w:rPr>
              <w:tab/>
            </w:r>
            <w:r w:rsidR="006A21FD">
              <w:rPr>
                <w:noProof/>
                <w:webHidden/>
              </w:rPr>
              <w:fldChar w:fldCharType="begin"/>
            </w:r>
            <w:r w:rsidR="006A21FD">
              <w:rPr>
                <w:noProof/>
                <w:webHidden/>
              </w:rPr>
              <w:instrText xml:space="preserve"> PAGEREF _Toc134369377 \h </w:instrText>
            </w:r>
            <w:r w:rsidR="006A21FD">
              <w:rPr>
                <w:noProof/>
                <w:webHidden/>
              </w:rPr>
            </w:r>
            <w:r w:rsidR="006A21FD">
              <w:rPr>
                <w:noProof/>
                <w:webHidden/>
              </w:rPr>
              <w:fldChar w:fldCharType="separate"/>
            </w:r>
            <w:r w:rsidR="006A21FD">
              <w:rPr>
                <w:noProof/>
                <w:webHidden/>
              </w:rPr>
              <w:t>12</w:t>
            </w:r>
            <w:r w:rsidR="006A21FD">
              <w:rPr>
                <w:noProof/>
                <w:webHidden/>
              </w:rPr>
              <w:fldChar w:fldCharType="end"/>
            </w:r>
          </w:hyperlink>
        </w:p>
        <w:p w14:paraId="7442E475" w14:textId="63C17507" w:rsidR="00CF356A" w:rsidRDefault="00CF356A">
          <w:r>
            <w:rPr>
              <w:b/>
              <w:bCs/>
              <w:noProof/>
            </w:rPr>
            <w:fldChar w:fldCharType="end"/>
          </w:r>
        </w:p>
      </w:sdtContent>
    </w:sdt>
    <w:p w14:paraId="5CE9013D" w14:textId="22A6292D" w:rsidR="00761CA1" w:rsidRDefault="00761CA1" w:rsidP="004902C4">
      <w:pPr>
        <w:pStyle w:val="AIEStandard"/>
      </w:pPr>
    </w:p>
    <w:p w14:paraId="5B866B47" w14:textId="77777777" w:rsidR="00761CA1" w:rsidRDefault="00761CA1">
      <w:pPr>
        <w:spacing w:after="200"/>
        <w:rPr>
          <w:rFonts w:ascii="Calibri" w:hAnsi="Calibri"/>
        </w:rPr>
      </w:pPr>
      <w:r>
        <w:br w:type="page"/>
      </w:r>
    </w:p>
    <w:p w14:paraId="11FFC6B5" w14:textId="438EE004" w:rsidR="004D7CE5" w:rsidRDefault="004D7CE5" w:rsidP="004D7CE5">
      <w:pPr>
        <w:pStyle w:val="AIEHL1"/>
      </w:pPr>
      <w:bookmarkStart w:id="0" w:name="_Toc134369350"/>
      <w:r>
        <w:lastRenderedPageBreak/>
        <w:t>Planning stage</w:t>
      </w:r>
      <w:bookmarkEnd w:id="0"/>
    </w:p>
    <w:p w14:paraId="607FD1F2" w14:textId="4F949408" w:rsidR="004902C4" w:rsidRDefault="00761CA1" w:rsidP="004D7CE5">
      <w:pPr>
        <w:pStyle w:val="AIEHL2"/>
      </w:pPr>
      <w:bookmarkStart w:id="1" w:name="_Toc134369351"/>
      <w:r>
        <w:t>Planning</w:t>
      </w:r>
      <w:r w:rsidR="004D7CE5">
        <w:t>: Expectation setting</w:t>
      </w:r>
      <w:bookmarkEnd w:id="1"/>
    </w:p>
    <w:p w14:paraId="620D00A9" w14:textId="6DC7EC00" w:rsidR="004D7CE5" w:rsidRDefault="004D7CE5" w:rsidP="004D7CE5">
      <w:pPr>
        <w:pStyle w:val="AIEStandard"/>
        <w:numPr>
          <w:ilvl w:val="0"/>
          <w:numId w:val="17"/>
        </w:numPr>
      </w:pPr>
      <w:r w:rsidRPr="004D7CE5">
        <w:t>The single biggest danger on this project is being too ambitious for the timeframe given. I need to clearly identify the critical path and consistently work to it FIRST, before implementing 'nice to have' features - MINIMUMS FIRST.</w:t>
      </w:r>
    </w:p>
    <w:p w14:paraId="5CA8B4C6" w14:textId="2D00BF90" w:rsidR="004D7CE5" w:rsidRDefault="004D7CE5" w:rsidP="004D7CE5">
      <w:pPr>
        <w:pStyle w:val="AIEHL2"/>
      </w:pPr>
      <w:bookmarkStart w:id="2" w:name="_Toc134369352"/>
      <w:r>
        <w:t>Planning: Milestone-setting (Indicative schedule)</w:t>
      </w:r>
      <w:bookmarkEnd w:id="2"/>
    </w:p>
    <w:p w14:paraId="756223C5" w14:textId="1F587B9D" w:rsidR="004D7CE5" w:rsidRDefault="004D7CE5" w:rsidP="004D7CE5">
      <w:pPr>
        <w:pStyle w:val="AIEStandard"/>
        <w:numPr>
          <w:ilvl w:val="0"/>
          <w:numId w:val="17"/>
        </w:numPr>
      </w:pPr>
      <w:r>
        <w:t>I set the following schedule for myself as a starting point to flexibly work around while completing the project.</w:t>
      </w:r>
    </w:p>
    <w:tbl>
      <w:tblPr>
        <w:tblStyle w:val="TableGridLight"/>
        <w:tblW w:w="5000" w:type="pct"/>
        <w:tblLook w:val="06A0" w:firstRow="1" w:lastRow="0" w:firstColumn="1" w:lastColumn="0" w:noHBand="1" w:noVBand="1"/>
      </w:tblPr>
      <w:tblGrid>
        <w:gridCol w:w="2322"/>
        <w:gridCol w:w="3641"/>
        <w:gridCol w:w="3053"/>
      </w:tblGrid>
      <w:tr w:rsidR="004D7CE5" w14:paraId="7D7019C6" w14:textId="77777777" w:rsidTr="00EA0C9D">
        <w:tc>
          <w:tcPr>
            <w:tcW w:w="1288" w:type="pct"/>
          </w:tcPr>
          <w:p w14:paraId="4F2BFD79" w14:textId="77777777" w:rsidR="004D7CE5" w:rsidRDefault="004D7CE5" w:rsidP="00EA0C9D">
            <w:pPr>
              <w:pStyle w:val="AIEStandard"/>
            </w:pPr>
            <w:r>
              <w:t>Item</w:t>
            </w:r>
          </w:p>
        </w:tc>
        <w:tc>
          <w:tcPr>
            <w:tcW w:w="2019" w:type="pct"/>
          </w:tcPr>
          <w:p w14:paraId="65A7FA39" w14:textId="77777777" w:rsidR="004D7CE5" w:rsidRDefault="004D7CE5" w:rsidP="00EA0C9D">
            <w:pPr>
              <w:pStyle w:val="AIEStandard"/>
            </w:pPr>
            <w:r>
              <w:t>Indicative due date</w:t>
            </w:r>
          </w:p>
        </w:tc>
        <w:tc>
          <w:tcPr>
            <w:tcW w:w="1693" w:type="pct"/>
          </w:tcPr>
          <w:p w14:paraId="783752CA" w14:textId="77777777" w:rsidR="004D7CE5" w:rsidRDefault="004D7CE5" w:rsidP="00EA0C9D">
            <w:pPr>
              <w:pStyle w:val="AIEStandard"/>
            </w:pPr>
            <w:r>
              <w:t>Hours allocated</w:t>
            </w:r>
          </w:p>
        </w:tc>
      </w:tr>
      <w:tr w:rsidR="004D7CE5" w14:paraId="63DB866F" w14:textId="77777777" w:rsidTr="00EA0C9D">
        <w:tc>
          <w:tcPr>
            <w:tcW w:w="1288" w:type="pct"/>
            <w:shd w:val="clear" w:color="auto" w:fill="FBE4D5" w:themeFill="accent2" w:themeFillTint="33"/>
          </w:tcPr>
          <w:p w14:paraId="5099ADA6" w14:textId="77777777" w:rsidR="004D7CE5" w:rsidRDefault="004D7CE5" w:rsidP="00EA0C9D">
            <w:pPr>
              <w:pStyle w:val="AIEStandard"/>
            </w:pPr>
            <w:r>
              <w:t>1: Minimum viable product</w:t>
            </w:r>
          </w:p>
        </w:tc>
        <w:tc>
          <w:tcPr>
            <w:tcW w:w="2019" w:type="pct"/>
            <w:shd w:val="clear" w:color="auto" w:fill="FBE4D5" w:themeFill="accent2" w:themeFillTint="33"/>
          </w:tcPr>
          <w:p w14:paraId="32A7A8B9" w14:textId="77777777" w:rsidR="004D7CE5" w:rsidRDefault="004D7CE5" w:rsidP="00EA0C9D">
            <w:pPr>
              <w:pStyle w:val="AIEStandard"/>
            </w:pPr>
            <w:r>
              <w:t>19/05/2023</w:t>
            </w:r>
          </w:p>
        </w:tc>
        <w:tc>
          <w:tcPr>
            <w:tcW w:w="1693" w:type="pct"/>
            <w:shd w:val="clear" w:color="auto" w:fill="FBE4D5" w:themeFill="accent2" w:themeFillTint="33"/>
          </w:tcPr>
          <w:p w14:paraId="65009EDE" w14:textId="77777777" w:rsidR="004D7CE5" w:rsidRDefault="004D7CE5" w:rsidP="00EA0C9D">
            <w:pPr>
              <w:pStyle w:val="AIEStandard"/>
            </w:pPr>
            <w:r>
              <w:t>36</w:t>
            </w:r>
          </w:p>
        </w:tc>
      </w:tr>
      <w:tr w:rsidR="004D7CE5" w14:paraId="2B528337" w14:textId="77777777" w:rsidTr="00EA0C9D">
        <w:tc>
          <w:tcPr>
            <w:tcW w:w="1288" w:type="pct"/>
            <w:shd w:val="clear" w:color="auto" w:fill="FBE4D5" w:themeFill="accent2" w:themeFillTint="33"/>
          </w:tcPr>
          <w:p w14:paraId="77C13DB7" w14:textId="77777777" w:rsidR="004D7CE5" w:rsidRDefault="004D7CE5" w:rsidP="00EA0C9D">
            <w:pPr>
              <w:pStyle w:val="AIEStandard"/>
            </w:pPr>
            <w:r>
              <w:t>1: a) Planning</w:t>
            </w:r>
          </w:p>
        </w:tc>
        <w:tc>
          <w:tcPr>
            <w:tcW w:w="2019" w:type="pct"/>
            <w:shd w:val="clear" w:color="auto" w:fill="FBE4D5" w:themeFill="accent2" w:themeFillTint="33"/>
          </w:tcPr>
          <w:p w14:paraId="4B699D2D" w14:textId="77777777" w:rsidR="004D7CE5" w:rsidRDefault="004D7CE5" w:rsidP="00EA0C9D">
            <w:pPr>
              <w:pStyle w:val="AIEStandard"/>
            </w:pPr>
            <w:r>
              <w:t>04/05/2023</w:t>
            </w:r>
          </w:p>
        </w:tc>
        <w:tc>
          <w:tcPr>
            <w:tcW w:w="1693" w:type="pct"/>
            <w:shd w:val="clear" w:color="auto" w:fill="FBE4D5" w:themeFill="accent2" w:themeFillTint="33"/>
          </w:tcPr>
          <w:p w14:paraId="2DBF9F64" w14:textId="77777777" w:rsidR="004D7CE5" w:rsidRDefault="004D7CE5" w:rsidP="00EA0C9D">
            <w:pPr>
              <w:pStyle w:val="AIEStandard"/>
              <w:jc w:val="center"/>
            </w:pPr>
            <w:r>
              <w:t>4</w:t>
            </w:r>
          </w:p>
        </w:tc>
      </w:tr>
      <w:tr w:rsidR="004D7CE5" w14:paraId="672D28AF" w14:textId="77777777" w:rsidTr="00EA0C9D">
        <w:tc>
          <w:tcPr>
            <w:tcW w:w="1288" w:type="pct"/>
            <w:shd w:val="clear" w:color="auto" w:fill="FBE4D5" w:themeFill="accent2" w:themeFillTint="33"/>
          </w:tcPr>
          <w:p w14:paraId="17809E30" w14:textId="77777777" w:rsidR="004D7CE5" w:rsidRDefault="004D7CE5" w:rsidP="00EA0C9D">
            <w:pPr>
              <w:pStyle w:val="AIEStandard"/>
            </w:pPr>
            <w:r>
              <w:t>1: b) Coding</w:t>
            </w:r>
          </w:p>
        </w:tc>
        <w:tc>
          <w:tcPr>
            <w:tcW w:w="2019" w:type="pct"/>
            <w:shd w:val="clear" w:color="auto" w:fill="FBE4D5" w:themeFill="accent2" w:themeFillTint="33"/>
          </w:tcPr>
          <w:p w14:paraId="3C415CAC" w14:textId="77777777" w:rsidR="004D7CE5" w:rsidRDefault="004D7CE5" w:rsidP="00EA0C9D">
            <w:pPr>
              <w:pStyle w:val="AIEStandard"/>
            </w:pPr>
            <w:r>
              <w:t>12/05/2023</w:t>
            </w:r>
          </w:p>
        </w:tc>
        <w:tc>
          <w:tcPr>
            <w:tcW w:w="1693" w:type="pct"/>
            <w:shd w:val="clear" w:color="auto" w:fill="FBE4D5" w:themeFill="accent2" w:themeFillTint="33"/>
          </w:tcPr>
          <w:p w14:paraId="328D0608" w14:textId="77777777" w:rsidR="004D7CE5" w:rsidRDefault="004D7CE5" w:rsidP="00EA0C9D">
            <w:pPr>
              <w:pStyle w:val="AIEStandard"/>
              <w:jc w:val="center"/>
            </w:pPr>
            <w:r>
              <w:t>20</w:t>
            </w:r>
          </w:p>
        </w:tc>
      </w:tr>
      <w:tr w:rsidR="004D7CE5" w14:paraId="70D95DC7" w14:textId="77777777" w:rsidTr="00EA0C9D">
        <w:tc>
          <w:tcPr>
            <w:tcW w:w="1288" w:type="pct"/>
            <w:shd w:val="clear" w:color="auto" w:fill="FBE4D5" w:themeFill="accent2" w:themeFillTint="33"/>
          </w:tcPr>
          <w:p w14:paraId="4A7EC23A" w14:textId="77777777" w:rsidR="004D7CE5" w:rsidRDefault="004D7CE5" w:rsidP="00EA0C9D">
            <w:pPr>
              <w:pStyle w:val="AIEStandard"/>
            </w:pPr>
            <w:r>
              <w:t>1: c) Troubleshooting</w:t>
            </w:r>
          </w:p>
        </w:tc>
        <w:tc>
          <w:tcPr>
            <w:tcW w:w="2019" w:type="pct"/>
            <w:shd w:val="clear" w:color="auto" w:fill="FBE4D5" w:themeFill="accent2" w:themeFillTint="33"/>
          </w:tcPr>
          <w:p w14:paraId="7BEE002F" w14:textId="77777777" w:rsidR="004D7CE5" w:rsidRDefault="004D7CE5" w:rsidP="00EA0C9D">
            <w:pPr>
              <w:pStyle w:val="AIEStandard"/>
            </w:pPr>
            <w:r>
              <w:t>19/05/2023</w:t>
            </w:r>
          </w:p>
        </w:tc>
        <w:tc>
          <w:tcPr>
            <w:tcW w:w="1693" w:type="pct"/>
            <w:shd w:val="clear" w:color="auto" w:fill="FBE4D5" w:themeFill="accent2" w:themeFillTint="33"/>
          </w:tcPr>
          <w:p w14:paraId="748A1876" w14:textId="77777777" w:rsidR="004D7CE5" w:rsidRDefault="004D7CE5" w:rsidP="00EA0C9D">
            <w:pPr>
              <w:pStyle w:val="AIEStandard"/>
              <w:jc w:val="center"/>
            </w:pPr>
            <w:r>
              <w:t>8</w:t>
            </w:r>
          </w:p>
        </w:tc>
      </w:tr>
      <w:tr w:rsidR="004D7CE5" w14:paraId="11341ABC" w14:textId="77777777" w:rsidTr="00EA0C9D">
        <w:tc>
          <w:tcPr>
            <w:tcW w:w="1288" w:type="pct"/>
            <w:shd w:val="clear" w:color="auto" w:fill="F7CAAC" w:themeFill="accent2" w:themeFillTint="66"/>
          </w:tcPr>
          <w:p w14:paraId="5DEF7F52" w14:textId="77777777" w:rsidR="004D7CE5" w:rsidRDefault="004D7CE5" w:rsidP="00EA0C9D">
            <w:pPr>
              <w:pStyle w:val="AIEStandard"/>
            </w:pPr>
            <w:r>
              <w:t>2: Optional extras</w:t>
            </w:r>
          </w:p>
        </w:tc>
        <w:tc>
          <w:tcPr>
            <w:tcW w:w="2019" w:type="pct"/>
            <w:shd w:val="clear" w:color="auto" w:fill="F7CAAC" w:themeFill="accent2" w:themeFillTint="66"/>
          </w:tcPr>
          <w:p w14:paraId="47F45983" w14:textId="77777777" w:rsidR="004D7CE5" w:rsidRDefault="004D7CE5" w:rsidP="00EA0C9D">
            <w:pPr>
              <w:pStyle w:val="AIEStandard"/>
            </w:pPr>
            <w:r>
              <w:t>26/05/2023</w:t>
            </w:r>
          </w:p>
        </w:tc>
        <w:tc>
          <w:tcPr>
            <w:tcW w:w="1693" w:type="pct"/>
            <w:shd w:val="clear" w:color="auto" w:fill="F7CAAC" w:themeFill="accent2" w:themeFillTint="66"/>
          </w:tcPr>
          <w:p w14:paraId="041ABF93" w14:textId="77777777" w:rsidR="004D7CE5" w:rsidRDefault="004D7CE5" w:rsidP="00EA0C9D">
            <w:pPr>
              <w:pStyle w:val="AIEStandard"/>
            </w:pPr>
            <w:r>
              <w:t>12</w:t>
            </w:r>
          </w:p>
        </w:tc>
      </w:tr>
      <w:tr w:rsidR="004D7CE5" w14:paraId="5222E4E4" w14:textId="77777777" w:rsidTr="00EA0C9D">
        <w:tc>
          <w:tcPr>
            <w:tcW w:w="1288" w:type="pct"/>
            <w:shd w:val="clear" w:color="auto" w:fill="F7CAAC" w:themeFill="accent2" w:themeFillTint="66"/>
          </w:tcPr>
          <w:p w14:paraId="16F257D8" w14:textId="77777777" w:rsidR="004D7CE5" w:rsidRDefault="004D7CE5" w:rsidP="00EA0C9D">
            <w:pPr>
              <w:pStyle w:val="AIEStandard"/>
            </w:pPr>
            <w:r>
              <w:t>2: a) Coding</w:t>
            </w:r>
          </w:p>
        </w:tc>
        <w:tc>
          <w:tcPr>
            <w:tcW w:w="2019" w:type="pct"/>
            <w:shd w:val="clear" w:color="auto" w:fill="F7CAAC" w:themeFill="accent2" w:themeFillTint="66"/>
          </w:tcPr>
          <w:p w14:paraId="6A20C020" w14:textId="77777777" w:rsidR="004D7CE5" w:rsidRDefault="004D7CE5" w:rsidP="00EA0C9D">
            <w:pPr>
              <w:pStyle w:val="AIEStandard"/>
            </w:pPr>
            <w:r>
              <w:t>26/05/2023</w:t>
            </w:r>
          </w:p>
        </w:tc>
        <w:tc>
          <w:tcPr>
            <w:tcW w:w="1693" w:type="pct"/>
            <w:shd w:val="clear" w:color="auto" w:fill="F7CAAC" w:themeFill="accent2" w:themeFillTint="66"/>
          </w:tcPr>
          <w:p w14:paraId="0577707B" w14:textId="77777777" w:rsidR="004D7CE5" w:rsidRDefault="004D7CE5" w:rsidP="00EA0C9D">
            <w:pPr>
              <w:pStyle w:val="AIEStandard"/>
              <w:jc w:val="center"/>
            </w:pPr>
            <w:r>
              <w:t>8</w:t>
            </w:r>
          </w:p>
        </w:tc>
      </w:tr>
      <w:tr w:rsidR="004D7CE5" w14:paraId="5C02B36B" w14:textId="77777777" w:rsidTr="00EA0C9D">
        <w:tc>
          <w:tcPr>
            <w:tcW w:w="1288" w:type="pct"/>
            <w:shd w:val="clear" w:color="auto" w:fill="F7CAAC" w:themeFill="accent2" w:themeFillTint="66"/>
          </w:tcPr>
          <w:p w14:paraId="1FB3E03D" w14:textId="77777777" w:rsidR="004D7CE5" w:rsidRDefault="004D7CE5" w:rsidP="00EA0C9D">
            <w:pPr>
              <w:pStyle w:val="AIEStandard"/>
            </w:pPr>
            <w:r>
              <w:t>2: b) Troubleshooting</w:t>
            </w:r>
          </w:p>
        </w:tc>
        <w:tc>
          <w:tcPr>
            <w:tcW w:w="2019" w:type="pct"/>
            <w:shd w:val="clear" w:color="auto" w:fill="F7CAAC" w:themeFill="accent2" w:themeFillTint="66"/>
          </w:tcPr>
          <w:p w14:paraId="52AE3CBB" w14:textId="77777777" w:rsidR="004D7CE5" w:rsidRDefault="004D7CE5" w:rsidP="00EA0C9D">
            <w:pPr>
              <w:pStyle w:val="AIEStandard"/>
            </w:pPr>
            <w:r>
              <w:t>26/05/2023</w:t>
            </w:r>
          </w:p>
        </w:tc>
        <w:tc>
          <w:tcPr>
            <w:tcW w:w="1693" w:type="pct"/>
            <w:shd w:val="clear" w:color="auto" w:fill="F7CAAC" w:themeFill="accent2" w:themeFillTint="66"/>
          </w:tcPr>
          <w:p w14:paraId="015CB119" w14:textId="77777777" w:rsidR="004D7CE5" w:rsidRDefault="004D7CE5" w:rsidP="00EA0C9D">
            <w:pPr>
              <w:pStyle w:val="AIEStandard"/>
              <w:jc w:val="center"/>
            </w:pPr>
            <w:r>
              <w:t>4</w:t>
            </w:r>
          </w:p>
        </w:tc>
      </w:tr>
      <w:tr w:rsidR="004D7CE5" w14:paraId="31523AF0" w14:textId="77777777" w:rsidTr="00EA0C9D">
        <w:tc>
          <w:tcPr>
            <w:tcW w:w="1288" w:type="pct"/>
            <w:shd w:val="clear" w:color="auto" w:fill="F4B083" w:themeFill="accent2" w:themeFillTint="99"/>
          </w:tcPr>
          <w:p w14:paraId="6EA9F792" w14:textId="77777777" w:rsidR="004D7CE5" w:rsidRDefault="004D7CE5" w:rsidP="00EA0C9D">
            <w:pPr>
              <w:pStyle w:val="AIEStandard"/>
            </w:pPr>
            <w:r>
              <w:t>Submission</w:t>
            </w:r>
          </w:p>
        </w:tc>
        <w:tc>
          <w:tcPr>
            <w:tcW w:w="2019" w:type="pct"/>
            <w:shd w:val="clear" w:color="auto" w:fill="F4B083" w:themeFill="accent2" w:themeFillTint="99"/>
          </w:tcPr>
          <w:p w14:paraId="098B9055" w14:textId="77777777" w:rsidR="004D7CE5" w:rsidRDefault="004D7CE5" w:rsidP="00EA0C9D">
            <w:pPr>
              <w:pStyle w:val="AIEStandard"/>
            </w:pPr>
            <w:r>
              <w:t>26/05/2023</w:t>
            </w:r>
          </w:p>
        </w:tc>
        <w:tc>
          <w:tcPr>
            <w:tcW w:w="1693" w:type="pct"/>
            <w:shd w:val="clear" w:color="auto" w:fill="F4B083" w:themeFill="accent2" w:themeFillTint="99"/>
          </w:tcPr>
          <w:p w14:paraId="4A2CBCC2" w14:textId="77777777" w:rsidR="004D7CE5" w:rsidRDefault="004D7CE5" w:rsidP="00EA0C9D">
            <w:pPr>
              <w:pStyle w:val="AIEStandard"/>
            </w:pPr>
            <w:r>
              <w:t>48</w:t>
            </w:r>
          </w:p>
        </w:tc>
      </w:tr>
    </w:tbl>
    <w:p w14:paraId="76FF9ED1" w14:textId="77777777" w:rsidR="004D7CE5" w:rsidRDefault="004D7CE5" w:rsidP="004902C4">
      <w:pPr>
        <w:pStyle w:val="AIEStandard"/>
      </w:pPr>
    </w:p>
    <w:p w14:paraId="2D934321" w14:textId="77777777" w:rsidR="004D7CE5" w:rsidRDefault="004D7CE5">
      <w:pPr>
        <w:spacing w:after="200"/>
        <w:rPr>
          <w:rFonts w:ascii="Calibri" w:hAnsi="Calibri"/>
        </w:rPr>
      </w:pPr>
      <w:r>
        <w:br w:type="page"/>
      </w:r>
    </w:p>
    <w:p w14:paraId="1B311B0F" w14:textId="67DD3DA8" w:rsidR="00761CA1" w:rsidRDefault="004D7CE5" w:rsidP="004D7CE5">
      <w:pPr>
        <w:pStyle w:val="AIEHL2"/>
      </w:pPr>
      <w:bookmarkStart w:id="3" w:name="_Toc134369353"/>
      <w:r>
        <w:lastRenderedPageBreak/>
        <w:t xml:space="preserve">Planning: </w:t>
      </w:r>
      <w:r w:rsidR="00761CA1">
        <w:t>Discern minimum viable product requirements</w:t>
      </w:r>
      <w:bookmarkEnd w:id="3"/>
    </w:p>
    <w:p w14:paraId="165F3A55" w14:textId="26438168" w:rsidR="00395CD0" w:rsidRDefault="00395CD0" w:rsidP="00EC1C97">
      <w:pPr>
        <w:pStyle w:val="AIEStandard"/>
        <w:numPr>
          <w:ilvl w:val="0"/>
          <w:numId w:val="14"/>
        </w:numPr>
        <w:ind w:hanging="357"/>
        <w:contextualSpacing/>
      </w:pPr>
      <w:r>
        <w:t xml:space="preserve">Use </w:t>
      </w:r>
      <w:r w:rsidR="00375866">
        <w:t xml:space="preserve">2D </w:t>
      </w:r>
      <w:r>
        <w:t>RayLib C++</w:t>
      </w:r>
    </w:p>
    <w:p w14:paraId="4F34571B" w14:textId="175B64CD" w:rsidR="00761CA1" w:rsidRDefault="00761CA1" w:rsidP="00EC1C97">
      <w:pPr>
        <w:pStyle w:val="AIEStandard"/>
        <w:numPr>
          <w:ilvl w:val="0"/>
          <w:numId w:val="14"/>
        </w:numPr>
        <w:ind w:hanging="357"/>
        <w:contextualSpacing/>
      </w:pPr>
      <w:r>
        <w:t>1 scene</w:t>
      </w:r>
      <w:r w:rsidR="002C1CDB">
        <w:t xml:space="preserve"> / level</w:t>
      </w:r>
    </w:p>
    <w:p w14:paraId="3ABE1D87" w14:textId="4298BBA9" w:rsidR="00395CD0" w:rsidRDefault="00395CD0" w:rsidP="00EC1C97">
      <w:pPr>
        <w:pStyle w:val="AIEStandard"/>
        <w:numPr>
          <w:ilvl w:val="0"/>
          <w:numId w:val="14"/>
        </w:numPr>
        <w:ind w:hanging="357"/>
        <w:contextualSpacing/>
      </w:pPr>
      <w:r>
        <w:t>1 Player</w:t>
      </w:r>
    </w:p>
    <w:p w14:paraId="7D6738EE" w14:textId="06C41874" w:rsidR="00395CD0" w:rsidRDefault="00395CD0" w:rsidP="00EC1C97">
      <w:pPr>
        <w:pStyle w:val="AIEStandard"/>
        <w:numPr>
          <w:ilvl w:val="1"/>
          <w:numId w:val="14"/>
        </w:numPr>
        <w:ind w:hanging="357"/>
        <w:contextualSpacing/>
      </w:pPr>
      <w:r>
        <w:t>The player has 1 weapon type.</w:t>
      </w:r>
    </w:p>
    <w:p w14:paraId="07327CB9" w14:textId="29704C75" w:rsidR="00EC1C97" w:rsidRDefault="00EC1C97" w:rsidP="00EC1C97">
      <w:pPr>
        <w:pStyle w:val="AIEStandard"/>
        <w:numPr>
          <w:ilvl w:val="2"/>
          <w:numId w:val="14"/>
        </w:numPr>
        <w:ind w:hanging="357"/>
        <w:contextualSpacing/>
      </w:pPr>
      <w:r>
        <w:t>Projectiles despawn on collision or leaving game scen</w:t>
      </w:r>
      <w:r>
        <w:t>e</w:t>
      </w:r>
    </w:p>
    <w:p w14:paraId="1A88A4FA" w14:textId="37737330" w:rsidR="009A0934" w:rsidRDefault="009A0934" w:rsidP="00EC1C97">
      <w:pPr>
        <w:pStyle w:val="AIEStandard"/>
        <w:numPr>
          <w:ilvl w:val="1"/>
          <w:numId w:val="14"/>
        </w:numPr>
        <w:ind w:hanging="357"/>
        <w:contextualSpacing/>
      </w:pPr>
      <w:r>
        <w:t>The player has 1 life.</w:t>
      </w:r>
    </w:p>
    <w:p w14:paraId="59DFEFCA" w14:textId="28DCC2C0" w:rsidR="004D7CE5" w:rsidRDefault="004D7CE5" w:rsidP="00EC1C97">
      <w:pPr>
        <w:pStyle w:val="AIEStandard"/>
        <w:numPr>
          <w:ilvl w:val="1"/>
          <w:numId w:val="14"/>
        </w:numPr>
        <w:ind w:hanging="357"/>
        <w:contextualSpacing/>
      </w:pPr>
      <w:r>
        <w:t xml:space="preserve">Player can move side to side in the scene, constrained to </w:t>
      </w:r>
      <w:r w:rsidR="00FE370D">
        <w:t xml:space="preserve">the </w:t>
      </w:r>
      <w:r>
        <w:t>play area.</w:t>
      </w:r>
    </w:p>
    <w:p w14:paraId="15C4A4B3" w14:textId="089DC5F7" w:rsidR="004D7CE5" w:rsidRDefault="004D7CE5" w:rsidP="00EC1C97">
      <w:pPr>
        <w:pStyle w:val="AIEStandard"/>
        <w:numPr>
          <w:ilvl w:val="2"/>
          <w:numId w:val="14"/>
        </w:numPr>
        <w:ind w:hanging="357"/>
        <w:contextualSpacing/>
      </w:pPr>
      <w:r>
        <w:t>Game recognises both keyboard and mouse.</w:t>
      </w:r>
    </w:p>
    <w:p w14:paraId="33A8C052" w14:textId="5BAA4E31" w:rsidR="00395CD0" w:rsidRDefault="00395CD0" w:rsidP="00EC1C97">
      <w:pPr>
        <w:pStyle w:val="AIEStandard"/>
        <w:numPr>
          <w:ilvl w:val="1"/>
          <w:numId w:val="14"/>
        </w:numPr>
        <w:ind w:hanging="357"/>
        <w:contextualSpacing/>
      </w:pPr>
      <w:r>
        <w:t>Player is a parentless object in the scene</w:t>
      </w:r>
    </w:p>
    <w:p w14:paraId="26E23B4A" w14:textId="59ED856F" w:rsidR="00395CD0" w:rsidRDefault="00395CD0" w:rsidP="00EC1C97">
      <w:pPr>
        <w:pStyle w:val="AIEStandard"/>
        <w:numPr>
          <w:ilvl w:val="2"/>
          <w:numId w:val="14"/>
        </w:numPr>
        <w:ind w:hanging="357"/>
        <w:contextualSpacing/>
      </w:pPr>
      <w:r>
        <w:t xml:space="preserve">Player object has a </w:t>
      </w:r>
      <w:r w:rsidR="00375866">
        <w:t>child (</w:t>
      </w:r>
      <w:r>
        <w:t>sprite texture / image</w:t>
      </w:r>
      <w:r w:rsidR="00375866">
        <w:t>)</w:t>
      </w:r>
    </w:p>
    <w:p w14:paraId="7FD805B4" w14:textId="5CEE3D9A" w:rsidR="002C1CDB" w:rsidRDefault="002C1CDB" w:rsidP="00EC1C97">
      <w:pPr>
        <w:pStyle w:val="AIEStandard"/>
        <w:numPr>
          <w:ilvl w:val="0"/>
          <w:numId w:val="14"/>
        </w:numPr>
        <w:ind w:hanging="357"/>
        <w:contextualSpacing/>
      </w:pPr>
      <w:r>
        <w:t>1 wave of enemies</w:t>
      </w:r>
    </w:p>
    <w:p w14:paraId="6169EC45" w14:textId="40367308" w:rsidR="002C1CDB" w:rsidRDefault="002C1CDB" w:rsidP="00EC1C97">
      <w:pPr>
        <w:pStyle w:val="AIEStandard"/>
        <w:numPr>
          <w:ilvl w:val="1"/>
          <w:numId w:val="14"/>
        </w:numPr>
        <w:ind w:hanging="357"/>
        <w:contextualSpacing/>
      </w:pPr>
      <w:r>
        <w:t>1 type of enemy fighter.</w:t>
      </w:r>
    </w:p>
    <w:p w14:paraId="1BC0B04A" w14:textId="6FC76989" w:rsidR="002C1CDB" w:rsidRDefault="002C1CDB" w:rsidP="00EC1C97">
      <w:pPr>
        <w:pStyle w:val="AIEStandard"/>
        <w:numPr>
          <w:ilvl w:val="1"/>
          <w:numId w:val="14"/>
        </w:numPr>
        <w:ind w:hanging="357"/>
        <w:contextualSpacing/>
      </w:pPr>
      <w:r>
        <w:t>Enemies move side to side and descend toward the player</w:t>
      </w:r>
      <w:r w:rsidR="00B85FB7">
        <w:t xml:space="preserve"> when the outermost enemy collides with the edge of the screen</w:t>
      </w:r>
    </w:p>
    <w:p w14:paraId="21944445" w14:textId="42D90C7B" w:rsidR="002C1CDB" w:rsidRDefault="002C1CDB" w:rsidP="00EC1C97">
      <w:pPr>
        <w:pStyle w:val="AIEStandard"/>
        <w:numPr>
          <w:ilvl w:val="1"/>
          <w:numId w:val="14"/>
        </w:numPr>
        <w:ind w:hanging="357"/>
        <w:contextualSpacing/>
      </w:pPr>
      <w:r>
        <w:t>Enemies fire projectiles which damage buildings and kill the player</w:t>
      </w:r>
    </w:p>
    <w:p w14:paraId="4333019F" w14:textId="130A2727" w:rsidR="00B85FB7" w:rsidRDefault="00B85FB7" w:rsidP="00EC1C97">
      <w:pPr>
        <w:pStyle w:val="AIEStandard"/>
        <w:numPr>
          <w:ilvl w:val="2"/>
          <w:numId w:val="14"/>
        </w:numPr>
        <w:ind w:hanging="357"/>
        <w:contextualSpacing/>
      </w:pPr>
      <w:r>
        <w:t>Projectiles are fired at random times</w:t>
      </w:r>
    </w:p>
    <w:p w14:paraId="3597CF9D" w14:textId="5028AAF3" w:rsidR="00761CA1" w:rsidRDefault="002C1CDB" w:rsidP="00EC1C97">
      <w:pPr>
        <w:pStyle w:val="AIEStandard"/>
        <w:numPr>
          <w:ilvl w:val="2"/>
          <w:numId w:val="14"/>
        </w:numPr>
        <w:ind w:hanging="357"/>
        <w:contextualSpacing/>
      </w:pPr>
      <w:r>
        <w:t>Projectiles despawn on collision or leaving game scene</w:t>
      </w:r>
    </w:p>
    <w:p w14:paraId="247D393A" w14:textId="77777777" w:rsidR="00375866" w:rsidRDefault="00375866" w:rsidP="00EC1C97">
      <w:pPr>
        <w:pStyle w:val="AIEStandard"/>
        <w:numPr>
          <w:ilvl w:val="1"/>
          <w:numId w:val="14"/>
        </w:numPr>
        <w:ind w:hanging="357"/>
        <w:contextualSpacing/>
      </w:pPr>
      <w:r>
        <w:t>Enemies are a parentless object in the scene.</w:t>
      </w:r>
    </w:p>
    <w:p w14:paraId="203B7827" w14:textId="288E976E" w:rsidR="00375866" w:rsidRDefault="00375866" w:rsidP="00EC1C97">
      <w:pPr>
        <w:pStyle w:val="AIEStandard"/>
        <w:numPr>
          <w:ilvl w:val="2"/>
          <w:numId w:val="14"/>
        </w:numPr>
        <w:ind w:hanging="357"/>
        <w:contextualSpacing/>
      </w:pPr>
      <w:r>
        <w:t>Enemy ha</w:t>
      </w:r>
      <w:r w:rsidR="00EC1C97">
        <w:t>s</w:t>
      </w:r>
      <w:r>
        <w:t xml:space="preserve"> a sprite texture / image child.</w:t>
      </w:r>
    </w:p>
    <w:p w14:paraId="061DEB76" w14:textId="7EB469CA" w:rsidR="00B85FB7" w:rsidRDefault="00B85FB7" w:rsidP="00EC1C97">
      <w:pPr>
        <w:pStyle w:val="ListParagraph"/>
        <w:numPr>
          <w:ilvl w:val="0"/>
          <w:numId w:val="14"/>
        </w:numPr>
        <w:spacing w:after="200"/>
        <w:ind w:hanging="357"/>
        <w:rPr>
          <w:rFonts w:ascii="Calibri" w:hAnsi="Calibri"/>
        </w:rPr>
      </w:pPr>
      <w:r>
        <w:rPr>
          <w:rFonts w:ascii="Calibri" w:hAnsi="Calibri"/>
        </w:rPr>
        <w:t>The game tracks player score for 1 game.</w:t>
      </w:r>
    </w:p>
    <w:p w14:paraId="3C8CDCAD" w14:textId="77777777" w:rsidR="00945255" w:rsidRDefault="00945255" w:rsidP="00EC1C97">
      <w:pPr>
        <w:pStyle w:val="ListParagraph"/>
        <w:numPr>
          <w:ilvl w:val="0"/>
          <w:numId w:val="14"/>
        </w:numPr>
        <w:ind w:hanging="357"/>
      </w:pPr>
      <w:r>
        <w:t>Win criteria: All enemies reduced to 0 lives.</w:t>
      </w:r>
    </w:p>
    <w:p w14:paraId="02FABDB5" w14:textId="77777777" w:rsidR="00945255" w:rsidRDefault="00945255" w:rsidP="00EC1C97">
      <w:pPr>
        <w:pStyle w:val="ListParagraph"/>
        <w:numPr>
          <w:ilvl w:val="0"/>
          <w:numId w:val="14"/>
        </w:numPr>
        <w:ind w:hanging="357"/>
      </w:pPr>
      <w:r>
        <w:t>Loss criteria: Player reduced to 0 lives.</w:t>
      </w:r>
    </w:p>
    <w:p w14:paraId="54158750" w14:textId="73A6FD4A" w:rsidR="009A0934" w:rsidRPr="00945255" w:rsidRDefault="00945255" w:rsidP="00EC1C97">
      <w:pPr>
        <w:pStyle w:val="ListParagraph"/>
        <w:numPr>
          <w:ilvl w:val="0"/>
          <w:numId w:val="14"/>
        </w:numPr>
        <w:ind w:hanging="357"/>
      </w:pPr>
      <w:r>
        <w:t>Continue criteria: Both player and enemies exceed 0 lives.</w:t>
      </w:r>
      <w:r w:rsidR="009A0934">
        <w:br w:type="page"/>
      </w:r>
    </w:p>
    <w:p w14:paraId="662133AF" w14:textId="017E955E" w:rsidR="00761CA1" w:rsidRDefault="004D7CE5" w:rsidP="004D7CE5">
      <w:pPr>
        <w:pStyle w:val="AIEHL2"/>
      </w:pPr>
      <w:bookmarkStart w:id="4" w:name="_Toc134369354"/>
      <w:r>
        <w:lastRenderedPageBreak/>
        <w:t>Planning</w:t>
      </w:r>
      <w:r w:rsidR="00761CA1">
        <w:t>: Document possible optional extras</w:t>
      </w:r>
      <w:bookmarkEnd w:id="4"/>
    </w:p>
    <w:p w14:paraId="1331C08E" w14:textId="77777777" w:rsidR="00B85FB7" w:rsidRDefault="00B85FB7" w:rsidP="00EC1C97">
      <w:pPr>
        <w:pStyle w:val="AIEStandard"/>
        <w:numPr>
          <w:ilvl w:val="0"/>
          <w:numId w:val="16"/>
        </w:numPr>
        <w:ind w:hanging="357"/>
        <w:contextualSpacing/>
      </w:pPr>
      <w:r>
        <w:t>Program</w:t>
      </w:r>
    </w:p>
    <w:p w14:paraId="38F5642C" w14:textId="0ABD1741" w:rsidR="00761CA1" w:rsidRDefault="00761CA1" w:rsidP="00EC1C97">
      <w:pPr>
        <w:pStyle w:val="AIEStandard"/>
        <w:numPr>
          <w:ilvl w:val="1"/>
          <w:numId w:val="16"/>
        </w:numPr>
        <w:ind w:hanging="357"/>
        <w:contextualSpacing/>
      </w:pPr>
      <w:r>
        <w:t>Pre-game lobby menu</w:t>
      </w:r>
    </w:p>
    <w:p w14:paraId="0E151D83" w14:textId="743305F8" w:rsidR="002C1CDB" w:rsidRDefault="002C1CDB" w:rsidP="00EC1C97">
      <w:pPr>
        <w:pStyle w:val="AIEStandard"/>
        <w:numPr>
          <w:ilvl w:val="1"/>
          <w:numId w:val="16"/>
        </w:numPr>
        <w:ind w:hanging="357"/>
        <w:contextualSpacing/>
      </w:pPr>
      <w:r>
        <w:t>Loading screen</w:t>
      </w:r>
    </w:p>
    <w:p w14:paraId="4A7B8484" w14:textId="07E6988D" w:rsidR="00755593" w:rsidRDefault="00755593" w:rsidP="00EC1C97">
      <w:pPr>
        <w:pStyle w:val="AIEStandard"/>
        <w:numPr>
          <w:ilvl w:val="1"/>
          <w:numId w:val="16"/>
        </w:numPr>
        <w:ind w:hanging="357"/>
        <w:contextualSpacing/>
      </w:pPr>
      <w:r>
        <w:t>Pause function</w:t>
      </w:r>
    </w:p>
    <w:p w14:paraId="14BE071D" w14:textId="03088EAE" w:rsidR="00761CA1" w:rsidRDefault="00761CA1" w:rsidP="00EC1C97">
      <w:pPr>
        <w:pStyle w:val="AIEStandard"/>
        <w:numPr>
          <w:ilvl w:val="1"/>
          <w:numId w:val="16"/>
        </w:numPr>
        <w:ind w:hanging="357"/>
        <w:contextualSpacing/>
      </w:pPr>
      <w:r>
        <w:t>In-game pause menu</w:t>
      </w:r>
    </w:p>
    <w:p w14:paraId="385CA579" w14:textId="52A0A2C8" w:rsidR="00761CA1" w:rsidRDefault="00761CA1" w:rsidP="00EC1C97">
      <w:pPr>
        <w:pStyle w:val="AIEStandard"/>
        <w:numPr>
          <w:ilvl w:val="1"/>
          <w:numId w:val="16"/>
        </w:numPr>
        <w:ind w:hanging="357"/>
        <w:contextualSpacing/>
      </w:pPr>
      <w:r>
        <w:t>Save function</w:t>
      </w:r>
    </w:p>
    <w:p w14:paraId="5B4EBEB8" w14:textId="797D4213" w:rsidR="00761CA1" w:rsidRDefault="00761CA1" w:rsidP="00EC1C97">
      <w:pPr>
        <w:pStyle w:val="AIEStandard"/>
        <w:numPr>
          <w:ilvl w:val="1"/>
          <w:numId w:val="16"/>
        </w:numPr>
        <w:ind w:hanging="357"/>
        <w:contextualSpacing/>
      </w:pPr>
      <w:r>
        <w:t>Load function</w:t>
      </w:r>
    </w:p>
    <w:p w14:paraId="106FE2CF" w14:textId="5F00433E" w:rsidR="002C1CDB" w:rsidRDefault="002C1CDB" w:rsidP="00EC1C97">
      <w:pPr>
        <w:pStyle w:val="AIEStandard"/>
        <w:numPr>
          <w:ilvl w:val="1"/>
          <w:numId w:val="16"/>
        </w:numPr>
        <w:ind w:hanging="357"/>
        <w:contextualSpacing/>
      </w:pPr>
      <w:r>
        <w:t xml:space="preserve">Resume </w:t>
      </w:r>
      <w:r w:rsidR="00B85FB7">
        <w:t xml:space="preserve">(last game) </w:t>
      </w:r>
      <w:r>
        <w:t>function</w:t>
      </w:r>
    </w:p>
    <w:p w14:paraId="32E4D3F7" w14:textId="77777777" w:rsidR="00B85FB7" w:rsidRDefault="00B85FB7" w:rsidP="00EC1C97">
      <w:pPr>
        <w:pStyle w:val="AIEStandard"/>
        <w:numPr>
          <w:ilvl w:val="0"/>
          <w:numId w:val="16"/>
        </w:numPr>
        <w:ind w:hanging="357"/>
        <w:contextualSpacing/>
      </w:pPr>
      <w:r>
        <w:t>Quality of life</w:t>
      </w:r>
    </w:p>
    <w:p w14:paraId="6A53A449" w14:textId="77777777" w:rsidR="00FE370D" w:rsidRDefault="00FE370D" w:rsidP="00EC1C97">
      <w:pPr>
        <w:pStyle w:val="AIEStandard"/>
        <w:numPr>
          <w:ilvl w:val="1"/>
          <w:numId w:val="16"/>
        </w:numPr>
        <w:ind w:hanging="357"/>
        <w:contextualSpacing/>
      </w:pPr>
      <w:r>
        <w:t xml:space="preserve">Instructions / tutorial </w:t>
      </w:r>
    </w:p>
    <w:p w14:paraId="5C9B055E" w14:textId="639871D3" w:rsidR="00761CA1" w:rsidRDefault="00761CA1" w:rsidP="00EC1C97">
      <w:pPr>
        <w:pStyle w:val="AIEStandard"/>
        <w:numPr>
          <w:ilvl w:val="1"/>
          <w:numId w:val="16"/>
        </w:numPr>
        <w:ind w:hanging="357"/>
        <w:contextualSpacing/>
      </w:pPr>
      <w:r>
        <w:t>Menu audio</w:t>
      </w:r>
    </w:p>
    <w:p w14:paraId="680DEBD1" w14:textId="2D41BBA3" w:rsidR="00761CA1" w:rsidRDefault="00761CA1" w:rsidP="00EC1C97">
      <w:pPr>
        <w:pStyle w:val="AIEStandard"/>
        <w:numPr>
          <w:ilvl w:val="1"/>
          <w:numId w:val="16"/>
        </w:numPr>
        <w:ind w:hanging="357"/>
        <w:contextualSpacing/>
      </w:pPr>
      <w:r>
        <w:t>In-game audio</w:t>
      </w:r>
    </w:p>
    <w:p w14:paraId="6C5C468D" w14:textId="71B17135" w:rsidR="00761CA1" w:rsidRDefault="00761CA1" w:rsidP="00EC1C97">
      <w:pPr>
        <w:pStyle w:val="AIEStandard"/>
        <w:numPr>
          <w:ilvl w:val="1"/>
          <w:numId w:val="16"/>
        </w:numPr>
        <w:ind w:hanging="357"/>
        <w:contextualSpacing/>
      </w:pPr>
      <w:r>
        <w:t>Menu animations</w:t>
      </w:r>
    </w:p>
    <w:p w14:paraId="1F9AF322" w14:textId="01C64E0B" w:rsidR="00761CA1" w:rsidRDefault="00761CA1" w:rsidP="00EC1C97">
      <w:pPr>
        <w:pStyle w:val="AIEStandard"/>
        <w:numPr>
          <w:ilvl w:val="1"/>
          <w:numId w:val="16"/>
        </w:numPr>
        <w:ind w:hanging="357"/>
        <w:contextualSpacing/>
      </w:pPr>
      <w:r>
        <w:t>In-game animations</w:t>
      </w:r>
    </w:p>
    <w:p w14:paraId="1027B760" w14:textId="26CBAA98" w:rsidR="00B85FB7" w:rsidRDefault="00B85FB7" w:rsidP="00EC1C97">
      <w:pPr>
        <w:pStyle w:val="AIEStandard"/>
        <w:numPr>
          <w:ilvl w:val="1"/>
          <w:numId w:val="16"/>
        </w:numPr>
        <w:ind w:hanging="357"/>
        <w:contextualSpacing/>
      </w:pPr>
      <w:r>
        <w:t>Animated background</w:t>
      </w:r>
    </w:p>
    <w:p w14:paraId="264DD337" w14:textId="77777777" w:rsidR="00B85FB7" w:rsidRDefault="00B85FB7" w:rsidP="00EC1C97">
      <w:pPr>
        <w:pStyle w:val="AIEStandard"/>
        <w:numPr>
          <w:ilvl w:val="1"/>
          <w:numId w:val="16"/>
        </w:numPr>
        <w:ind w:hanging="357"/>
        <w:contextualSpacing/>
      </w:pPr>
      <w:r>
        <w:t>Change keybindings</w:t>
      </w:r>
    </w:p>
    <w:p w14:paraId="67D9B6FC" w14:textId="3C7E626E" w:rsidR="00B85FB7" w:rsidRDefault="00B85FB7" w:rsidP="00EC1C97">
      <w:pPr>
        <w:pStyle w:val="AIEStandard"/>
        <w:numPr>
          <w:ilvl w:val="1"/>
          <w:numId w:val="16"/>
        </w:numPr>
        <w:ind w:hanging="357"/>
        <w:contextualSpacing/>
      </w:pPr>
      <w:r>
        <w:t xml:space="preserve">Change </w:t>
      </w:r>
      <w:r w:rsidR="00B071A5">
        <w:t xml:space="preserve">the </w:t>
      </w:r>
      <w:r>
        <w:t>volume</w:t>
      </w:r>
      <w:r w:rsidR="00B071A5">
        <w:t xml:space="preserve"> level</w:t>
      </w:r>
    </w:p>
    <w:p w14:paraId="6BD17C64" w14:textId="6295B3DD" w:rsidR="00B85FB7" w:rsidRDefault="00B85FB7" w:rsidP="00EC1C97">
      <w:pPr>
        <w:pStyle w:val="AIEStandard"/>
        <w:numPr>
          <w:ilvl w:val="1"/>
          <w:numId w:val="16"/>
        </w:numPr>
        <w:ind w:hanging="357"/>
        <w:contextualSpacing/>
      </w:pPr>
      <w:r>
        <w:t>High score record</w:t>
      </w:r>
    </w:p>
    <w:p w14:paraId="3CB62A11" w14:textId="77777777" w:rsidR="00B85FB7" w:rsidRDefault="00B85FB7" w:rsidP="00EC1C97">
      <w:pPr>
        <w:pStyle w:val="AIEStandard"/>
        <w:numPr>
          <w:ilvl w:val="0"/>
          <w:numId w:val="16"/>
        </w:numPr>
        <w:ind w:hanging="357"/>
        <w:contextualSpacing/>
      </w:pPr>
      <w:r>
        <w:t>Player</w:t>
      </w:r>
    </w:p>
    <w:p w14:paraId="5E94F309" w14:textId="51477090" w:rsidR="002C1CDB" w:rsidRDefault="002C1CDB" w:rsidP="00EC1C97">
      <w:pPr>
        <w:pStyle w:val="AIEStandard"/>
        <w:numPr>
          <w:ilvl w:val="1"/>
          <w:numId w:val="16"/>
        </w:numPr>
        <w:ind w:hanging="357"/>
        <w:contextualSpacing/>
      </w:pPr>
      <w:r>
        <w:t>Multiple lives</w:t>
      </w:r>
    </w:p>
    <w:p w14:paraId="1CBFEB85" w14:textId="31B18CED" w:rsidR="00395CD0" w:rsidRDefault="00395CD0" w:rsidP="00EC1C97">
      <w:pPr>
        <w:pStyle w:val="AIEStandard"/>
        <w:numPr>
          <w:ilvl w:val="1"/>
          <w:numId w:val="16"/>
        </w:numPr>
        <w:ind w:hanging="357"/>
        <w:contextualSpacing/>
      </w:pPr>
      <w:r>
        <w:t>Base upgrades / powerups</w:t>
      </w:r>
    </w:p>
    <w:p w14:paraId="2A162DBC" w14:textId="71C36394" w:rsidR="00395CD0" w:rsidRDefault="00395CD0" w:rsidP="00EC1C97">
      <w:pPr>
        <w:pStyle w:val="AIEStandard"/>
        <w:numPr>
          <w:ilvl w:val="1"/>
          <w:numId w:val="16"/>
        </w:numPr>
        <w:ind w:hanging="357"/>
        <w:contextualSpacing/>
      </w:pPr>
      <w:r>
        <w:t>Ship upgrades / powerups</w:t>
      </w:r>
    </w:p>
    <w:p w14:paraId="76801FF2" w14:textId="4E73B90D" w:rsidR="00395CD0" w:rsidRDefault="00395CD0" w:rsidP="00EC1C97">
      <w:pPr>
        <w:pStyle w:val="AIEStandard"/>
        <w:numPr>
          <w:ilvl w:val="1"/>
          <w:numId w:val="16"/>
        </w:numPr>
        <w:ind w:hanging="357"/>
        <w:contextualSpacing/>
      </w:pPr>
      <w:r>
        <w:t>Ship weapon upgrades</w:t>
      </w:r>
    </w:p>
    <w:p w14:paraId="67DC6F38" w14:textId="31FCD464" w:rsidR="00395CD0" w:rsidRDefault="00395CD0" w:rsidP="00EC1C97">
      <w:pPr>
        <w:pStyle w:val="AIEStandard"/>
        <w:numPr>
          <w:ilvl w:val="1"/>
          <w:numId w:val="16"/>
        </w:numPr>
        <w:ind w:hanging="357"/>
        <w:contextualSpacing/>
      </w:pPr>
      <w:r>
        <w:t>Multiple player ship types</w:t>
      </w:r>
    </w:p>
    <w:p w14:paraId="3042A212" w14:textId="2CC82660" w:rsidR="00395CD0" w:rsidRDefault="00395CD0" w:rsidP="00EC1C97">
      <w:pPr>
        <w:pStyle w:val="AIEStandard"/>
        <w:numPr>
          <w:ilvl w:val="1"/>
          <w:numId w:val="16"/>
        </w:numPr>
        <w:ind w:hanging="357"/>
        <w:contextualSpacing/>
      </w:pPr>
      <w:r>
        <w:t>Multiple player weapons</w:t>
      </w:r>
    </w:p>
    <w:p w14:paraId="52633575" w14:textId="77777777" w:rsidR="00B85FB7" w:rsidRDefault="00B85FB7" w:rsidP="00EC1C97">
      <w:pPr>
        <w:pStyle w:val="AIEStandard"/>
        <w:numPr>
          <w:ilvl w:val="0"/>
          <w:numId w:val="16"/>
        </w:numPr>
        <w:ind w:hanging="357"/>
        <w:contextualSpacing/>
      </w:pPr>
      <w:r>
        <w:t>Enemies</w:t>
      </w:r>
    </w:p>
    <w:p w14:paraId="309E0E5C" w14:textId="1C465CCF" w:rsidR="002C1CDB" w:rsidRDefault="002C1CDB" w:rsidP="00EC1C97">
      <w:pPr>
        <w:pStyle w:val="AIEStandard"/>
        <w:numPr>
          <w:ilvl w:val="1"/>
          <w:numId w:val="16"/>
        </w:numPr>
        <w:ind w:hanging="357"/>
        <w:contextualSpacing/>
      </w:pPr>
      <w:r>
        <w:t>Multiple enemy waves</w:t>
      </w:r>
    </w:p>
    <w:p w14:paraId="6FE9B599" w14:textId="3E531DC4" w:rsidR="002C1CDB" w:rsidRDefault="002C1CDB" w:rsidP="00EC1C97">
      <w:pPr>
        <w:pStyle w:val="AIEStandard"/>
        <w:numPr>
          <w:ilvl w:val="1"/>
          <w:numId w:val="16"/>
        </w:numPr>
        <w:ind w:hanging="357"/>
        <w:contextualSpacing/>
      </w:pPr>
      <w:r>
        <w:t xml:space="preserve">Multiple enemy </w:t>
      </w:r>
      <w:r w:rsidR="00395CD0">
        <w:t xml:space="preserve">ship </w:t>
      </w:r>
      <w:r>
        <w:t>types</w:t>
      </w:r>
    </w:p>
    <w:p w14:paraId="33D27AB3" w14:textId="42171BD6" w:rsidR="00395CD0" w:rsidRDefault="00395CD0" w:rsidP="00EC1C97">
      <w:pPr>
        <w:pStyle w:val="AIEStandard"/>
        <w:numPr>
          <w:ilvl w:val="1"/>
          <w:numId w:val="16"/>
        </w:numPr>
        <w:ind w:hanging="357"/>
        <w:contextualSpacing/>
      </w:pPr>
      <w:r>
        <w:t>Multiple enemy weapon types</w:t>
      </w:r>
    </w:p>
    <w:p w14:paraId="3AB7D6D7" w14:textId="4DEAD8BC" w:rsidR="00395CD0" w:rsidRDefault="00395CD0" w:rsidP="00EC1C97">
      <w:pPr>
        <w:pStyle w:val="AIEStandard"/>
        <w:numPr>
          <w:ilvl w:val="1"/>
          <w:numId w:val="16"/>
        </w:numPr>
        <w:ind w:hanging="357"/>
        <w:contextualSpacing/>
      </w:pPr>
      <w:r>
        <w:t>Boss encounters</w:t>
      </w:r>
    </w:p>
    <w:p w14:paraId="3BDDF372" w14:textId="67BA9945" w:rsidR="00B071A5" w:rsidRDefault="00B071A5" w:rsidP="00EC1C97">
      <w:pPr>
        <w:pStyle w:val="AIEStandard"/>
        <w:numPr>
          <w:ilvl w:val="1"/>
          <w:numId w:val="16"/>
        </w:numPr>
        <w:ind w:hanging="357"/>
        <w:contextualSpacing/>
      </w:pPr>
      <w:r>
        <w:t>Environmental hazards</w:t>
      </w:r>
    </w:p>
    <w:p w14:paraId="4C04B9C3" w14:textId="77777777" w:rsidR="004D7CE5" w:rsidRDefault="004D7CE5" w:rsidP="004D7CE5">
      <w:pPr>
        <w:pStyle w:val="AIEStandard"/>
      </w:pPr>
    </w:p>
    <w:p w14:paraId="729E249C" w14:textId="77777777" w:rsidR="00F6490C" w:rsidRDefault="00F6490C">
      <w:pPr>
        <w:spacing w:after="200"/>
        <w:rPr>
          <w:rFonts w:ascii="Calibri" w:hAnsi="Calibri"/>
          <w:b/>
          <w:color w:val="0070C0"/>
          <w:sz w:val="32"/>
        </w:rPr>
      </w:pPr>
      <w:r>
        <w:br w:type="page"/>
      </w:r>
    </w:p>
    <w:p w14:paraId="5D3269C1" w14:textId="1D6624CA" w:rsidR="00FE370D" w:rsidRDefault="00FE370D" w:rsidP="00FE370D">
      <w:pPr>
        <w:pStyle w:val="AIEHL2"/>
      </w:pPr>
      <w:bookmarkStart w:id="5" w:name="_Toc134369355"/>
      <w:r>
        <w:lastRenderedPageBreak/>
        <w:t>Planning: Draft code structure (minimum viable product)</w:t>
      </w:r>
      <w:bookmarkEnd w:id="5"/>
    </w:p>
    <w:p w14:paraId="24FD95F6" w14:textId="77777777" w:rsidR="00945255" w:rsidRDefault="00945255" w:rsidP="00EC1C97">
      <w:pPr>
        <w:contextualSpacing/>
        <w:rPr>
          <w:u w:val="single"/>
        </w:rPr>
      </w:pPr>
      <w:r>
        <w:rPr>
          <w:u w:val="single"/>
        </w:rPr>
        <w:t>Program class (called “Assessment 4”)</w:t>
      </w:r>
    </w:p>
    <w:p w14:paraId="2F6ED404" w14:textId="77777777" w:rsidR="00945255" w:rsidRDefault="00945255" w:rsidP="00EC1C97">
      <w:pPr>
        <w:pStyle w:val="ListParagraph"/>
        <w:numPr>
          <w:ilvl w:val="0"/>
          <w:numId w:val="19"/>
        </w:numPr>
        <w:spacing w:after="160" w:line="259" w:lineRule="auto"/>
      </w:pPr>
      <w:r>
        <w:t>Start the game.</w:t>
      </w:r>
    </w:p>
    <w:p w14:paraId="49C8592C" w14:textId="77777777" w:rsidR="00945255" w:rsidRPr="006E79E8" w:rsidRDefault="00945255" w:rsidP="00EC1C97">
      <w:pPr>
        <w:pStyle w:val="ListParagraph"/>
        <w:numPr>
          <w:ilvl w:val="0"/>
          <w:numId w:val="19"/>
        </w:numPr>
        <w:spacing w:after="160" w:line="259" w:lineRule="auto"/>
      </w:pPr>
      <w:r>
        <w:t>End the game.</w:t>
      </w:r>
    </w:p>
    <w:p w14:paraId="2611BDE9" w14:textId="77777777" w:rsidR="00945255" w:rsidRDefault="00945255" w:rsidP="00EC1C97">
      <w:pPr>
        <w:contextualSpacing/>
        <w:rPr>
          <w:u w:val="single"/>
        </w:rPr>
      </w:pPr>
      <w:r>
        <w:rPr>
          <w:u w:val="single"/>
        </w:rPr>
        <w:t>Game class</w:t>
      </w:r>
    </w:p>
    <w:p w14:paraId="11AF4DB8" w14:textId="77777777" w:rsidR="00945255" w:rsidRDefault="00945255" w:rsidP="00EC1C97">
      <w:pPr>
        <w:pStyle w:val="ListParagraph"/>
        <w:numPr>
          <w:ilvl w:val="0"/>
          <w:numId w:val="19"/>
        </w:numPr>
        <w:spacing w:after="160" w:line="259" w:lineRule="auto"/>
      </w:pPr>
      <w:r>
        <w:t xml:space="preserve">The scene for a </w:t>
      </w:r>
      <w:r w:rsidRPr="006E79E8">
        <w:t>play session</w:t>
      </w:r>
    </w:p>
    <w:p w14:paraId="0D45368E" w14:textId="77777777" w:rsidR="00945255" w:rsidRDefault="00945255" w:rsidP="00EC1C97">
      <w:pPr>
        <w:pStyle w:val="ListParagraph"/>
        <w:numPr>
          <w:ilvl w:val="0"/>
          <w:numId w:val="19"/>
        </w:numPr>
        <w:spacing w:after="160" w:line="259" w:lineRule="auto"/>
      </w:pPr>
      <w:r>
        <w:t>Draw scene to screen</w:t>
      </w:r>
    </w:p>
    <w:p w14:paraId="334AAD98" w14:textId="77777777" w:rsidR="00945255" w:rsidRPr="006E79E8" w:rsidRDefault="00945255" w:rsidP="00EC1C97">
      <w:pPr>
        <w:pStyle w:val="ListParagraph"/>
        <w:numPr>
          <w:ilvl w:val="0"/>
          <w:numId w:val="19"/>
        </w:numPr>
        <w:spacing w:after="160" w:line="259" w:lineRule="auto"/>
      </w:pPr>
      <w:r>
        <w:t>Update scene calculations</w:t>
      </w:r>
    </w:p>
    <w:p w14:paraId="52F2690C" w14:textId="77777777" w:rsidR="00945255" w:rsidRDefault="00945255" w:rsidP="00EC1C97">
      <w:pPr>
        <w:contextualSpacing/>
        <w:rPr>
          <w:u w:val="single"/>
        </w:rPr>
      </w:pPr>
      <w:r>
        <w:rPr>
          <w:u w:val="single"/>
        </w:rPr>
        <w:t>Initialise class</w:t>
      </w:r>
    </w:p>
    <w:p w14:paraId="38B4E07B" w14:textId="77777777" w:rsidR="00945255" w:rsidRPr="006E79E8" w:rsidRDefault="00945255" w:rsidP="00EC1C97">
      <w:pPr>
        <w:pStyle w:val="ListParagraph"/>
        <w:numPr>
          <w:ilvl w:val="0"/>
          <w:numId w:val="19"/>
        </w:numPr>
        <w:spacing w:after="160" w:line="259" w:lineRule="auto"/>
        <w:rPr>
          <w:u w:val="single"/>
        </w:rPr>
      </w:pPr>
      <w:r>
        <w:t>Set up initial conditions for a play session</w:t>
      </w:r>
    </w:p>
    <w:p w14:paraId="0E149079" w14:textId="77777777" w:rsidR="00945255" w:rsidRDefault="00945255" w:rsidP="00EC1C97">
      <w:pPr>
        <w:contextualSpacing/>
        <w:rPr>
          <w:u w:val="single"/>
        </w:rPr>
      </w:pPr>
      <w:r>
        <w:rPr>
          <w:u w:val="single"/>
        </w:rPr>
        <w:t>Object class</w:t>
      </w:r>
    </w:p>
    <w:p w14:paraId="45F737DD" w14:textId="77777777" w:rsidR="00945255" w:rsidRPr="006E79E8" w:rsidRDefault="00945255" w:rsidP="00EC1C97">
      <w:pPr>
        <w:pStyle w:val="ListParagraph"/>
        <w:numPr>
          <w:ilvl w:val="0"/>
          <w:numId w:val="19"/>
        </w:numPr>
        <w:spacing w:after="160" w:line="259" w:lineRule="auto"/>
      </w:pPr>
      <w:r>
        <w:t>Default game object</w:t>
      </w:r>
    </w:p>
    <w:p w14:paraId="3827052F" w14:textId="77777777" w:rsidR="00945255" w:rsidRDefault="00945255" w:rsidP="00EC1C97">
      <w:pPr>
        <w:contextualSpacing/>
        <w:rPr>
          <w:u w:val="single"/>
        </w:rPr>
      </w:pPr>
      <w:r>
        <w:rPr>
          <w:u w:val="single"/>
        </w:rPr>
        <w:t>Sprite class</w:t>
      </w:r>
    </w:p>
    <w:p w14:paraId="4BFEA521" w14:textId="77777777" w:rsidR="00945255" w:rsidRPr="006E79E8" w:rsidRDefault="00945255" w:rsidP="00EC1C97">
      <w:pPr>
        <w:pStyle w:val="ListParagraph"/>
        <w:numPr>
          <w:ilvl w:val="0"/>
          <w:numId w:val="19"/>
        </w:numPr>
        <w:spacing w:after="160" w:line="259" w:lineRule="auto"/>
      </w:pPr>
      <w:r>
        <w:t>Hold a texture for a game object</w:t>
      </w:r>
    </w:p>
    <w:p w14:paraId="0311C0A7" w14:textId="77777777" w:rsidR="00945255" w:rsidRDefault="00945255" w:rsidP="00EC1C97">
      <w:pPr>
        <w:contextualSpacing/>
        <w:rPr>
          <w:u w:val="single"/>
        </w:rPr>
      </w:pPr>
      <w:r>
        <w:rPr>
          <w:u w:val="single"/>
        </w:rPr>
        <w:t>Player class</w:t>
      </w:r>
    </w:p>
    <w:p w14:paraId="5B187C17" w14:textId="77777777" w:rsidR="00945255" w:rsidRPr="006E79E8" w:rsidRDefault="00945255" w:rsidP="00EC1C97">
      <w:pPr>
        <w:pStyle w:val="ListParagraph"/>
        <w:numPr>
          <w:ilvl w:val="0"/>
          <w:numId w:val="19"/>
        </w:numPr>
        <w:spacing w:after="160" w:line="259" w:lineRule="auto"/>
      </w:pPr>
      <w:r>
        <w:t>A derived class of Object for the player</w:t>
      </w:r>
    </w:p>
    <w:p w14:paraId="555D6BC1" w14:textId="77777777" w:rsidR="00945255" w:rsidRDefault="00945255" w:rsidP="00EC1C97">
      <w:pPr>
        <w:contextualSpacing/>
        <w:rPr>
          <w:u w:val="single"/>
        </w:rPr>
      </w:pPr>
      <w:r>
        <w:rPr>
          <w:u w:val="single"/>
        </w:rPr>
        <w:t>Enemy class</w:t>
      </w:r>
    </w:p>
    <w:p w14:paraId="7BFB9D15" w14:textId="77777777" w:rsidR="00945255" w:rsidRPr="006E79E8" w:rsidRDefault="00945255" w:rsidP="00EC1C97">
      <w:pPr>
        <w:pStyle w:val="ListParagraph"/>
        <w:numPr>
          <w:ilvl w:val="0"/>
          <w:numId w:val="19"/>
        </w:numPr>
        <w:spacing w:after="160" w:line="259" w:lineRule="auto"/>
      </w:pPr>
      <w:r>
        <w:t>A derived class of Object for the enemy</w:t>
      </w:r>
    </w:p>
    <w:p w14:paraId="7EC623E3" w14:textId="77777777" w:rsidR="00945255" w:rsidRDefault="00945255" w:rsidP="00EC1C97">
      <w:pPr>
        <w:contextualSpacing/>
        <w:rPr>
          <w:u w:val="single"/>
        </w:rPr>
      </w:pPr>
      <w:r>
        <w:rPr>
          <w:u w:val="single"/>
        </w:rPr>
        <w:t>Weapon class</w:t>
      </w:r>
    </w:p>
    <w:p w14:paraId="125BC603" w14:textId="6FCD104D" w:rsidR="00945255" w:rsidRPr="006E79E8" w:rsidRDefault="00945255" w:rsidP="00EC1C97">
      <w:pPr>
        <w:pStyle w:val="ListParagraph"/>
        <w:numPr>
          <w:ilvl w:val="0"/>
          <w:numId w:val="19"/>
        </w:numPr>
        <w:spacing w:after="160" w:line="259" w:lineRule="auto"/>
      </w:pPr>
      <w:r>
        <w:t>A class for player and enemy weapon types</w:t>
      </w:r>
    </w:p>
    <w:p w14:paraId="65C80F05" w14:textId="77777777" w:rsidR="00945255" w:rsidRDefault="00945255" w:rsidP="00EC1C97">
      <w:pPr>
        <w:contextualSpacing/>
        <w:rPr>
          <w:u w:val="single"/>
        </w:rPr>
      </w:pPr>
      <w:r>
        <w:rPr>
          <w:u w:val="single"/>
        </w:rPr>
        <w:t>Controller class</w:t>
      </w:r>
    </w:p>
    <w:p w14:paraId="46F519EB" w14:textId="77777777" w:rsidR="00945255" w:rsidRDefault="00945255" w:rsidP="00EC1C97">
      <w:pPr>
        <w:pStyle w:val="ListParagraph"/>
        <w:numPr>
          <w:ilvl w:val="0"/>
          <w:numId w:val="19"/>
        </w:numPr>
        <w:spacing w:after="160" w:line="259" w:lineRule="auto"/>
      </w:pPr>
      <w:r>
        <w:t>Calculate all game changes arising from player inputs</w:t>
      </w:r>
    </w:p>
    <w:p w14:paraId="42CDFFB8" w14:textId="5CB8CD19" w:rsidR="00945255" w:rsidRDefault="00945255" w:rsidP="00EC1C97">
      <w:pPr>
        <w:contextualSpacing/>
        <w:rPr>
          <w:u w:val="single"/>
        </w:rPr>
      </w:pPr>
      <w:r>
        <w:rPr>
          <w:u w:val="single"/>
        </w:rPr>
        <w:t>Matrix3 class</w:t>
      </w:r>
    </w:p>
    <w:p w14:paraId="73D805CA" w14:textId="7B3DE276" w:rsidR="00945255" w:rsidRPr="006E79E8" w:rsidRDefault="00945255" w:rsidP="00EC1C97">
      <w:pPr>
        <w:pStyle w:val="ListParagraph"/>
        <w:numPr>
          <w:ilvl w:val="0"/>
          <w:numId w:val="19"/>
        </w:numPr>
        <w:spacing w:after="160" w:line="259" w:lineRule="auto"/>
      </w:pPr>
      <w:r>
        <w:t>Maths helper class</w:t>
      </w:r>
    </w:p>
    <w:p w14:paraId="41630F51" w14:textId="45CECD80" w:rsidR="00945255" w:rsidRDefault="00945255" w:rsidP="00EC1C97">
      <w:pPr>
        <w:contextualSpacing/>
        <w:rPr>
          <w:u w:val="single"/>
        </w:rPr>
      </w:pPr>
      <w:r>
        <w:rPr>
          <w:u w:val="single"/>
        </w:rPr>
        <w:t>Vector3 class</w:t>
      </w:r>
    </w:p>
    <w:p w14:paraId="5E88D7DC" w14:textId="26556D80" w:rsidR="00945255" w:rsidRPr="006E79E8" w:rsidRDefault="00945255" w:rsidP="00EC1C97">
      <w:pPr>
        <w:pStyle w:val="ListParagraph"/>
        <w:numPr>
          <w:ilvl w:val="0"/>
          <w:numId w:val="19"/>
        </w:numPr>
        <w:spacing w:after="160" w:line="259" w:lineRule="auto"/>
      </w:pPr>
      <w:r>
        <w:t>Maths helper class</w:t>
      </w:r>
    </w:p>
    <w:p w14:paraId="570CAC2A" w14:textId="77777777" w:rsidR="006B660E" w:rsidRDefault="006B660E">
      <w:pPr>
        <w:spacing w:after="200"/>
        <w:rPr>
          <w:rFonts w:ascii="Calibri" w:hAnsi="Calibri"/>
          <w:b/>
          <w:color w:val="FFFFFF" w:themeColor="background1"/>
          <w:sz w:val="36"/>
        </w:rPr>
      </w:pPr>
      <w:r>
        <w:br w:type="page"/>
      </w:r>
    </w:p>
    <w:p w14:paraId="2D797B3A" w14:textId="241865F8" w:rsidR="004D7CE5" w:rsidRDefault="004D7CE5" w:rsidP="004D7CE5">
      <w:pPr>
        <w:pStyle w:val="AIEHL1"/>
      </w:pPr>
      <w:bookmarkStart w:id="6" w:name="_Toc134369356"/>
      <w:r>
        <w:lastRenderedPageBreak/>
        <w:t>Project stage</w:t>
      </w:r>
      <w:bookmarkEnd w:id="6"/>
    </w:p>
    <w:p w14:paraId="7BAF8B8B" w14:textId="588D7AE0" w:rsidR="00CF356A" w:rsidRDefault="00CF356A" w:rsidP="004D7CE5">
      <w:pPr>
        <w:pStyle w:val="AIEHL2"/>
      </w:pPr>
      <w:bookmarkStart w:id="7" w:name="_Toc134369357"/>
      <w:r>
        <w:t>Project notes: Minimum viable product</w:t>
      </w:r>
      <w:bookmarkEnd w:id="7"/>
    </w:p>
    <w:p w14:paraId="131F1FC7" w14:textId="68AA0410" w:rsidR="00CF356A" w:rsidRDefault="006B660E" w:rsidP="00CF356A">
      <w:pPr>
        <w:pStyle w:val="AIEHL3"/>
      </w:pPr>
      <w:bookmarkStart w:id="8" w:name="_Toc134369358"/>
      <w:r>
        <w:t>Program</w:t>
      </w:r>
      <w:bookmarkEnd w:id="8"/>
    </w:p>
    <w:p w14:paraId="07D121C1" w14:textId="77777777" w:rsidR="006B660E" w:rsidRPr="001A356B" w:rsidRDefault="006B660E" w:rsidP="006B660E">
      <w:pPr>
        <w:rPr>
          <w:u w:val="single"/>
        </w:rPr>
      </w:pPr>
      <w:r w:rsidRPr="001A356B">
        <w:rPr>
          <w:u w:val="single"/>
        </w:rPr>
        <w:t>What should the program class do?</w:t>
      </w:r>
    </w:p>
    <w:p w14:paraId="7D08B024" w14:textId="77777777" w:rsidR="006B660E" w:rsidRDefault="006B660E" w:rsidP="006B660E">
      <w:pPr>
        <w:pStyle w:val="ListParagraph"/>
        <w:numPr>
          <w:ilvl w:val="0"/>
          <w:numId w:val="19"/>
        </w:numPr>
        <w:spacing w:after="160" w:line="259" w:lineRule="auto"/>
      </w:pPr>
      <w:r w:rsidRPr="001A356B">
        <w:t>Start the game</w:t>
      </w:r>
    </w:p>
    <w:p w14:paraId="515A5CC6" w14:textId="77777777" w:rsidR="006B660E" w:rsidRDefault="006B660E" w:rsidP="006B660E">
      <w:pPr>
        <w:pStyle w:val="ListParagraph"/>
        <w:numPr>
          <w:ilvl w:val="1"/>
          <w:numId w:val="19"/>
        </w:numPr>
        <w:spacing w:after="160" w:line="259" w:lineRule="auto"/>
      </w:pPr>
      <w:r>
        <w:t>Instantiate a Game class</w:t>
      </w:r>
    </w:p>
    <w:p w14:paraId="12A5EFF9" w14:textId="77777777" w:rsidR="006B660E" w:rsidRDefault="006B660E" w:rsidP="006B660E">
      <w:pPr>
        <w:pStyle w:val="ListParagraph"/>
        <w:numPr>
          <w:ilvl w:val="0"/>
          <w:numId w:val="19"/>
        </w:numPr>
        <w:spacing w:after="160" w:line="259" w:lineRule="auto"/>
      </w:pPr>
      <w:r>
        <w:t>End the game</w:t>
      </w:r>
    </w:p>
    <w:p w14:paraId="02F3E759" w14:textId="77777777" w:rsidR="006B660E" w:rsidRDefault="006B660E" w:rsidP="006B660E">
      <w:pPr>
        <w:pStyle w:val="ListParagraph"/>
        <w:numPr>
          <w:ilvl w:val="1"/>
          <w:numId w:val="19"/>
        </w:numPr>
        <w:spacing w:after="160" w:line="259" w:lineRule="auto"/>
      </w:pPr>
      <w:r>
        <w:t>Destroy the Game class</w:t>
      </w:r>
    </w:p>
    <w:p w14:paraId="62B7111D" w14:textId="52BD90EC" w:rsidR="006B660E" w:rsidRPr="006B660E" w:rsidRDefault="006B660E" w:rsidP="006B660E">
      <w:pPr>
        <w:pStyle w:val="ListParagraph"/>
        <w:numPr>
          <w:ilvl w:val="1"/>
          <w:numId w:val="19"/>
        </w:numPr>
        <w:spacing w:after="160" w:line="259" w:lineRule="auto"/>
      </w:pPr>
      <w:r>
        <w:t>Run shutdown on program</w:t>
      </w:r>
    </w:p>
    <w:p w14:paraId="339EE91F" w14:textId="244A4390" w:rsidR="00CF356A" w:rsidRDefault="006B660E" w:rsidP="00CF356A">
      <w:pPr>
        <w:pStyle w:val="AIEHL3"/>
      </w:pPr>
      <w:bookmarkStart w:id="9" w:name="_Toc134369359"/>
      <w:r>
        <w:t>Game</w:t>
      </w:r>
      <w:bookmarkEnd w:id="9"/>
    </w:p>
    <w:p w14:paraId="0031B9E3" w14:textId="77777777" w:rsidR="006B660E" w:rsidRPr="002A20A5" w:rsidRDefault="006B660E" w:rsidP="006B660E">
      <w:pPr>
        <w:rPr>
          <w:u w:val="single"/>
        </w:rPr>
      </w:pPr>
      <w:r w:rsidRPr="002A20A5">
        <w:rPr>
          <w:u w:val="single"/>
        </w:rPr>
        <w:t>What should the game class do?</w:t>
      </w:r>
    </w:p>
    <w:p w14:paraId="0EB4E18E" w14:textId="77777777" w:rsidR="006B660E" w:rsidRDefault="006B660E" w:rsidP="006B660E">
      <w:pPr>
        <w:pStyle w:val="ListParagraph"/>
        <w:numPr>
          <w:ilvl w:val="0"/>
          <w:numId w:val="20"/>
        </w:numPr>
        <w:spacing w:after="160" w:line="259" w:lineRule="auto"/>
      </w:pPr>
      <w:r>
        <w:t>Run initialisation</w:t>
      </w:r>
    </w:p>
    <w:p w14:paraId="4C3DBEE2" w14:textId="77777777" w:rsidR="006B660E" w:rsidRDefault="006B660E" w:rsidP="006B660E">
      <w:pPr>
        <w:pStyle w:val="ListParagraph"/>
        <w:numPr>
          <w:ilvl w:val="1"/>
          <w:numId w:val="20"/>
        </w:numPr>
        <w:spacing w:after="160" w:line="259" w:lineRule="auto"/>
      </w:pPr>
      <w:r>
        <w:t>Instantiate initialisation class</w:t>
      </w:r>
    </w:p>
    <w:p w14:paraId="77D0B215" w14:textId="77777777" w:rsidR="006B660E" w:rsidRDefault="006B660E" w:rsidP="006B660E">
      <w:pPr>
        <w:pStyle w:val="ListParagraph"/>
        <w:numPr>
          <w:ilvl w:val="0"/>
          <w:numId w:val="20"/>
        </w:numPr>
        <w:spacing w:after="160" w:line="259" w:lineRule="auto"/>
      </w:pPr>
      <w:r>
        <w:t>Update the timer</w:t>
      </w:r>
    </w:p>
    <w:p w14:paraId="1C4CB4B6" w14:textId="77777777" w:rsidR="006B660E" w:rsidRDefault="006B660E" w:rsidP="006B660E">
      <w:pPr>
        <w:pStyle w:val="ListParagraph"/>
        <w:numPr>
          <w:ilvl w:val="0"/>
          <w:numId w:val="20"/>
        </w:numPr>
        <w:spacing w:after="160" w:line="259" w:lineRule="auto"/>
      </w:pPr>
      <w:r>
        <w:t>Update relationships</w:t>
      </w:r>
    </w:p>
    <w:p w14:paraId="45BD5EF1" w14:textId="77777777" w:rsidR="006B660E" w:rsidRDefault="006B660E" w:rsidP="006B660E">
      <w:pPr>
        <w:pStyle w:val="ListParagraph"/>
        <w:numPr>
          <w:ilvl w:val="1"/>
          <w:numId w:val="20"/>
        </w:numPr>
        <w:spacing w:after="160" w:line="259" w:lineRule="auto"/>
      </w:pPr>
      <w:r>
        <w:t>Add objects from the scene</w:t>
      </w:r>
    </w:p>
    <w:p w14:paraId="0CF01F91" w14:textId="77777777" w:rsidR="006B660E" w:rsidRDefault="006B660E" w:rsidP="006B660E">
      <w:pPr>
        <w:pStyle w:val="ListParagraph"/>
        <w:numPr>
          <w:ilvl w:val="2"/>
          <w:numId w:val="20"/>
        </w:numPr>
        <w:spacing w:after="160" w:line="259" w:lineRule="auto"/>
      </w:pPr>
      <w:r>
        <w:t>Add new objects to a list to be added to the scene on next update</w:t>
      </w:r>
    </w:p>
    <w:p w14:paraId="72F7B33F" w14:textId="77777777" w:rsidR="006B660E" w:rsidRDefault="006B660E" w:rsidP="006B660E">
      <w:pPr>
        <w:pStyle w:val="ListParagraph"/>
        <w:numPr>
          <w:ilvl w:val="1"/>
          <w:numId w:val="20"/>
        </w:numPr>
        <w:spacing w:after="160" w:line="259" w:lineRule="auto"/>
      </w:pPr>
      <w:r>
        <w:t>Remove objects from the scene</w:t>
      </w:r>
    </w:p>
    <w:p w14:paraId="23A47339" w14:textId="77777777" w:rsidR="006B660E" w:rsidRDefault="006B660E" w:rsidP="006B660E">
      <w:pPr>
        <w:pStyle w:val="ListParagraph"/>
        <w:numPr>
          <w:ilvl w:val="2"/>
          <w:numId w:val="20"/>
        </w:numPr>
        <w:spacing w:after="160" w:line="259" w:lineRule="auto"/>
      </w:pPr>
      <w:r>
        <w:t>Remove new objects from the list of items to be added to the scene on next update</w:t>
      </w:r>
    </w:p>
    <w:p w14:paraId="76E50495" w14:textId="77777777" w:rsidR="006B660E" w:rsidRDefault="006B660E" w:rsidP="006B660E">
      <w:pPr>
        <w:pStyle w:val="ListParagraph"/>
        <w:numPr>
          <w:ilvl w:val="0"/>
          <w:numId w:val="20"/>
        </w:numPr>
        <w:spacing w:after="160" w:line="259" w:lineRule="auto"/>
      </w:pPr>
      <w:r>
        <w:t>Update calculations</w:t>
      </w:r>
    </w:p>
    <w:p w14:paraId="4AEDAEC8" w14:textId="77777777" w:rsidR="006B660E" w:rsidRDefault="006B660E" w:rsidP="006B660E">
      <w:pPr>
        <w:pStyle w:val="ListParagraph"/>
        <w:numPr>
          <w:ilvl w:val="1"/>
          <w:numId w:val="20"/>
        </w:numPr>
        <w:spacing w:after="160" w:line="259" w:lineRule="auto"/>
      </w:pPr>
      <w:r>
        <w:t>Run Update function</w:t>
      </w:r>
    </w:p>
    <w:p w14:paraId="1B5702CE" w14:textId="77777777" w:rsidR="006B660E" w:rsidRDefault="006B660E" w:rsidP="006B660E">
      <w:pPr>
        <w:pStyle w:val="ListParagraph"/>
        <w:numPr>
          <w:ilvl w:val="2"/>
          <w:numId w:val="20"/>
        </w:numPr>
        <w:spacing w:after="160" w:line="259" w:lineRule="auto"/>
      </w:pPr>
      <w:r>
        <w:t>Parents calculate themselves and their children</w:t>
      </w:r>
    </w:p>
    <w:p w14:paraId="74134BA2" w14:textId="77777777" w:rsidR="006B660E" w:rsidRDefault="006B660E" w:rsidP="006B660E">
      <w:pPr>
        <w:pStyle w:val="ListParagraph"/>
        <w:numPr>
          <w:ilvl w:val="0"/>
          <w:numId w:val="20"/>
        </w:numPr>
        <w:spacing w:after="160" w:line="259" w:lineRule="auto"/>
      </w:pPr>
      <w:r>
        <w:t>Update the Draw</w:t>
      </w:r>
    </w:p>
    <w:p w14:paraId="23498BE6" w14:textId="77777777" w:rsidR="006B660E" w:rsidRDefault="006B660E" w:rsidP="006B660E">
      <w:pPr>
        <w:pStyle w:val="ListParagraph"/>
        <w:numPr>
          <w:ilvl w:val="1"/>
          <w:numId w:val="20"/>
        </w:numPr>
        <w:spacing w:after="160" w:line="259" w:lineRule="auto"/>
      </w:pPr>
      <w:r>
        <w:t>Scene UI draws itself</w:t>
      </w:r>
    </w:p>
    <w:p w14:paraId="5788CEBF" w14:textId="77777777" w:rsidR="006B660E" w:rsidRDefault="006B660E" w:rsidP="006B660E">
      <w:pPr>
        <w:pStyle w:val="ListParagraph"/>
        <w:numPr>
          <w:ilvl w:val="1"/>
          <w:numId w:val="20"/>
        </w:numPr>
        <w:spacing w:after="160" w:line="259" w:lineRule="auto"/>
      </w:pPr>
      <w:r>
        <w:t>List of parents Draw themselves and their children</w:t>
      </w:r>
    </w:p>
    <w:p w14:paraId="00F381AD" w14:textId="22777D89" w:rsidR="006B660E" w:rsidRPr="006B660E" w:rsidRDefault="006B660E" w:rsidP="006B660E">
      <w:pPr>
        <w:pStyle w:val="ListParagraph"/>
        <w:numPr>
          <w:ilvl w:val="0"/>
          <w:numId w:val="20"/>
        </w:numPr>
        <w:spacing w:after="160" w:line="259" w:lineRule="auto"/>
      </w:pPr>
      <w:r>
        <w:t>Detect game end</w:t>
      </w:r>
    </w:p>
    <w:p w14:paraId="59A96593" w14:textId="0E850DD8" w:rsidR="00CF356A" w:rsidRDefault="006B660E" w:rsidP="00CF356A">
      <w:pPr>
        <w:pStyle w:val="AIEHL3"/>
      </w:pPr>
      <w:bookmarkStart w:id="10" w:name="_Toc134369360"/>
      <w:r>
        <w:t>Initialise</w:t>
      </w:r>
      <w:bookmarkEnd w:id="10"/>
    </w:p>
    <w:p w14:paraId="6D56630C" w14:textId="77777777" w:rsidR="006B660E" w:rsidRPr="002A20A5" w:rsidRDefault="006B660E" w:rsidP="006B660E">
      <w:pPr>
        <w:rPr>
          <w:u w:val="single"/>
        </w:rPr>
      </w:pPr>
      <w:r w:rsidRPr="002A20A5">
        <w:rPr>
          <w:u w:val="single"/>
        </w:rPr>
        <w:t>What should the initialise do?</w:t>
      </w:r>
    </w:p>
    <w:p w14:paraId="2622BC5F" w14:textId="77777777" w:rsidR="006B660E" w:rsidRDefault="006B660E" w:rsidP="006B660E">
      <w:pPr>
        <w:pStyle w:val="ListParagraph"/>
        <w:numPr>
          <w:ilvl w:val="0"/>
          <w:numId w:val="21"/>
        </w:numPr>
        <w:spacing w:after="160" w:line="259" w:lineRule="auto"/>
      </w:pPr>
      <w:r>
        <w:t>Set the parameters for the game to run after starting and before ending</w:t>
      </w:r>
    </w:p>
    <w:p w14:paraId="1DA1497A" w14:textId="77777777" w:rsidR="006B660E" w:rsidRDefault="006B660E" w:rsidP="006B660E">
      <w:pPr>
        <w:pStyle w:val="ListParagraph"/>
        <w:numPr>
          <w:ilvl w:val="1"/>
          <w:numId w:val="21"/>
        </w:numPr>
        <w:spacing w:after="160" w:line="259" w:lineRule="auto"/>
      </w:pPr>
      <w:r>
        <w:t>Set game-wide parameters</w:t>
      </w:r>
    </w:p>
    <w:p w14:paraId="4F8C934D" w14:textId="77777777" w:rsidR="006B660E" w:rsidRDefault="006B660E" w:rsidP="006B660E">
      <w:pPr>
        <w:pStyle w:val="ListParagraph"/>
        <w:numPr>
          <w:ilvl w:val="2"/>
          <w:numId w:val="21"/>
        </w:numPr>
        <w:spacing w:after="160" w:line="259" w:lineRule="auto"/>
      </w:pPr>
      <w:r>
        <w:t>Create the visible play area</w:t>
      </w:r>
    </w:p>
    <w:p w14:paraId="5EFBE3D6" w14:textId="77777777" w:rsidR="006B660E" w:rsidRDefault="006B660E" w:rsidP="006B660E">
      <w:pPr>
        <w:pStyle w:val="ListParagraph"/>
        <w:numPr>
          <w:ilvl w:val="2"/>
          <w:numId w:val="21"/>
        </w:numPr>
        <w:spacing w:after="160" w:line="259" w:lineRule="auto"/>
      </w:pPr>
      <w:r>
        <w:t>Create a timer</w:t>
      </w:r>
    </w:p>
    <w:p w14:paraId="0060740B" w14:textId="77777777" w:rsidR="006B660E" w:rsidRDefault="006B660E" w:rsidP="006B660E">
      <w:pPr>
        <w:pStyle w:val="ListParagraph"/>
        <w:numPr>
          <w:ilvl w:val="2"/>
          <w:numId w:val="21"/>
        </w:numPr>
        <w:spacing w:after="160" w:line="259" w:lineRule="auto"/>
      </w:pPr>
      <w:r>
        <w:t>Create and set player score = 0</w:t>
      </w:r>
    </w:p>
    <w:p w14:paraId="0F5081AC" w14:textId="77777777" w:rsidR="006B660E" w:rsidRDefault="006B660E" w:rsidP="006B660E">
      <w:pPr>
        <w:pStyle w:val="ListParagraph"/>
        <w:numPr>
          <w:ilvl w:val="2"/>
          <w:numId w:val="21"/>
        </w:numPr>
        <w:spacing w:after="160" w:line="259" w:lineRule="auto"/>
      </w:pPr>
      <w:r>
        <w:t>Set target FPS</w:t>
      </w:r>
    </w:p>
    <w:p w14:paraId="1E8B5564" w14:textId="77777777" w:rsidR="006B660E" w:rsidRDefault="006B660E" w:rsidP="006B660E">
      <w:pPr>
        <w:pStyle w:val="ListParagraph"/>
        <w:numPr>
          <w:ilvl w:val="0"/>
          <w:numId w:val="21"/>
        </w:numPr>
        <w:spacing w:after="160" w:line="259" w:lineRule="auto"/>
      </w:pPr>
      <w:r>
        <w:t>Set the win and lose conditions</w:t>
      </w:r>
    </w:p>
    <w:p w14:paraId="62579E1F" w14:textId="77777777" w:rsidR="006B660E" w:rsidRDefault="006B660E" w:rsidP="006B660E">
      <w:pPr>
        <w:pStyle w:val="ListParagraph"/>
        <w:numPr>
          <w:ilvl w:val="1"/>
          <w:numId w:val="21"/>
        </w:numPr>
        <w:spacing w:after="160" w:line="259" w:lineRule="auto"/>
      </w:pPr>
      <w:r>
        <w:t>Win if enemy lives = 0</w:t>
      </w:r>
    </w:p>
    <w:p w14:paraId="5659F18A" w14:textId="77777777" w:rsidR="006B660E" w:rsidRDefault="006B660E" w:rsidP="006B660E">
      <w:pPr>
        <w:pStyle w:val="ListParagraph"/>
        <w:numPr>
          <w:ilvl w:val="1"/>
          <w:numId w:val="21"/>
        </w:numPr>
        <w:spacing w:after="160" w:line="259" w:lineRule="auto"/>
      </w:pPr>
      <w:r>
        <w:t>Lose if player lives = 0</w:t>
      </w:r>
    </w:p>
    <w:p w14:paraId="539412A6" w14:textId="77777777" w:rsidR="006B660E" w:rsidRDefault="006B660E" w:rsidP="006B660E">
      <w:pPr>
        <w:pStyle w:val="ListParagraph"/>
        <w:numPr>
          <w:ilvl w:val="0"/>
          <w:numId w:val="21"/>
        </w:numPr>
        <w:spacing w:after="160" w:line="259" w:lineRule="auto"/>
      </w:pPr>
      <w:r>
        <w:lastRenderedPageBreak/>
        <w:t>Instantiate all of the objects</w:t>
      </w:r>
    </w:p>
    <w:p w14:paraId="729C4A23" w14:textId="77777777" w:rsidR="006B660E" w:rsidRDefault="006B660E" w:rsidP="006B660E">
      <w:pPr>
        <w:pStyle w:val="ListParagraph"/>
        <w:numPr>
          <w:ilvl w:val="1"/>
          <w:numId w:val="21"/>
        </w:numPr>
        <w:spacing w:after="160" w:line="259" w:lineRule="auto"/>
      </w:pPr>
      <w:r>
        <w:t>Instantiate the player object</w:t>
      </w:r>
    </w:p>
    <w:p w14:paraId="70D506C4" w14:textId="77777777" w:rsidR="006B660E" w:rsidRDefault="006B660E" w:rsidP="006B660E">
      <w:pPr>
        <w:pStyle w:val="ListParagraph"/>
        <w:numPr>
          <w:ilvl w:val="2"/>
          <w:numId w:val="21"/>
        </w:numPr>
        <w:spacing w:after="160" w:line="259" w:lineRule="auto"/>
      </w:pPr>
      <w:r>
        <w:t>Set initial player position</w:t>
      </w:r>
    </w:p>
    <w:p w14:paraId="37717654" w14:textId="77777777" w:rsidR="006B660E" w:rsidRDefault="006B660E" w:rsidP="006B660E">
      <w:pPr>
        <w:pStyle w:val="ListParagraph"/>
        <w:numPr>
          <w:ilvl w:val="2"/>
          <w:numId w:val="21"/>
        </w:numPr>
        <w:spacing w:after="160" w:line="259" w:lineRule="auto"/>
      </w:pPr>
      <w:r>
        <w:t>Offset object position to middle of object rather than top-left</w:t>
      </w:r>
    </w:p>
    <w:p w14:paraId="16D5485D" w14:textId="77777777" w:rsidR="006B660E" w:rsidRDefault="006B660E" w:rsidP="006B660E">
      <w:pPr>
        <w:pStyle w:val="ListParagraph"/>
        <w:numPr>
          <w:ilvl w:val="3"/>
          <w:numId w:val="21"/>
        </w:numPr>
        <w:spacing w:after="160" w:line="259" w:lineRule="auto"/>
      </w:pPr>
      <w:r>
        <w:t>Set size of the offset for collision detection?</w:t>
      </w:r>
    </w:p>
    <w:p w14:paraId="0F45D514" w14:textId="77777777" w:rsidR="006B660E" w:rsidRDefault="006B660E" w:rsidP="006B660E">
      <w:pPr>
        <w:pStyle w:val="ListParagraph"/>
        <w:numPr>
          <w:ilvl w:val="2"/>
          <w:numId w:val="21"/>
        </w:numPr>
        <w:spacing w:after="160" w:line="259" w:lineRule="auto"/>
      </w:pPr>
      <w:r>
        <w:t>Set lives = 1</w:t>
      </w:r>
    </w:p>
    <w:p w14:paraId="050C2A13" w14:textId="77777777" w:rsidR="006B660E" w:rsidRDefault="006B660E" w:rsidP="006B660E">
      <w:pPr>
        <w:pStyle w:val="ListParagraph"/>
        <w:numPr>
          <w:ilvl w:val="2"/>
          <w:numId w:val="21"/>
        </w:numPr>
        <w:spacing w:after="160" w:line="259" w:lineRule="auto"/>
      </w:pPr>
      <w:r>
        <w:t>Instantiate a player sprite child object</w:t>
      </w:r>
    </w:p>
    <w:p w14:paraId="3EB6CB28" w14:textId="77777777" w:rsidR="006B660E" w:rsidRDefault="006B660E" w:rsidP="006B660E">
      <w:pPr>
        <w:pStyle w:val="ListParagraph"/>
        <w:numPr>
          <w:ilvl w:val="1"/>
          <w:numId w:val="21"/>
        </w:numPr>
        <w:spacing w:after="160" w:line="259" w:lineRule="auto"/>
      </w:pPr>
      <w:r>
        <w:t>Instantiate enemy</w:t>
      </w:r>
    </w:p>
    <w:p w14:paraId="059C967A" w14:textId="77777777" w:rsidR="006B660E" w:rsidRDefault="006B660E" w:rsidP="006B660E">
      <w:pPr>
        <w:pStyle w:val="ListParagraph"/>
        <w:numPr>
          <w:ilvl w:val="2"/>
          <w:numId w:val="21"/>
        </w:numPr>
        <w:spacing w:after="160" w:line="259" w:lineRule="auto"/>
      </w:pPr>
      <w:r>
        <w:t>Set initial enemy position</w:t>
      </w:r>
    </w:p>
    <w:p w14:paraId="63456ABC" w14:textId="77777777" w:rsidR="006B660E" w:rsidRDefault="006B660E" w:rsidP="006B660E">
      <w:pPr>
        <w:pStyle w:val="ListParagraph"/>
        <w:numPr>
          <w:ilvl w:val="2"/>
          <w:numId w:val="21"/>
        </w:numPr>
        <w:spacing w:after="160" w:line="259" w:lineRule="auto"/>
      </w:pPr>
      <w:r>
        <w:t>Offset object position to middle of object rather than top-left</w:t>
      </w:r>
    </w:p>
    <w:p w14:paraId="791C92C6" w14:textId="77777777" w:rsidR="006B660E" w:rsidRDefault="006B660E" w:rsidP="006B660E">
      <w:pPr>
        <w:pStyle w:val="ListParagraph"/>
        <w:numPr>
          <w:ilvl w:val="3"/>
          <w:numId w:val="21"/>
        </w:numPr>
        <w:spacing w:after="160" w:line="259" w:lineRule="auto"/>
      </w:pPr>
      <w:r>
        <w:t>Set size of the offset for collision detection?</w:t>
      </w:r>
    </w:p>
    <w:p w14:paraId="5837A605" w14:textId="77777777" w:rsidR="006B660E" w:rsidRDefault="006B660E" w:rsidP="006B660E">
      <w:pPr>
        <w:pStyle w:val="ListParagraph"/>
        <w:numPr>
          <w:ilvl w:val="2"/>
          <w:numId w:val="21"/>
        </w:numPr>
        <w:spacing w:after="160" w:line="259" w:lineRule="auto"/>
      </w:pPr>
      <w:r>
        <w:t>Set lives = 1</w:t>
      </w:r>
    </w:p>
    <w:p w14:paraId="69E903D4" w14:textId="77777777" w:rsidR="006B660E" w:rsidRDefault="006B660E" w:rsidP="006B660E">
      <w:pPr>
        <w:pStyle w:val="ListParagraph"/>
        <w:numPr>
          <w:ilvl w:val="2"/>
          <w:numId w:val="21"/>
        </w:numPr>
        <w:spacing w:after="160" w:line="259" w:lineRule="auto"/>
      </w:pPr>
      <w:r>
        <w:t>Instantiate an enemy sprite child object</w:t>
      </w:r>
    </w:p>
    <w:p w14:paraId="2B44B914" w14:textId="77777777" w:rsidR="006B660E" w:rsidRDefault="006B660E" w:rsidP="006B660E">
      <w:pPr>
        <w:pStyle w:val="ListParagraph"/>
        <w:numPr>
          <w:ilvl w:val="1"/>
          <w:numId w:val="21"/>
        </w:numPr>
        <w:spacing w:after="160" w:line="259" w:lineRule="auto"/>
      </w:pPr>
      <w:r>
        <w:t>Instantiate the base</w:t>
      </w:r>
    </w:p>
    <w:p w14:paraId="067CFEAC" w14:textId="77777777" w:rsidR="006B660E" w:rsidRDefault="006B660E" w:rsidP="006B660E">
      <w:pPr>
        <w:pStyle w:val="ListParagraph"/>
        <w:numPr>
          <w:ilvl w:val="2"/>
          <w:numId w:val="21"/>
        </w:numPr>
        <w:spacing w:after="160" w:line="259" w:lineRule="auto"/>
      </w:pPr>
      <w:r>
        <w:t>Set position</w:t>
      </w:r>
    </w:p>
    <w:p w14:paraId="0442CE20" w14:textId="77777777" w:rsidR="006B660E" w:rsidRDefault="006B660E" w:rsidP="006B660E">
      <w:pPr>
        <w:pStyle w:val="ListParagraph"/>
        <w:numPr>
          <w:ilvl w:val="2"/>
          <w:numId w:val="21"/>
        </w:numPr>
        <w:spacing w:after="160" w:line="259" w:lineRule="auto"/>
      </w:pPr>
      <w:r>
        <w:t>Lives = 1</w:t>
      </w:r>
    </w:p>
    <w:p w14:paraId="016DFD56" w14:textId="14A8ABF8" w:rsidR="006B660E" w:rsidRPr="006B660E" w:rsidRDefault="006B660E" w:rsidP="006B660E">
      <w:pPr>
        <w:pStyle w:val="ListParagraph"/>
        <w:numPr>
          <w:ilvl w:val="2"/>
          <w:numId w:val="21"/>
        </w:numPr>
        <w:spacing w:after="160" w:line="259" w:lineRule="auto"/>
      </w:pPr>
      <w:r>
        <w:t>Instantiate base sprite child objects</w:t>
      </w:r>
    </w:p>
    <w:p w14:paraId="58969EA4" w14:textId="0599139C" w:rsidR="00CF356A" w:rsidRDefault="006B660E" w:rsidP="00CF356A">
      <w:pPr>
        <w:pStyle w:val="AIEHL3"/>
      </w:pPr>
      <w:bookmarkStart w:id="11" w:name="_Toc134369361"/>
      <w:r>
        <w:t>Object</w:t>
      </w:r>
      <w:bookmarkEnd w:id="11"/>
    </w:p>
    <w:p w14:paraId="0554B909" w14:textId="77777777" w:rsidR="006B660E" w:rsidRPr="002A20A5" w:rsidRDefault="006B660E" w:rsidP="006B660E">
      <w:pPr>
        <w:rPr>
          <w:u w:val="single"/>
        </w:rPr>
      </w:pPr>
      <w:r w:rsidRPr="002A20A5">
        <w:rPr>
          <w:u w:val="single"/>
        </w:rPr>
        <w:t>What should the object class do?</w:t>
      </w:r>
    </w:p>
    <w:p w14:paraId="1E4B44D2" w14:textId="77777777" w:rsidR="006B660E" w:rsidRDefault="006B660E" w:rsidP="006B660E">
      <w:pPr>
        <w:pStyle w:val="ListParagraph"/>
        <w:numPr>
          <w:ilvl w:val="0"/>
          <w:numId w:val="21"/>
        </w:numPr>
        <w:spacing w:after="160" w:line="259" w:lineRule="auto"/>
      </w:pPr>
      <w:r>
        <w:t>Create a blueprint for any object with a transform in the game</w:t>
      </w:r>
    </w:p>
    <w:p w14:paraId="489BE8C2" w14:textId="77777777" w:rsidR="006B660E" w:rsidRDefault="006B660E" w:rsidP="006B660E">
      <w:pPr>
        <w:pStyle w:val="ListParagraph"/>
        <w:numPr>
          <w:ilvl w:val="1"/>
          <w:numId w:val="21"/>
        </w:numPr>
        <w:spacing w:after="160" w:line="259" w:lineRule="auto"/>
      </w:pPr>
      <w:r>
        <w:t>Have a parent object (optional)</w:t>
      </w:r>
    </w:p>
    <w:p w14:paraId="203D245C" w14:textId="77777777" w:rsidR="006B660E" w:rsidRDefault="006B660E" w:rsidP="006B660E">
      <w:pPr>
        <w:pStyle w:val="ListParagraph"/>
        <w:numPr>
          <w:ilvl w:val="1"/>
          <w:numId w:val="21"/>
        </w:numPr>
        <w:spacing w:after="160" w:line="259" w:lineRule="auto"/>
      </w:pPr>
      <w:r>
        <w:t>Have a list of children</w:t>
      </w:r>
    </w:p>
    <w:p w14:paraId="64A894A4" w14:textId="77777777" w:rsidR="006B660E" w:rsidRDefault="006B660E" w:rsidP="006B660E">
      <w:pPr>
        <w:pStyle w:val="ListParagraph"/>
        <w:numPr>
          <w:ilvl w:val="1"/>
          <w:numId w:val="21"/>
        </w:numPr>
        <w:spacing w:after="160" w:line="259" w:lineRule="auto"/>
      </w:pPr>
      <w:r>
        <w:t>Have a transform (vector of ints?)</w:t>
      </w:r>
    </w:p>
    <w:p w14:paraId="325B52C3" w14:textId="77777777" w:rsidR="006B660E" w:rsidRDefault="006B660E" w:rsidP="006B660E">
      <w:pPr>
        <w:pStyle w:val="ListParagraph"/>
        <w:numPr>
          <w:ilvl w:val="2"/>
          <w:numId w:val="21"/>
        </w:numPr>
        <w:spacing w:after="160" w:line="259" w:lineRule="auto"/>
      </w:pPr>
      <w:r>
        <w:t>3D matrix for local transform</w:t>
      </w:r>
    </w:p>
    <w:p w14:paraId="7482CDFD" w14:textId="77777777" w:rsidR="006B660E" w:rsidRDefault="006B660E" w:rsidP="006B660E">
      <w:pPr>
        <w:pStyle w:val="ListParagraph"/>
        <w:numPr>
          <w:ilvl w:val="2"/>
          <w:numId w:val="21"/>
        </w:numPr>
        <w:spacing w:after="160" w:line="259" w:lineRule="auto"/>
      </w:pPr>
      <w:r>
        <w:t>3D matrix for global transform</w:t>
      </w:r>
    </w:p>
    <w:p w14:paraId="59256A3B" w14:textId="77777777" w:rsidR="006B660E" w:rsidRDefault="006B660E" w:rsidP="006B660E">
      <w:pPr>
        <w:pStyle w:val="ListParagraph"/>
        <w:numPr>
          <w:ilvl w:val="1"/>
          <w:numId w:val="21"/>
        </w:numPr>
        <w:spacing w:after="160" w:line="259" w:lineRule="auto"/>
      </w:pPr>
      <w:r>
        <w:t>Offer types (enum?)</w:t>
      </w:r>
    </w:p>
    <w:p w14:paraId="0B693513" w14:textId="77777777" w:rsidR="006B660E" w:rsidRDefault="006B660E" w:rsidP="006B660E">
      <w:pPr>
        <w:pStyle w:val="ListParagraph"/>
        <w:numPr>
          <w:ilvl w:val="2"/>
          <w:numId w:val="21"/>
        </w:numPr>
        <w:spacing w:after="160" w:line="259" w:lineRule="auto"/>
      </w:pPr>
      <w:r>
        <w:t>Player</w:t>
      </w:r>
    </w:p>
    <w:p w14:paraId="5E25D2FF" w14:textId="77777777" w:rsidR="006B660E" w:rsidRDefault="006B660E" w:rsidP="006B660E">
      <w:pPr>
        <w:pStyle w:val="ListParagraph"/>
        <w:numPr>
          <w:ilvl w:val="2"/>
          <w:numId w:val="21"/>
        </w:numPr>
        <w:spacing w:after="160" w:line="259" w:lineRule="auto"/>
      </w:pPr>
      <w:r>
        <w:t>Enemy</w:t>
      </w:r>
    </w:p>
    <w:p w14:paraId="6C1C6A35" w14:textId="77777777" w:rsidR="006B660E" w:rsidRDefault="006B660E" w:rsidP="006B660E">
      <w:pPr>
        <w:pStyle w:val="ListParagraph"/>
        <w:numPr>
          <w:ilvl w:val="2"/>
          <w:numId w:val="21"/>
        </w:numPr>
        <w:spacing w:after="160" w:line="259" w:lineRule="auto"/>
      </w:pPr>
      <w:r>
        <w:t>Base</w:t>
      </w:r>
    </w:p>
    <w:p w14:paraId="192370D6" w14:textId="77777777" w:rsidR="006B660E" w:rsidRDefault="006B660E" w:rsidP="006B660E">
      <w:pPr>
        <w:pStyle w:val="ListParagraph"/>
        <w:numPr>
          <w:ilvl w:val="2"/>
          <w:numId w:val="21"/>
        </w:numPr>
        <w:spacing w:after="160" w:line="259" w:lineRule="auto"/>
      </w:pPr>
      <w:r>
        <w:t>Weapon / projectile</w:t>
      </w:r>
    </w:p>
    <w:p w14:paraId="7FAC85B3" w14:textId="77777777" w:rsidR="006B660E" w:rsidRDefault="006B660E" w:rsidP="006B660E">
      <w:pPr>
        <w:pStyle w:val="ListParagraph"/>
        <w:numPr>
          <w:ilvl w:val="1"/>
          <w:numId w:val="21"/>
        </w:numPr>
        <w:spacing w:after="160" w:line="259" w:lineRule="auto"/>
      </w:pPr>
      <w:r>
        <w:t>Lives integer</w:t>
      </w:r>
    </w:p>
    <w:p w14:paraId="18921A91" w14:textId="77777777" w:rsidR="006B660E" w:rsidRDefault="006B660E" w:rsidP="006B660E">
      <w:pPr>
        <w:pStyle w:val="ListParagraph"/>
        <w:numPr>
          <w:ilvl w:val="1"/>
          <w:numId w:val="21"/>
        </w:numPr>
        <w:spacing w:after="160" w:line="259" w:lineRule="auto"/>
      </w:pPr>
      <w:r>
        <w:t>Instantiate a weapon for this object</w:t>
      </w:r>
    </w:p>
    <w:p w14:paraId="3811EDF0" w14:textId="77777777" w:rsidR="006B660E" w:rsidRDefault="006B660E" w:rsidP="006B660E">
      <w:pPr>
        <w:pStyle w:val="ListParagraph"/>
        <w:numPr>
          <w:ilvl w:val="1"/>
          <w:numId w:val="21"/>
        </w:numPr>
        <w:spacing w:after="160" w:line="259" w:lineRule="auto"/>
      </w:pPr>
      <w:r>
        <w:t>Functions for use by a controller / movement pattern</w:t>
      </w:r>
    </w:p>
    <w:p w14:paraId="22E1F20C" w14:textId="77777777" w:rsidR="006B660E" w:rsidRDefault="006B660E" w:rsidP="006B660E">
      <w:pPr>
        <w:pStyle w:val="ListParagraph"/>
        <w:numPr>
          <w:ilvl w:val="2"/>
          <w:numId w:val="21"/>
        </w:numPr>
        <w:spacing w:after="160" w:line="259" w:lineRule="auto"/>
      </w:pPr>
      <w:r>
        <w:t>SetPosition</w:t>
      </w:r>
    </w:p>
    <w:p w14:paraId="510F7260" w14:textId="77777777" w:rsidR="006B660E" w:rsidRDefault="006B660E" w:rsidP="006B660E">
      <w:pPr>
        <w:pStyle w:val="ListParagraph"/>
        <w:numPr>
          <w:ilvl w:val="2"/>
          <w:numId w:val="21"/>
        </w:numPr>
        <w:spacing w:after="160" w:line="259" w:lineRule="auto"/>
      </w:pPr>
      <w:r>
        <w:t>Translate</w:t>
      </w:r>
    </w:p>
    <w:p w14:paraId="58A3B9AB" w14:textId="77777777" w:rsidR="006B660E" w:rsidRDefault="006B660E" w:rsidP="006B660E">
      <w:pPr>
        <w:pStyle w:val="ListParagraph"/>
        <w:numPr>
          <w:ilvl w:val="2"/>
          <w:numId w:val="21"/>
        </w:numPr>
        <w:spacing w:after="160" w:line="259" w:lineRule="auto"/>
      </w:pPr>
      <w:r>
        <w:t>CopyTransform (set local to global)</w:t>
      </w:r>
    </w:p>
    <w:p w14:paraId="1C16CB6F" w14:textId="77777777" w:rsidR="006B660E" w:rsidRDefault="006B660E" w:rsidP="006B660E">
      <w:pPr>
        <w:pStyle w:val="ListParagraph"/>
        <w:numPr>
          <w:ilvl w:val="1"/>
          <w:numId w:val="21"/>
        </w:numPr>
        <w:spacing w:after="160" w:line="259" w:lineRule="auto"/>
      </w:pPr>
      <w:r>
        <w:t>Create virtual OnUpdate function for use by separate types</w:t>
      </w:r>
    </w:p>
    <w:p w14:paraId="318733E5" w14:textId="77777777" w:rsidR="006B660E" w:rsidRDefault="006B660E" w:rsidP="006B660E">
      <w:pPr>
        <w:pStyle w:val="ListParagraph"/>
        <w:numPr>
          <w:ilvl w:val="2"/>
          <w:numId w:val="21"/>
        </w:numPr>
        <w:spacing w:after="160" w:line="259" w:lineRule="auto"/>
      </w:pPr>
      <w:r>
        <w:t>Player</w:t>
      </w:r>
    </w:p>
    <w:p w14:paraId="2ADEB87A" w14:textId="77777777" w:rsidR="006B660E" w:rsidRDefault="006B660E" w:rsidP="006B660E">
      <w:pPr>
        <w:pStyle w:val="ListParagraph"/>
        <w:numPr>
          <w:ilvl w:val="2"/>
          <w:numId w:val="21"/>
        </w:numPr>
        <w:spacing w:after="160" w:line="259" w:lineRule="auto"/>
      </w:pPr>
      <w:r>
        <w:t>Enemy</w:t>
      </w:r>
    </w:p>
    <w:p w14:paraId="3D57E375" w14:textId="77777777" w:rsidR="006B660E" w:rsidRDefault="006B660E" w:rsidP="006B660E">
      <w:pPr>
        <w:pStyle w:val="ListParagraph"/>
        <w:numPr>
          <w:ilvl w:val="2"/>
          <w:numId w:val="21"/>
        </w:numPr>
        <w:spacing w:after="160" w:line="259" w:lineRule="auto"/>
      </w:pPr>
      <w:r>
        <w:t>Base</w:t>
      </w:r>
    </w:p>
    <w:p w14:paraId="6FBDCFC0" w14:textId="77777777" w:rsidR="006B660E" w:rsidRDefault="006B660E" w:rsidP="006B660E">
      <w:pPr>
        <w:pStyle w:val="ListParagraph"/>
        <w:numPr>
          <w:ilvl w:val="2"/>
          <w:numId w:val="21"/>
        </w:numPr>
        <w:spacing w:after="160" w:line="259" w:lineRule="auto"/>
      </w:pPr>
      <w:r>
        <w:t>Weapon / projectile</w:t>
      </w:r>
    </w:p>
    <w:p w14:paraId="5FD7E731" w14:textId="77777777" w:rsidR="006B660E" w:rsidRDefault="006B660E" w:rsidP="006B660E">
      <w:pPr>
        <w:pStyle w:val="ListParagraph"/>
        <w:numPr>
          <w:ilvl w:val="1"/>
          <w:numId w:val="21"/>
        </w:numPr>
        <w:spacing w:after="160" w:line="259" w:lineRule="auto"/>
      </w:pPr>
      <w:r>
        <w:t xml:space="preserve">Draw this object and its children </w:t>
      </w:r>
    </w:p>
    <w:p w14:paraId="6A1A12EB" w14:textId="7382F1D3" w:rsidR="006B660E" w:rsidRPr="006B660E" w:rsidRDefault="006B660E" w:rsidP="006B660E">
      <w:pPr>
        <w:pStyle w:val="ListParagraph"/>
        <w:numPr>
          <w:ilvl w:val="2"/>
          <w:numId w:val="21"/>
        </w:numPr>
        <w:spacing w:after="160" w:line="259" w:lineRule="auto"/>
      </w:pPr>
      <w:r>
        <w:t>Have override OnDraw function</w:t>
      </w:r>
    </w:p>
    <w:p w14:paraId="6D66ABED" w14:textId="095B3A7C" w:rsidR="00CF356A" w:rsidRDefault="006B660E" w:rsidP="00CF356A">
      <w:pPr>
        <w:pStyle w:val="AIEHL3"/>
      </w:pPr>
      <w:bookmarkStart w:id="12" w:name="_Toc134369362"/>
      <w:r>
        <w:lastRenderedPageBreak/>
        <w:t>Sprite</w:t>
      </w:r>
      <w:bookmarkEnd w:id="12"/>
    </w:p>
    <w:p w14:paraId="37681166" w14:textId="77777777" w:rsidR="006B660E" w:rsidRDefault="006B660E" w:rsidP="006B660E">
      <w:pPr>
        <w:rPr>
          <w:u w:val="single"/>
        </w:rPr>
      </w:pPr>
      <w:r w:rsidRPr="005476D8">
        <w:rPr>
          <w:u w:val="single"/>
        </w:rPr>
        <w:t>Sprite class</w:t>
      </w:r>
    </w:p>
    <w:p w14:paraId="2E705358" w14:textId="77777777" w:rsidR="006B660E" w:rsidRDefault="006B660E" w:rsidP="006B660E">
      <w:pPr>
        <w:pStyle w:val="ListParagraph"/>
        <w:numPr>
          <w:ilvl w:val="0"/>
          <w:numId w:val="21"/>
        </w:numPr>
        <w:spacing w:after="160" w:line="259" w:lineRule="auto"/>
      </w:pPr>
      <w:r>
        <w:t xml:space="preserve">Load </w:t>
      </w:r>
      <w:r w:rsidRPr="005476D8">
        <w:t>a texture</w:t>
      </w:r>
    </w:p>
    <w:p w14:paraId="263A0FEB" w14:textId="77777777" w:rsidR="006B660E" w:rsidRDefault="006B660E" w:rsidP="006B660E">
      <w:pPr>
        <w:pStyle w:val="ListParagraph"/>
        <w:numPr>
          <w:ilvl w:val="0"/>
          <w:numId w:val="21"/>
        </w:numPr>
        <w:spacing w:after="160" w:line="259" w:lineRule="auto"/>
      </w:pPr>
      <w:r>
        <w:t>Set the sprite’s height equal to its texture height</w:t>
      </w:r>
    </w:p>
    <w:p w14:paraId="1C815FA6" w14:textId="77777777" w:rsidR="006B660E" w:rsidRPr="005476D8" w:rsidRDefault="006B660E" w:rsidP="006B660E">
      <w:pPr>
        <w:pStyle w:val="ListParagraph"/>
        <w:numPr>
          <w:ilvl w:val="0"/>
          <w:numId w:val="21"/>
        </w:numPr>
        <w:spacing w:after="160" w:line="259" w:lineRule="auto"/>
      </w:pPr>
      <w:r>
        <w:t>Set the sprite’s width equal to its texture width</w:t>
      </w:r>
    </w:p>
    <w:p w14:paraId="2A3F1C67" w14:textId="77777777" w:rsidR="006B660E" w:rsidRDefault="006B660E" w:rsidP="006B660E">
      <w:pPr>
        <w:pStyle w:val="ListParagraph"/>
        <w:numPr>
          <w:ilvl w:val="0"/>
          <w:numId w:val="21"/>
        </w:numPr>
        <w:spacing w:after="160" w:line="259" w:lineRule="auto"/>
      </w:pPr>
      <w:r>
        <w:t xml:space="preserve">Run OnDraw method </w:t>
      </w:r>
    </w:p>
    <w:p w14:paraId="12785A2A" w14:textId="41E6BA2D" w:rsidR="006B660E" w:rsidRPr="006B660E" w:rsidRDefault="006B660E" w:rsidP="006B660E">
      <w:pPr>
        <w:pStyle w:val="ListParagraph"/>
        <w:numPr>
          <w:ilvl w:val="1"/>
          <w:numId w:val="21"/>
        </w:numPr>
        <w:spacing w:after="160" w:line="259" w:lineRule="auto"/>
      </w:pPr>
      <w:r>
        <w:t>Draw the texture</w:t>
      </w:r>
    </w:p>
    <w:p w14:paraId="424D6FA3" w14:textId="0B37EFBA" w:rsidR="006B660E" w:rsidRDefault="006B660E" w:rsidP="006B660E">
      <w:pPr>
        <w:pStyle w:val="AIEHL3"/>
      </w:pPr>
      <w:bookmarkStart w:id="13" w:name="_Toc134369363"/>
      <w:r>
        <w:t>Player</w:t>
      </w:r>
      <w:bookmarkEnd w:id="13"/>
    </w:p>
    <w:p w14:paraId="203C4AD2" w14:textId="77777777" w:rsidR="006B660E" w:rsidRPr="002A20A5" w:rsidRDefault="006B660E" w:rsidP="006B660E">
      <w:pPr>
        <w:rPr>
          <w:u w:val="single"/>
        </w:rPr>
      </w:pPr>
      <w:r w:rsidRPr="002A20A5">
        <w:rPr>
          <w:u w:val="single"/>
        </w:rPr>
        <w:t>What should the player class do?</w:t>
      </w:r>
    </w:p>
    <w:p w14:paraId="440F146F" w14:textId="77777777" w:rsidR="006B660E" w:rsidRDefault="006B660E" w:rsidP="006B660E">
      <w:pPr>
        <w:pStyle w:val="ListParagraph"/>
        <w:numPr>
          <w:ilvl w:val="0"/>
          <w:numId w:val="21"/>
        </w:numPr>
        <w:spacing w:after="160" w:line="259" w:lineRule="auto"/>
      </w:pPr>
      <w:r>
        <w:t>Be a container for all of the parameters that collectively represent the player</w:t>
      </w:r>
    </w:p>
    <w:p w14:paraId="118FBE5E" w14:textId="77777777" w:rsidR="006B660E" w:rsidRDefault="006B660E" w:rsidP="006B660E">
      <w:pPr>
        <w:pStyle w:val="ListParagraph"/>
        <w:numPr>
          <w:ilvl w:val="1"/>
          <w:numId w:val="21"/>
        </w:numPr>
        <w:spacing w:after="160" w:line="259" w:lineRule="auto"/>
      </w:pPr>
      <w:r>
        <w:t>Set the object type to ‘player’</w:t>
      </w:r>
    </w:p>
    <w:p w14:paraId="5286E008" w14:textId="77777777" w:rsidR="006B660E" w:rsidRDefault="006B660E" w:rsidP="006B660E">
      <w:pPr>
        <w:pStyle w:val="ListParagraph"/>
        <w:numPr>
          <w:ilvl w:val="1"/>
          <w:numId w:val="21"/>
        </w:numPr>
        <w:spacing w:after="160" w:line="259" w:lineRule="auto"/>
      </w:pPr>
      <w:r>
        <w:t>Parent a sprite object to hold a texture</w:t>
      </w:r>
    </w:p>
    <w:p w14:paraId="1B4D827A" w14:textId="77777777" w:rsidR="006B660E" w:rsidRDefault="006B660E" w:rsidP="006B660E">
      <w:pPr>
        <w:pStyle w:val="ListParagraph"/>
        <w:numPr>
          <w:ilvl w:val="1"/>
          <w:numId w:val="21"/>
        </w:numPr>
        <w:spacing w:after="160" w:line="259" w:lineRule="auto"/>
      </w:pPr>
      <w:r>
        <w:t>Lives</w:t>
      </w:r>
    </w:p>
    <w:p w14:paraId="0793478F" w14:textId="77777777" w:rsidR="006B660E" w:rsidRDefault="006B660E" w:rsidP="006B660E">
      <w:pPr>
        <w:pStyle w:val="ListParagraph"/>
        <w:numPr>
          <w:ilvl w:val="2"/>
          <w:numId w:val="21"/>
        </w:numPr>
        <w:spacing w:after="160" w:line="259" w:lineRule="auto"/>
      </w:pPr>
      <w:r>
        <w:t>Receive default from initialisation</w:t>
      </w:r>
    </w:p>
    <w:p w14:paraId="382CE622" w14:textId="77777777" w:rsidR="006B660E" w:rsidRDefault="006B660E" w:rsidP="006B660E">
      <w:pPr>
        <w:pStyle w:val="ListParagraph"/>
        <w:numPr>
          <w:ilvl w:val="2"/>
          <w:numId w:val="21"/>
        </w:numPr>
        <w:spacing w:after="160" w:line="259" w:lineRule="auto"/>
      </w:pPr>
      <w:r>
        <w:t>Receive information from the weapon class of enemies</w:t>
      </w:r>
    </w:p>
    <w:p w14:paraId="2D856E22" w14:textId="77777777" w:rsidR="006B660E" w:rsidRDefault="006B660E" w:rsidP="006B660E">
      <w:pPr>
        <w:pStyle w:val="ListParagraph"/>
        <w:numPr>
          <w:ilvl w:val="1"/>
          <w:numId w:val="21"/>
        </w:numPr>
        <w:spacing w:after="160" w:line="259" w:lineRule="auto"/>
      </w:pPr>
      <w:r>
        <w:t>Override parent OnUpdate function</w:t>
      </w:r>
    </w:p>
    <w:p w14:paraId="72DEE8A3" w14:textId="77777777" w:rsidR="006B660E" w:rsidRDefault="006B660E" w:rsidP="006B660E">
      <w:pPr>
        <w:pStyle w:val="ListParagraph"/>
        <w:numPr>
          <w:ilvl w:val="2"/>
          <w:numId w:val="21"/>
        </w:numPr>
        <w:spacing w:after="160" w:line="259" w:lineRule="auto"/>
      </w:pPr>
      <w:r>
        <w:t>Transform</w:t>
      </w:r>
    </w:p>
    <w:p w14:paraId="6C8FB0B2" w14:textId="77777777" w:rsidR="006B660E" w:rsidRDefault="006B660E" w:rsidP="006B660E">
      <w:pPr>
        <w:pStyle w:val="ListParagraph"/>
        <w:numPr>
          <w:ilvl w:val="3"/>
          <w:numId w:val="21"/>
        </w:numPr>
        <w:spacing w:after="160" w:line="259" w:lineRule="auto"/>
      </w:pPr>
      <w:r>
        <w:t>Receive default from initialisation</w:t>
      </w:r>
    </w:p>
    <w:p w14:paraId="5F7A83B0" w14:textId="77777777" w:rsidR="006B660E" w:rsidRDefault="006B660E" w:rsidP="006B660E">
      <w:pPr>
        <w:pStyle w:val="ListParagraph"/>
        <w:numPr>
          <w:ilvl w:val="3"/>
          <w:numId w:val="21"/>
        </w:numPr>
        <w:spacing w:after="160" w:line="259" w:lineRule="auto"/>
      </w:pPr>
      <w:r>
        <w:t>Receive information from the controller</w:t>
      </w:r>
    </w:p>
    <w:p w14:paraId="7A1AEDD8" w14:textId="77777777" w:rsidR="006B660E" w:rsidRDefault="006B660E" w:rsidP="006B660E">
      <w:pPr>
        <w:pStyle w:val="ListParagraph"/>
        <w:numPr>
          <w:ilvl w:val="1"/>
          <w:numId w:val="21"/>
        </w:numPr>
        <w:spacing w:after="160" w:line="259" w:lineRule="auto"/>
      </w:pPr>
      <w:r>
        <w:t>Weapon class object</w:t>
      </w:r>
    </w:p>
    <w:p w14:paraId="762381C9" w14:textId="77777777" w:rsidR="006B660E" w:rsidRDefault="006B660E" w:rsidP="006B660E">
      <w:pPr>
        <w:pStyle w:val="ListParagraph"/>
        <w:numPr>
          <w:ilvl w:val="2"/>
          <w:numId w:val="21"/>
        </w:numPr>
        <w:spacing w:after="160" w:line="259" w:lineRule="auto"/>
      </w:pPr>
      <w:r>
        <w:t>Receive default from object type</w:t>
      </w:r>
    </w:p>
    <w:p w14:paraId="452A34CC" w14:textId="7E719F32" w:rsidR="006B660E" w:rsidRPr="006B660E" w:rsidRDefault="006B660E" w:rsidP="006B660E">
      <w:pPr>
        <w:pStyle w:val="ListParagraph"/>
        <w:numPr>
          <w:ilvl w:val="1"/>
          <w:numId w:val="21"/>
        </w:numPr>
        <w:spacing w:after="160" w:line="259" w:lineRule="auto"/>
      </w:pPr>
      <w:r>
        <w:t>Instantiate a copy of the controller class</w:t>
      </w:r>
    </w:p>
    <w:p w14:paraId="2FC09EAA" w14:textId="59BD4853" w:rsidR="006B660E" w:rsidRDefault="006B660E" w:rsidP="006B660E">
      <w:pPr>
        <w:pStyle w:val="AIEHL3"/>
      </w:pPr>
      <w:bookmarkStart w:id="14" w:name="_Toc134369364"/>
      <w:r>
        <w:t>Enemy</w:t>
      </w:r>
      <w:bookmarkEnd w:id="14"/>
    </w:p>
    <w:p w14:paraId="37A91E29" w14:textId="77777777" w:rsidR="006B660E" w:rsidRPr="002A20A5" w:rsidRDefault="006B660E" w:rsidP="006B660E">
      <w:pPr>
        <w:rPr>
          <w:u w:val="single"/>
        </w:rPr>
      </w:pPr>
      <w:r w:rsidRPr="002A20A5">
        <w:rPr>
          <w:u w:val="single"/>
        </w:rPr>
        <w:t>What should the enemy class do?</w:t>
      </w:r>
    </w:p>
    <w:p w14:paraId="6DF6CF14" w14:textId="77777777" w:rsidR="006B660E" w:rsidRDefault="006B660E" w:rsidP="006B660E">
      <w:pPr>
        <w:pStyle w:val="ListParagraph"/>
        <w:numPr>
          <w:ilvl w:val="0"/>
          <w:numId w:val="21"/>
        </w:numPr>
        <w:spacing w:after="160" w:line="259" w:lineRule="auto"/>
      </w:pPr>
      <w:r>
        <w:t>Be a container for all of the parameters that collectively represent an enemy</w:t>
      </w:r>
    </w:p>
    <w:p w14:paraId="30731758" w14:textId="77777777" w:rsidR="006B660E" w:rsidRDefault="006B660E" w:rsidP="006B660E">
      <w:pPr>
        <w:pStyle w:val="ListParagraph"/>
        <w:numPr>
          <w:ilvl w:val="1"/>
          <w:numId w:val="21"/>
        </w:numPr>
        <w:spacing w:after="160" w:line="259" w:lineRule="auto"/>
      </w:pPr>
      <w:r>
        <w:t>Set the object type to ‘enemy’</w:t>
      </w:r>
    </w:p>
    <w:p w14:paraId="4A536628" w14:textId="77777777" w:rsidR="006B660E" w:rsidRDefault="006B660E" w:rsidP="006B660E">
      <w:pPr>
        <w:pStyle w:val="ListParagraph"/>
        <w:numPr>
          <w:ilvl w:val="1"/>
          <w:numId w:val="21"/>
        </w:numPr>
        <w:spacing w:after="160" w:line="259" w:lineRule="auto"/>
      </w:pPr>
      <w:r>
        <w:t xml:space="preserve">Lives </w:t>
      </w:r>
    </w:p>
    <w:p w14:paraId="7C82E88A" w14:textId="77777777" w:rsidR="006B660E" w:rsidRDefault="006B660E" w:rsidP="006B660E">
      <w:pPr>
        <w:pStyle w:val="ListParagraph"/>
        <w:numPr>
          <w:ilvl w:val="2"/>
          <w:numId w:val="21"/>
        </w:numPr>
        <w:spacing w:after="160" w:line="259" w:lineRule="auto"/>
      </w:pPr>
      <w:r>
        <w:t>Receive information from the weapon class of the player</w:t>
      </w:r>
    </w:p>
    <w:p w14:paraId="451FF86F" w14:textId="77777777" w:rsidR="006B660E" w:rsidRDefault="006B660E" w:rsidP="006B660E">
      <w:pPr>
        <w:pStyle w:val="ListParagraph"/>
        <w:numPr>
          <w:ilvl w:val="1"/>
          <w:numId w:val="21"/>
        </w:numPr>
        <w:spacing w:after="160" w:line="259" w:lineRule="auto"/>
      </w:pPr>
      <w:r>
        <w:t>Transform</w:t>
      </w:r>
    </w:p>
    <w:p w14:paraId="768A8F5D" w14:textId="77777777" w:rsidR="006B660E" w:rsidRDefault="006B660E" w:rsidP="006B660E">
      <w:pPr>
        <w:pStyle w:val="ListParagraph"/>
        <w:numPr>
          <w:ilvl w:val="2"/>
          <w:numId w:val="21"/>
        </w:numPr>
        <w:spacing w:after="160" w:line="259" w:lineRule="auto"/>
      </w:pPr>
      <w:r>
        <w:t>Execute a pattern</w:t>
      </w:r>
    </w:p>
    <w:p w14:paraId="311CC472" w14:textId="1432FCDA" w:rsidR="006B660E" w:rsidRPr="006B660E" w:rsidRDefault="006B660E" w:rsidP="006B660E">
      <w:pPr>
        <w:pStyle w:val="ListParagraph"/>
        <w:numPr>
          <w:ilvl w:val="1"/>
          <w:numId w:val="21"/>
        </w:numPr>
        <w:spacing w:after="160" w:line="259" w:lineRule="auto"/>
      </w:pPr>
      <w:r>
        <w:t>Parent a sprite object to hold a texture</w:t>
      </w:r>
    </w:p>
    <w:p w14:paraId="0B93A4D8" w14:textId="64EBFF07" w:rsidR="006B660E" w:rsidRDefault="006B660E" w:rsidP="006B660E">
      <w:pPr>
        <w:pStyle w:val="AIEHL3"/>
      </w:pPr>
      <w:bookmarkStart w:id="15" w:name="_Toc134369365"/>
      <w:r>
        <w:t>Weapon</w:t>
      </w:r>
      <w:bookmarkEnd w:id="15"/>
    </w:p>
    <w:p w14:paraId="19D64347" w14:textId="77777777" w:rsidR="006B660E" w:rsidRPr="002A20A5" w:rsidRDefault="006B660E" w:rsidP="006B660E">
      <w:pPr>
        <w:rPr>
          <w:u w:val="single"/>
        </w:rPr>
      </w:pPr>
      <w:r w:rsidRPr="002A20A5">
        <w:rPr>
          <w:u w:val="single"/>
        </w:rPr>
        <w:t>What should the weapon class do?</w:t>
      </w:r>
    </w:p>
    <w:p w14:paraId="4BDFC44C" w14:textId="77777777" w:rsidR="006B660E" w:rsidRDefault="006B660E" w:rsidP="006B660E">
      <w:pPr>
        <w:pStyle w:val="ListParagraph"/>
        <w:numPr>
          <w:ilvl w:val="0"/>
          <w:numId w:val="21"/>
        </w:numPr>
        <w:spacing w:after="160" w:line="259" w:lineRule="auto"/>
      </w:pPr>
      <w:r>
        <w:t>Distinguish between whether it is a player or enemy weapon</w:t>
      </w:r>
    </w:p>
    <w:p w14:paraId="627A78B7" w14:textId="77777777" w:rsidR="006B660E" w:rsidRDefault="006B660E" w:rsidP="006B660E">
      <w:pPr>
        <w:pStyle w:val="ListParagraph"/>
        <w:numPr>
          <w:ilvl w:val="1"/>
          <w:numId w:val="21"/>
        </w:numPr>
        <w:spacing w:after="160" w:line="259" w:lineRule="auto"/>
      </w:pPr>
      <w:r>
        <w:t>Binary option like “is this the player’s weapon?” maybe</w:t>
      </w:r>
    </w:p>
    <w:p w14:paraId="0F75EDE8" w14:textId="77777777" w:rsidR="006B660E" w:rsidRDefault="006B660E" w:rsidP="006B660E">
      <w:pPr>
        <w:pStyle w:val="ListParagraph"/>
        <w:numPr>
          <w:ilvl w:val="0"/>
          <w:numId w:val="21"/>
        </w:numPr>
        <w:spacing w:after="160" w:line="259" w:lineRule="auto"/>
      </w:pPr>
      <w:r>
        <w:t>Receive inputs from the controller class</w:t>
      </w:r>
    </w:p>
    <w:p w14:paraId="3A34A690" w14:textId="77777777" w:rsidR="006B660E" w:rsidRDefault="006B660E" w:rsidP="006B660E">
      <w:pPr>
        <w:pStyle w:val="ListParagraph"/>
        <w:numPr>
          <w:ilvl w:val="1"/>
          <w:numId w:val="21"/>
        </w:numPr>
        <w:spacing w:after="160" w:line="259" w:lineRule="auto"/>
      </w:pPr>
      <w:r>
        <w:t>Shoot</w:t>
      </w:r>
    </w:p>
    <w:p w14:paraId="10E6AE85" w14:textId="77777777" w:rsidR="006B660E" w:rsidRDefault="006B660E" w:rsidP="006B660E">
      <w:pPr>
        <w:pStyle w:val="ListParagraph"/>
        <w:numPr>
          <w:ilvl w:val="0"/>
          <w:numId w:val="21"/>
        </w:numPr>
        <w:spacing w:after="160" w:line="259" w:lineRule="auto"/>
      </w:pPr>
      <w:r>
        <w:t>Receive inputs from the enemy class for periodicity of instantiation</w:t>
      </w:r>
    </w:p>
    <w:p w14:paraId="7CC1CD60" w14:textId="77777777" w:rsidR="006B660E" w:rsidRDefault="006B660E" w:rsidP="006B660E">
      <w:pPr>
        <w:pStyle w:val="ListParagraph"/>
        <w:numPr>
          <w:ilvl w:val="1"/>
          <w:numId w:val="21"/>
        </w:numPr>
        <w:spacing w:after="160" w:line="259" w:lineRule="auto"/>
      </w:pPr>
      <w:r>
        <w:t>Options for pattern of attack</w:t>
      </w:r>
    </w:p>
    <w:p w14:paraId="31F0CA65" w14:textId="77777777" w:rsidR="006B660E" w:rsidRDefault="006B660E" w:rsidP="006B660E">
      <w:pPr>
        <w:pStyle w:val="ListParagraph"/>
        <w:numPr>
          <w:ilvl w:val="2"/>
          <w:numId w:val="21"/>
        </w:numPr>
        <w:spacing w:after="160" w:line="259" w:lineRule="auto"/>
      </w:pPr>
      <w:r>
        <w:t>Predictable</w:t>
      </w:r>
    </w:p>
    <w:p w14:paraId="7D915B88" w14:textId="77777777" w:rsidR="006B660E" w:rsidRDefault="006B660E" w:rsidP="006B660E">
      <w:pPr>
        <w:pStyle w:val="ListParagraph"/>
        <w:numPr>
          <w:ilvl w:val="2"/>
          <w:numId w:val="21"/>
        </w:numPr>
        <w:spacing w:after="160" w:line="259" w:lineRule="auto"/>
      </w:pPr>
      <w:r>
        <w:t>Random</w:t>
      </w:r>
    </w:p>
    <w:p w14:paraId="4C715E40" w14:textId="77777777" w:rsidR="006B660E" w:rsidRDefault="006B660E" w:rsidP="006B660E">
      <w:pPr>
        <w:pStyle w:val="ListParagraph"/>
        <w:numPr>
          <w:ilvl w:val="0"/>
          <w:numId w:val="21"/>
        </w:numPr>
        <w:spacing w:after="160" w:line="259" w:lineRule="auto"/>
      </w:pPr>
      <w:r>
        <w:lastRenderedPageBreak/>
        <w:t>Send outputs to the screen (draw)</w:t>
      </w:r>
    </w:p>
    <w:p w14:paraId="3439A22E" w14:textId="77777777" w:rsidR="006B660E" w:rsidRDefault="006B660E" w:rsidP="006B660E">
      <w:pPr>
        <w:pStyle w:val="ListParagraph"/>
        <w:numPr>
          <w:ilvl w:val="1"/>
          <w:numId w:val="21"/>
        </w:numPr>
        <w:spacing w:after="160" w:line="259" w:lineRule="auto"/>
      </w:pPr>
      <w:r>
        <w:t>Transform</w:t>
      </w:r>
    </w:p>
    <w:p w14:paraId="220F8BE4" w14:textId="77777777" w:rsidR="006B660E" w:rsidRDefault="006B660E" w:rsidP="006B660E">
      <w:pPr>
        <w:pStyle w:val="ListParagraph"/>
        <w:numPr>
          <w:ilvl w:val="1"/>
          <w:numId w:val="21"/>
        </w:numPr>
        <w:spacing w:after="160" w:line="259" w:lineRule="auto"/>
      </w:pPr>
      <w:r>
        <w:t>Despawn</w:t>
      </w:r>
    </w:p>
    <w:p w14:paraId="497660C0" w14:textId="77777777" w:rsidR="006B660E" w:rsidRDefault="006B660E" w:rsidP="006B660E">
      <w:pPr>
        <w:pStyle w:val="ListParagraph"/>
        <w:numPr>
          <w:ilvl w:val="0"/>
          <w:numId w:val="21"/>
        </w:numPr>
        <w:spacing w:after="160" w:line="259" w:lineRule="auto"/>
      </w:pPr>
      <w:r>
        <w:t>Calculate updates</w:t>
      </w:r>
    </w:p>
    <w:p w14:paraId="395C0270" w14:textId="6420125C" w:rsidR="006B660E" w:rsidRPr="006B660E" w:rsidRDefault="006B660E" w:rsidP="006B660E">
      <w:pPr>
        <w:pStyle w:val="ListParagraph"/>
        <w:numPr>
          <w:ilvl w:val="1"/>
          <w:numId w:val="21"/>
        </w:numPr>
        <w:spacing w:after="160" w:line="259" w:lineRule="auto"/>
      </w:pPr>
      <w:r>
        <w:t>Transform</w:t>
      </w:r>
    </w:p>
    <w:p w14:paraId="3A27B814" w14:textId="2130CE30" w:rsidR="006B660E" w:rsidRDefault="006B660E" w:rsidP="006B660E">
      <w:pPr>
        <w:pStyle w:val="AIEHL3"/>
      </w:pPr>
      <w:bookmarkStart w:id="16" w:name="_Toc134369366"/>
      <w:r>
        <w:t>Controller</w:t>
      </w:r>
      <w:bookmarkEnd w:id="16"/>
    </w:p>
    <w:p w14:paraId="50F2009B" w14:textId="77777777" w:rsidR="006B660E" w:rsidRPr="002A20A5" w:rsidRDefault="006B660E" w:rsidP="006B660E">
      <w:pPr>
        <w:rPr>
          <w:u w:val="single"/>
        </w:rPr>
      </w:pPr>
      <w:r w:rsidRPr="002A20A5">
        <w:rPr>
          <w:u w:val="single"/>
        </w:rPr>
        <w:t>What should the controller class do?</w:t>
      </w:r>
    </w:p>
    <w:p w14:paraId="6F0E0AA1" w14:textId="77777777" w:rsidR="006B660E" w:rsidRDefault="006B660E" w:rsidP="006B660E">
      <w:pPr>
        <w:pStyle w:val="ListParagraph"/>
        <w:numPr>
          <w:ilvl w:val="0"/>
          <w:numId w:val="21"/>
        </w:numPr>
        <w:spacing w:after="160" w:line="259" w:lineRule="auto"/>
      </w:pPr>
      <w:r>
        <w:t>Everything to do with keystrokes</w:t>
      </w:r>
    </w:p>
    <w:p w14:paraId="08BAB7E8" w14:textId="77777777" w:rsidR="006B660E" w:rsidRDefault="006B660E" w:rsidP="006B660E">
      <w:pPr>
        <w:pStyle w:val="ListParagraph"/>
        <w:numPr>
          <w:ilvl w:val="1"/>
          <w:numId w:val="21"/>
        </w:numPr>
        <w:spacing w:after="160" w:line="259" w:lineRule="auto"/>
      </w:pPr>
      <w:r>
        <w:t>Movement</w:t>
      </w:r>
    </w:p>
    <w:p w14:paraId="7E2DE4AB" w14:textId="77777777" w:rsidR="006B660E" w:rsidRDefault="006B660E" w:rsidP="006B660E">
      <w:pPr>
        <w:pStyle w:val="ListParagraph"/>
        <w:numPr>
          <w:ilvl w:val="2"/>
          <w:numId w:val="21"/>
        </w:numPr>
        <w:spacing w:after="160" w:line="259" w:lineRule="auto"/>
      </w:pPr>
      <w:r>
        <w:t>Send information to the player class</w:t>
      </w:r>
    </w:p>
    <w:p w14:paraId="41AA6676" w14:textId="77777777" w:rsidR="006B660E" w:rsidRDefault="006B660E" w:rsidP="006B660E">
      <w:pPr>
        <w:pStyle w:val="ListParagraph"/>
        <w:numPr>
          <w:ilvl w:val="3"/>
          <w:numId w:val="21"/>
        </w:numPr>
        <w:spacing w:after="160" w:line="259" w:lineRule="auto"/>
      </w:pPr>
      <w:r>
        <w:t>Move the transform of the player</w:t>
      </w:r>
    </w:p>
    <w:p w14:paraId="41299DE6" w14:textId="77777777" w:rsidR="006B660E" w:rsidRDefault="006B660E" w:rsidP="006B660E">
      <w:pPr>
        <w:pStyle w:val="ListParagraph"/>
        <w:numPr>
          <w:ilvl w:val="1"/>
          <w:numId w:val="21"/>
        </w:numPr>
        <w:spacing w:after="160" w:line="259" w:lineRule="auto"/>
      </w:pPr>
      <w:r>
        <w:t>Attacks</w:t>
      </w:r>
    </w:p>
    <w:p w14:paraId="749B6302" w14:textId="77777777" w:rsidR="006B660E" w:rsidRDefault="006B660E" w:rsidP="006B660E">
      <w:pPr>
        <w:pStyle w:val="ListParagraph"/>
        <w:numPr>
          <w:ilvl w:val="2"/>
          <w:numId w:val="21"/>
        </w:numPr>
        <w:spacing w:after="160" w:line="259" w:lineRule="auto"/>
      </w:pPr>
      <w:r>
        <w:t>Send information to the weapon class of the player</w:t>
      </w:r>
    </w:p>
    <w:p w14:paraId="0832377F" w14:textId="77777777" w:rsidR="006B660E" w:rsidRDefault="006B660E" w:rsidP="006B660E">
      <w:pPr>
        <w:pStyle w:val="ListParagraph"/>
        <w:numPr>
          <w:ilvl w:val="3"/>
          <w:numId w:val="21"/>
        </w:numPr>
        <w:spacing w:after="160" w:line="259" w:lineRule="auto"/>
      </w:pPr>
      <w:r>
        <w:t>Instantiate attacks for the player</w:t>
      </w:r>
    </w:p>
    <w:p w14:paraId="4DEEAAB4" w14:textId="77777777" w:rsidR="006B660E" w:rsidRPr="006B660E" w:rsidRDefault="006B660E" w:rsidP="006B660E">
      <w:pPr>
        <w:pStyle w:val="AIEStandard"/>
      </w:pPr>
    </w:p>
    <w:p w14:paraId="1924E764" w14:textId="49C7507D" w:rsidR="00CF356A" w:rsidRDefault="00CF356A" w:rsidP="00CF356A">
      <w:pPr>
        <w:pStyle w:val="AIEHL2"/>
      </w:pPr>
      <w:bookmarkStart w:id="17" w:name="_Toc134369367"/>
      <w:r>
        <w:t>Project notes: Optional extras</w:t>
      </w:r>
      <w:bookmarkEnd w:id="17"/>
    </w:p>
    <w:p w14:paraId="16CFD6E2" w14:textId="77777777" w:rsidR="00755593" w:rsidRDefault="00755593" w:rsidP="00755593">
      <w:pPr>
        <w:pStyle w:val="ListParagraph"/>
        <w:numPr>
          <w:ilvl w:val="0"/>
          <w:numId w:val="29"/>
        </w:numPr>
        <w:spacing w:after="200"/>
        <w:rPr>
          <w:rFonts w:ascii="Calibri" w:hAnsi="Calibri"/>
        </w:rPr>
      </w:pPr>
      <w:bookmarkStart w:id="18" w:name="_Toc134369368"/>
      <w:r w:rsidRPr="00755593">
        <w:rPr>
          <w:rFonts w:ascii="Calibri" w:hAnsi="Calibri"/>
        </w:rPr>
        <w:t>Pause function</w:t>
      </w:r>
    </w:p>
    <w:p w14:paraId="5D0999E7" w14:textId="77777777" w:rsidR="00755593" w:rsidRDefault="00755593" w:rsidP="00755593">
      <w:pPr>
        <w:spacing w:after="200"/>
        <w:ind w:left="360"/>
        <w:rPr>
          <w:rFonts w:ascii="Calibri" w:hAnsi="Calibri"/>
        </w:rPr>
      </w:pPr>
      <w:r>
        <w:rPr>
          <w:rFonts w:ascii="Calibri" w:hAnsi="Calibri"/>
        </w:rPr>
        <w:t xml:space="preserve">I implemented a pause function initially because I wanted a simpler way to pause my debugging than pausing the running of the game, but it illustrated to me that I wasn’t using delta time calculations properly. That led to me looking up how to build a timer from scratch for the game, which was too complex for me to follow in full honesty, though I did find an excellent tutorial online for how to create one by following along. </w:t>
      </w:r>
    </w:p>
    <w:p w14:paraId="514F789F" w14:textId="7C72D95C" w:rsidR="00755593" w:rsidRPr="00755593" w:rsidRDefault="00755593" w:rsidP="00755593">
      <w:pPr>
        <w:spacing w:after="200"/>
        <w:ind w:left="360"/>
        <w:rPr>
          <w:rFonts w:ascii="Calibri" w:hAnsi="Calibri"/>
        </w:rPr>
      </w:pPr>
      <w:r>
        <w:rPr>
          <w:rFonts w:ascii="Calibri" w:hAnsi="Calibri"/>
        </w:rPr>
        <w:t xml:space="preserve">Debugging the pause function illustrated to me that it is vital for there to be a single source of truth for all time arithmetic in the game, and to </w:t>
      </w:r>
      <w:r w:rsidRPr="00755593">
        <w:rPr>
          <w:rFonts w:ascii="Calibri" w:hAnsi="Calibri"/>
          <w:b/>
          <w:bCs/>
        </w:rPr>
        <w:t>know</w:t>
      </w:r>
      <w:r>
        <w:rPr>
          <w:rFonts w:ascii="Calibri" w:hAnsi="Calibri"/>
          <w:b/>
          <w:bCs/>
        </w:rPr>
        <w:t xml:space="preserve"> unequivocally </w:t>
      </w:r>
      <w:r>
        <w:rPr>
          <w:rFonts w:ascii="Calibri" w:hAnsi="Calibri"/>
        </w:rPr>
        <w:t>where that is, which I had taken for granted in previous assessments where the concept was fuzzy.</w:t>
      </w:r>
    </w:p>
    <w:p w14:paraId="22002602" w14:textId="77777777" w:rsidR="00755593" w:rsidRDefault="00755593" w:rsidP="00755593">
      <w:pPr>
        <w:pStyle w:val="ListParagraph"/>
        <w:numPr>
          <w:ilvl w:val="0"/>
          <w:numId w:val="29"/>
        </w:numPr>
        <w:spacing w:after="200"/>
        <w:rPr>
          <w:rFonts w:ascii="Calibri" w:hAnsi="Calibri"/>
        </w:rPr>
      </w:pPr>
      <w:r w:rsidRPr="00755593">
        <w:rPr>
          <w:rFonts w:ascii="Calibri" w:hAnsi="Calibri"/>
        </w:rPr>
        <w:t>Weapon effects audio</w:t>
      </w:r>
    </w:p>
    <w:p w14:paraId="4804A2FC" w14:textId="77777777" w:rsidR="000C43B6" w:rsidRDefault="00755593" w:rsidP="00755593">
      <w:pPr>
        <w:spacing w:after="200"/>
        <w:ind w:left="360"/>
        <w:rPr>
          <w:rFonts w:ascii="Calibri" w:hAnsi="Calibri"/>
        </w:rPr>
      </w:pPr>
      <w:r w:rsidRPr="00755593">
        <w:rPr>
          <w:rFonts w:ascii="Calibri" w:hAnsi="Calibri"/>
        </w:rPr>
        <w:t>We</w:t>
      </w:r>
      <w:r>
        <w:rPr>
          <w:rFonts w:ascii="Calibri" w:hAnsi="Calibri"/>
        </w:rPr>
        <w:t>apon audio effects were, unsurprisingly, more complex than anticipated, but provided a useful lesson in how to access files external to the program source code.</w:t>
      </w:r>
      <w:r w:rsidR="000C43B6">
        <w:rPr>
          <w:rFonts w:ascii="Calibri" w:hAnsi="Calibri"/>
        </w:rPr>
        <w:t xml:space="preserve"> The return on simple QOL improvements cannot be overstated in terms of simplicity of code, ease of implementation, and low barrier to conceptual understanding.</w:t>
      </w:r>
    </w:p>
    <w:p w14:paraId="0BBFD63B" w14:textId="563B9D0B" w:rsidR="003D4FFC" w:rsidRPr="00755593" w:rsidRDefault="003D4FFC" w:rsidP="00755593">
      <w:pPr>
        <w:spacing w:after="200"/>
        <w:ind w:left="360"/>
        <w:rPr>
          <w:rFonts w:ascii="Calibri" w:hAnsi="Calibri"/>
        </w:rPr>
      </w:pPr>
      <w:r>
        <w:br w:type="page"/>
      </w:r>
    </w:p>
    <w:p w14:paraId="74709D7A" w14:textId="7ABBA542" w:rsidR="004D7CE5" w:rsidRDefault="00CF356A" w:rsidP="004D7CE5">
      <w:pPr>
        <w:pStyle w:val="AIEHL2"/>
      </w:pPr>
      <w:r>
        <w:lastRenderedPageBreak/>
        <w:t xml:space="preserve">Project: </w:t>
      </w:r>
      <w:r w:rsidR="004D7CE5">
        <w:t>Research undertaken</w:t>
      </w:r>
      <w:bookmarkEnd w:id="18"/>
    </w:p>
    <w:p w14:paraId="6635B52F" w14:textId="60C9DB98" w:rsidR="003D4FFC" w:rsidRPr="00EC1C97" w:rsidRDefault="003D4FFC" w:rsidP="00EC1C97">
      <w:pPr>
        <w:pStyle w:val="ListParagraph"/>
        <w:numPr>
          <w:ilvl w:val="0"/>
          <w:numId w:val="26"/>
        </w:numPr>
      </w:pPr>
      <w:r w:rsidRPr="00EC1C97">
        <w:t>Timers in C++</w:t>
      </w:r>
    </w:p>
    <w:p w14:paraId="3AFA30A8" w14:textId="3082DA52" w:rsidR="003D4FFC" w:rsidRPr="00EC1C97" w:rsidRDefault="003D4FFC" w:rsidP="00EC1C97">
      <w:pPr>
        <w:pStyle w:val="ListParagraph"/>
        <w:numPr>
          <w:ilvl w:val="0"/>
          <w:numId w:val="26"/>
        </w:numPr>
      </w:pPr>
      <w:r w:rsidRPr="00EC1C97">
        <w:t>Enums in C++</w:t>
      </w:r>
    </w:p>
    <w:p w14:paraId="7654051B" w14:textId="46448397" w:rsidR="003D4FFC" w:rsidRPr="00EC1C97" w:rsidRDefault="003D4FFC" w:rsidP="00EC1C97">
      <w:pPr>
        <w:pStyle w:val="ListParagraph"/>
        <w:numPr>
          <w:ilvl w:val="0"/>
          <w:numId w:val="26"/>
        </w:numPr>
      </w:pPr>
      <w:r w:rsidRPr="00EC1C97">
        <w:t>Arrays in C++</w:t>
      </w:r>
    </w:p>
    <w:p w14:paraId="2FEE1E97" w14:textId="3073D16B" w:rsidR="00CF356A" w:rsidRPr="00EC1C97" w:rsidRDefault="002D594B" w:rsidP="00EC1C97">
      <w:pPr>
        <w:pStyle w:val="ListParagraph"/>
        <w:numPr>
          <w:ilvl w:val="0"/>
          <w:numId w:val="26"/>
        </w:numPr>
      </w:pPr>
      <w:r w:rsidRPr="00EC1C97">
        <w:t>Raylib Audio devices</w:t>
      </w:r>
    </w:p>
    <w:p w14:paraId="76EC16AD" w14:textId="4ECBDC0B" w:rsidR="002D594B" w:rsidRPr="00EC1C97" w:rsidRDefault="002D594B" w:rsidP="00EC1C97">
      <w:pPr>
        <w:pStyle w:val="ListParagraph"/>
        <w:numPr>
          <w:ilvl w:val="0"/>
          <w:numId w:val="26"/>
        </w:numPr>
      </w:pPr>
      <w:r w:rsidRPr="00EC1C97">
        <w:t>Raylib Music devices</w:t>
      </w:r>
    </w:p>
    <w:p w14:paraId="7DC57E0A" w14:textId="265A037E" w:rsidR="002D594B" w:rsidRPr="00EC1C97" w:rsidRDefault="002D594B" w:rsidP="00EC1C97">
      <w:pPr>
        <w:pStyle w:val="ListParagraph"/>
        <w:numPr>
          <w:ilvl w:val="0"/>
          <w:numId w:val="26"/>
        </w:numPr>
      </w:pPr>
      <w:r w:rsidRPr="00EC1C97">
        <w:t xml:space="preserve">Raylib </w:t>
      </w:r>
      <w:r w:rsidR="003D4FFC" w:rsidRPr="00EC1C97">
        <w:t>drawing</w:t>
      </w:r>
    </w:p>
    <w:p w14:paraId="6B974AF7" w14:textId="16FC5816" w:rsidR="002D594B" w:rsidRPr="00EC1C97" w:rsidRDefault="002D594B" w:rsidP="00EC1C97">
      <w:pPr>
        <w:pStyle w:val="ListParagraph"/>
        <w:numPr>
          <w:ilvl w:val="0"/>
          <w:numId w:val="26"/>
        </w:numPr>
      </w:pPr>
      <w:r w:rsidRPr="00EC1C97">
        <w:t>Randomness</w:t>
      </w:r>
    </w:p>
    <w:p w14:paraId="69CBF3B8" w14:textId="75AC004F" w:rsidR="002D594B" w:rsidRDefault="002D594B" w:rsidP="00EC1C97">
      <w:pPr>
        <w:pStyle w:val="ListParagraph"/>
        <w:numPr>
          <w:ilvl w:val="0"/>
          <w:numId w:val="26"/>
        </w:numPr>
      </w:pPr>
      <w:r w:rsidRPr="00EC1C97">
        <w:t>Pointers</w:t>
      </w:r>
    </w:p>
    <w:p w14:paraId="2DF5CCE0" w14:textId="13F321EF" w:rsidR="00FF48AB" w:rsidRPr="00EC1C97" w:rsidRDefault="00FF48AB" w:rsidP="00EC1C97">
      <w:pPr>
        <w:pStyle w:val="ListParagraph"/>
        <w:numPr>
          <w:ilvl w:val="0"/>
          <w:numId w:val="26"/>
        </w:numPr>
      </w:pPr>
      <w:r>
        <w:t>Pointer ownership for purposes of deletion (warrants its own entry separate from pointers)</w:t>
      </w:r>
    </w:p>
    <w:p w14:paraId="6294D135" w14:textId="296D3E40" w:rsidR="002D594B" w:rsidRPr="00EC1C97" w:rsidRDefault="002D594B" w:rsidP="00EC1C97">
      <w:pPr>
        <w:pStyle w:val="ListParagraph"/>
        <w:numPr>
          <w:ilvl w:val="0"/>
          <w:numId w:val="26"/>
        </w:numPr>
      </w:pPr>
      <w:r w:rsidRPr="00EC1C97">
        <w:t>Cyclic dependencies</w:t>
      </w:r>
    </w:p>
    <w:p w14:paraId="5EF9E9E6" w14:textId="1D5BACA0" w:rsidR="002D594B" w:rsidRPr="00EC1C97" w:rsidRDefault="002D594B" w:rsidP="00EC1C97">
      <w:pPr>
        <w:pStyle w:val="ListParagraph"/>
        <w:numPr>
          <w:ilvl w:val="0"/>
          <w:numId w:val="26"/>
        </w:numPr>
      </w:pPr>
      <w:r w:rsidRPr="00EC1C97">
        <w:t>Vectors of classes</w:t>
      </w:r>
    </w:p>
    <w:p w14:paraId="60FA4373" w14:textId="17CDB080" w:rsidR="002D594B" w:rsidRPr="00EC1C97" w:rsidRDefault="002D594B" w:rsidP="00EC1C97">
      <w:pPr>
        <w:pStyle w:val="ListParagraph"/>
        <w:numPr>
          <w:ilvl w:val="0"/>
          <w:numId w:val="26"/>
        </w:numPr>
      </w:pPr>
      <w:r w:rsidRPr="00EC1C97">
        <w:t xml:space="preserve">Alignment of game changes with the </w:t>
      </w:r>
      <w:r w:rsidR="00FF48AB">
        <w:t xml:space="preserve">timing of the </w:t>
      </w:r>
      <w:r w:rsidRPr="00EC1C97">
        <w:t>update cycle</w:t>
      </w:r>
    </w:p>
    <w:p w14:paraId="3AF8D0B2" w14:textId="754BFAE4" w:rsidR="003D4FFC" w:rsidRPr="00EC1C97" w:rsidRDefault="003D4FFC" w:rsidP="00EC1C97">
      <w:pPr>
        <w:pStyle w:val="ListParagraph"/>
        <w:numPr>
          <w:ilvl w:val="0"/>
          <w:numId w:val="26"/>
        </w:numPr>
      </w:pPr>
      <w:r w:rsidRPr="00EC1C97">
        <w:t xml:space="preserve">Const char pointers and concatenating </w:t>
      </w:r>
      <w:r w:rsidR="00FF48AB">
        <w:t xml:space="preserve">various </w:t>
      </w:r>
      <w:r w:rsidRPr="00EC1C97">
        <w:t>string</w:t>
      </w:r>
      <w:r w:rsidR="00FF48AB">
        <w:t xml:space="preserve"> object types </w:t>
      </w:r>
      <w:r w:rsidRPr="00EC1C97">
        <w:t>in C++</w:t>
      </w:r>
    </w:p>
    <w:p w14:paraId="39E48C1A" w14:textId="322090DB" w:rsidR="003D4FFC" w:rsidRPr="00EC1C97" w:rsidRDefault="003D4FFC" w:rsidP="00EC1C97">
      <w:pPr>
        <w:pStyle w:val="ListParagraph"/>
        <w:numPr>
          <w:ilvl w:val="0"/>
          <w:numId w:val="26"/>
        </w:numPr>
      </w:pPr>
      <w:r w:rsidRPr="00EC1C97">
        <w:t>Collision detection</w:t>
      </w:r>
    </w:p>
    <w:p w14:paraId="2661FE9F" w14:textId="6096E740" w:rsidR="003D4FFC" w:rsidRDefault="003D4FFC" w:rsidP="00EC1C97">
      <w:pPr>
        <w:pStyle w:val="ListParagraph"/>
        <w:numPr>
          <w:ilvl w:val="0"/>
          <w:numId w:val="26"/>
        </w:numPr>
      </w:pPr>
      <w:r w:rsidRPr="00EC1C97">
        <w:t>Acceleration</w:t>
      </w:r>
    </w:p>
    <w:p w14:paraId="6BF0EB59" w14:textId="539A584E" w:rsidR="005B6A1D" w:rsidRPr="00EC1C97" w:rsidRDefault="005B6A1D" w:rsidP="00EC1C97">
      <w:pPr>
        <w:pStyle w:val="ListParagraph"/>
        <w:numPr>
          <w:ilvl w:val="0"/>
          <w:numId w:val="26"/>
        </w:numPr>
      </w:pPr>
      <w:r>
        <w:t xml:space="preserve">Encapsulation </w:t>
      </w:r>
    </w:p>
    <w:p w14:paraId="2B048E55" w14:textId="77777777" w:rsidR="003D4FFC" w:rsidRDefault="003D4FFC">
      <w:pPr>
        <w:spacing w:after="200"/>
        <w:rPr>
          <w:rFonts w:ascii="Calibri" w:hAnsi="Calibri"/>
          <w:b/>
          <w:color w:val="FFFFFF" w:themeColor="background1"/>
          <w:sz w:val="36"/>
        </w:rPr>
      </w:pPr>
      <w:bookmarkStart w:id="19" w:name="_Toc134369369"/>
      <w:r>
        <w:br w:type="page"/>
      </w:r>
    </w:p>
    <w:p w14:paraId="2AE936CB" w14:textId="598A55A5" w:rsidR="004D7CE5" w:rsidRDefault="004D7CE5" w:rsidP="004D7CE5">
      <w:pPr>
        <w:pStyle w:val="AIEHL1"/>
      </w:pPr>
      <w:r>
        <w:lastRenderedPageBreak/>
        <w:t>Completion stage</w:t>
      </w:r>
      <w:bookmarkEnd w:id="19"/>
      <w:r>
        <w:t xml:space="preserve"> </w:t>
      </w:r>
    </w:p>
    <w:p w14:paraId="517440DF" w14:textId="77777777" w:rsidR="004D7CE5" w:rsidRDefault="004D7CE5" w:rsidP="004D7CE5">
      <w:pPr>
        <w:pStyle w:val="AIEHL2"/>
        <w:contextualSpacing/>
      </w:pPr>
      <w:bookmarkStart w:id="20" w:name="_Toc134369370"/>
      <w:r>
        <w:t>Lessons learnt</w:t>
      </w:r>
      <w:bookmarkEnd w:id="20"/>
    </w:p>
    <w:p w14:paraId="44848239" w14:textId="6C408579" w:rsidR="004D7CE5" w:rsidRDefault="00EC3F48" w:rsidP="00EC3F48">
      <w:pPr>
        <w:pStyle w:val="AIEHL3"/>
        <w:contextualSpacing/>
      </w:pPr>
      <w:bookmarkStart w:id="21" w:name="_Toc134369371"/>
      <w:r>
        <w:t>C++ language</w:t>
      </w:r>
      <w:bookmarkEnd w:id="21"/>
    </w:p>
    <w:p w14:paraId="6D53F084" w14:textId="77777777" w:rsidR="00EC3F48" w:rsidRDefault="00EC3F48" w:rsidP="00EC3F48">
      <w:pPr>
        <w:pStyle w:val="AIEStandard"/>
        <w:numPr>
          <w:ilvl w:val="0"/>
          <w:numId w:val="23"/>
        </w:numPr>
        <w:contextualSpacing/>
      </w:pPr>
      <w:r>
        <w:t xml:space="preserve">There is no default stopwatch in C++, I have to build one or use </w:t>
      </w:r>
      <w:r w:rsidRPr="00EC3F48">
        <w:rPr>
          <w:b/>
          <w:bCs/>
        </w:rPr>
        <w:t>#include &lt;ctime&gt;</w:t>
      </w:r>
    </w:p>
    <w:p w14:paraId="7075BB92" w14:textId="2AEFA810" w:rsidR="00EC3F48" w:rsidRDefault="00EC3F48" w:rsidP="00EC3F48">
      <w:pPr>
        <w:pStyle w:val="AIEStandard"/>
        <w:numPr>
          <w:ilvl w:val="0"/>
          <w:numId w:val="23"/>
        </w:numPr>
        <w:contextualSpacing/>
      </w:pPr>
      <w:r>
        <w:t xml:space="preserve">To perform arithmetic like the C# library, </w:t>
      </w:r>
      <w:r w:rsidRPr="00EC3F48">
        <w:rPr>
          <w:b/>
          <w:bCs/>
        </w:rPr>
        <w:t>#include &lt;cmath&gt;</w:t>
      </w:r>
    </w:p>
    <w:p w14:paraId="470F2722" w14:textId="0B68F033" w:rsidR="00DE4DD9" w:rsidRDefault="00DE4DD9" w:rsidP="00EC3F48">
      <w:pPr>
        <w:pStyle w:val="AIEStandard"/>
        <w:numPr>
          <w:ilvl w:val="0"/>
          <w:numId w:val="23"/>
        </w:numPr>
        <w:contextualSpacing/>
      </w:pPr>
      <w:r>
        <w:t>DECLARE members in the header file and DEFINE/INITIALISE them in the source code!</w:t>
      </w:r>
    </w:p>
    <w:p w14:paraId="53D3957D" w14:textId="3B3884E4" w:rsidR="00DE4DD9" w:rsidRDefault="00DE4DD9" w:rsidP="00EC3F48">
      <w:pPr>
        <w:pStyle w:val="AIEStandard"/>
        <w:numPr>
          <w:ilvl w:val="0"/>
          <w:numId w:val="23"/>
        </w:numPr>
        <w:contextualSpacing/>
      </w:pPr>
      <w:r>
        <w:t>If a member function creates a pointer to a</w:t>
      </w:r>
      <w:r w:rsidR="005B6A1D">
        <w:t xml:space="preserve">n </w:t>
      </w:r>
      <w:r>
        <w:t>instance of an object</w:t>
      </w:r>
      <w:r w:rsidR="005B6A1D">
        <w:t xml:space="preserve"> whose existence is constrained to that scope</w:t>
      </w:r>
      <w:r>
        <w:t xml:space="preserve">, but I still want to access the object after its scope terminates, </w:t>
      </w:r>
      <w:r w:rsidR="005B6A1D">
        <w:t xml:space="preserve">be sure to either allocate memory for it via a pointer to a </w:t>
      </w:r>
      <w:r w:rsidR="005B6A1D">
        <w:rPr>
          <w:i/>
          <w:iCs/>
        </w:rPr>
        <w:t xml:space="preserve">new </w:t>
      </w:r>
      <w:r w:rsidR="005B6A1D" w:rsidRPr="005B6A1D">
        <w:t>object</w:t>
      </w:r>
      <w:r w:rsidR="005B6A1D">
        <w:rPr>
          <w:i/>
          <w:iCs/>
        </w:rPr>
        <w:t xml:space="preserve"> </w:t>
      </w:r>
      <w:r w:rsidR="005B6A1D">
        <w:t>or else return the original object somewhere by reference</w:t>
      </w:r>
      <w:r>
        <w:t xml:space="preserve"> before its scope expires.</w:t>
      </w:r>
    </w:p>
    <w:p w14:paraId="72607E9E" w14:textId="5B556B3A" w:rsidR="00EB16C7" w:rsidRDefault="00EB16C7" w:rsidP="00EC3F48">
      <w:pPr>
        <w:pStyle w:val="AIEStandard"/>
        <w:numPr>
          <w:ilvl w:val="0"/>
          <w:numId w:val="23"/>
        </w:numPr>
        <w:contextualSpacing/>
      </w:pPr>
      <w:r>
        <w:t>Array iterators should always be of type size_t.</w:t>
      </w:r>
    </w:p>
    <w:p w14:paraId="06E3CCFD" w14:textId="728106F2" w:rsidR="00DE4DD9" w:rsidRDefault="00DE4DD9" w:rsidP="00DE4DD9">
      <w:pPr>
        <w:pStyle w:val="AIEHL3"/>
        <w:contextualSpacing/>
      </w:pPr>
      <w:r>
        <w:t>Raylib</w:t>
      </w:r>
    </w:p>
    <w:p w14:paraId="5AF45B7D" w14:textId="79B36F6E" w:rsidR="00DE4DD9" w:rsidRDefault="00DE4DD9" w:rsidP="00DE4DD9">
      <w:pPr>
        <w:pStyle w:val="AIEStandard"/>
        <w:numPr>
          <w:ilvl w:val="0"/>
          <w:numId w:val="25"/>
        </w:numPr>
        <w:contextualSpacing/>
      </w:pPr>
      <w:r>
        <w:t xml:space="preserve">You must use the </w:t>
      </w:r>
      <w:r w:rsidRPr="00DE4DD9">
        <w:rPr>
          <w:b/>
          <w:bCs/>
        </w:rPr>
        <w:t>InitWindow()</w:t>
      </w:r>
      <w:r>
        <w:t xml:space="preserve"> function </w:t>
      </w:r>
      <w:r w:rsidRPr="00DE4DD9">
        <w:rPr>
          <w:u w:val="single"/>
        </w:rPr>
        <w:t>before</w:t>
      </w:r>
      <w:r>
        <w:t xml:space="preserve"> loading any images or textures.</w:t>
      </w:r>
    </w:p>
    <w:p w14:paraId="1E26D65A" w14:textId="1A7AB20D" w:rsidR="002761A1" w:rsidRPr="00DE4DD9" w:rsidRDefault="002761A1" w:rsidP="003D4FFC">
      <w:pPr>
        <w:pStyle w:val="AIEStandard"/>
        <w:numPr>
          <w:ilvl w:val="0"/>
          <w:numId w:val="25"/>
        </w:numPr>
        <w:contextualSpacing/>
      </w:pPr>
      <w:r>
        <w:t>I can use ExportImageAsCode() in Raylib instead of loading an image and then turning it into a texture. This means that I don’t have to have separate .png files – I can have an image file and convert its pixel data into a header file.</w:t>
      </w:r>
    </w:p>
    <w:p w14:paraId="50885906" w14:textId="0B1E2093" w:rsidR="00EC3F48" w:rsidRDefault="00EC3F48" w:rsidP="00EC3F48">
      <w:pPr>
        <w:pStyle w:val="AIEHL3"/>
        <w:contextualSpacing/>
      </w:pPr>
      <w:bookmarkStart w:id="22" w:name="_Toc134369372"/>
      <w:r>
        <w:t>Classes</w:t>
      </w:r>
      <w:bookmarkEnd w:id="22"/>
    </w:p>
    <w:p w14:paraId="080D31C8" w14:textId="2B5D1B78" w:rsidR="005D782D" w:rsidRDefault="005D782D" w:rsidP="005D782D">
      <w:pPr>
        <w:pStyle w:val="AIEStandard"/>
        <w:numPr>
          <w:ilvl w:val="0"/>
          <w:numId w:val="23"/>
        </w:numPr>
        <w:contextualSpacing/>
      </w:pPr>
      <w:r>
        <w:t xml:space="preserve">I need to remember that to instantiate class (B) from class (A), the referencing class (A) needs to </w:t>
      </w:r>
      <w:r w:rsidRPr="005D782D">
        <w:rPr>
          <w:b/>
          <w:bCs/>
        </w:rPr>
        <w:t>#include</w:t>
      </w:r>
      <w:r>
        <w:t xml:space="preserve"> the header file of class (B).</w:t>
      </w:r>
    </w:p>
    <w:p w14:paraId="2DF39573" w14:textId="28E2237D" w:rsidR="00DE4DD9" w:rsidRDefault="00DE4DD9" w:rsidP="005D782D">
      <w:pPr>
        <w:pStyle w:val="AIEStandard"/>
        <w:numPr>
          <w:ilvl w:val="0"/>
          <w:numId w:val="23"/>
        </w:numPr>
        <w:contextualSpacing/>
      </w:pPr>
      <w:r>
        <w:t>Having a timer class with methods you can call from elsewhere neatens up code implementation a lot.</w:t>
      </w:r>
    </w:p>
    <w:p w14:paraId="0678424A" w14:textId="607A0F75" w:rsidR="00DE4DD9" w:rsidRDefault="00DE4DD9" w:rsidP="005D782D">
      <w:pPr>
        <w:pStyle w:val="AIEStandard"/>
        <w:numPr>
          <w:ilvl w:val="0"/>
          <w:numId w:val="23"/>
        </w:numPr>
        <w:contextualSpacing/>
      </w:pPr>
      <w:r>
        <w:t>Make sure there are functions to access protected variables</w:t>
      </w:r>
      <w:r w:rsidR="00C124BD">
        <w:t>, and protect every variable that doesn’t explicitly warrant having public access.</w:t>
      </w:r>
    </w:p>
    <w:p w14:paraId="634D541D" w14:textId="480A8CDA" w:rsidR="003D4FFC" w:rsidRDefault="003D4FFC" w:rsidP="003D4FFC">
      <w:pPr>
        <w:pStyle w:val="AIEStandard"/>
        <w:numPr>
          <w:ilvl w:val="0"/>
          <w:numId w:val="23"/>
        </w:numPr>
        <w:contextualSpacing/>
      </w:pPr>
      <w:r>
        <w:t>A vector of base class pointers can accept derived class pointers, but once inside the vector they will be identified as the base type, so can’t be worked with according to their derived type in reverse</w:t>
      </w:r>
      <w:r w:rsidR="00C124BD">
        <w:t xml:space="preserve"> (they become ‘spliced’). O</w:t>
      </w:r>
      <w:r>
        <w:t xml:space="preserve">nce I put enemies into the bucket of root objects, I can’t do things like count how many enemies are in there by class. I </w:t>
      </w:r>
      <w:r>
        <w:rPr>
          <w:i/>
          <w:iCs/>
        </w:rPr>
        <w:t xml:space="preserve">can </w:t>
      </w:r>
      <w:r>
        <w:t xml:space="preserve">check their other parameters, such as their enum, which records which type they are, but that </w:t>
      </w:r>
      <w:r w:rsidR="00C124BD">
        <w:t xml:space="preserve">may or may </w:t>
      </w:r>
      <w:r>
        <w:t xml:space="preserve">not </w:t>
      </w:r>
      <w:r w:rsidR="00C124BD">
        <w:t xml:space="preserve">be </w:t>
      </w:r>
      <w:r>
        <w:t>especially type-safe.</w:t>
      </w:r>
    </w:p>
    <w:p w14:paraId="2806136F" w14:textId="67D78C0E" w:rsidR="005D782D" w:rsidRDefault="005D782D" w:rsidP="005D782D">
      <w:pPr>
        <w:pStyle w:val="AIEHL3"/>
        <w:contextualSpacing/>
      </w:pPr>
      <w:bookmarkStart w:id="23" w:name="_Toc134369373"/>
      <w:r>
        <w:t>Functions / methods</w:t>
      </w:r>
      <w:bookmarkEnd w:id="23"/>
    </w:p>
    <w:p w14:paraId="5A27C696" w14:textId="60C1F1DF" w:rsidR="005D782D" w:rsidRDefault="00DE4DD9" w:rsidP="00DE4DD9">
      <w:pPr>
        <w:pStyle w:val="AIEStandard"/>
        <w:numPr>
          <w:ilvl w:val="0"/>
          <w:numId w:val="23"/>
        </w:numPr>
        <w:contextualSpacing/>
      </w:pPr>
      <w:r>
        <w:t>C</w:t>
      </w:r>
      <w:r w:rsidR="005D782D">
        <w:t>onstructors and destructors do not have return types.</w:t>
      </w:r>
    </w:p>
    <w:p w14:paraId="643C5322" w14:textId="4808210B" w:rsidR="00C124BD" w:rsidRDefault="00C124BD" w:rsidP="00DE4DD9">
      <w:pPr>
        <w:pStyle w:val="AIEStandard"/>
        <w:numPr>
          <w:ilvl w:val="0"/>
          <w:numId w:val="23"/>
        </w:numPr>
        <w:contextualSpacing/>
      </w:pPr>
      <w:r>
        <w:t>Be sure to only call delete on pointers with memory allocations from the function that logically owns that memory allocation.</w:t>
      </w:r>
    </w:p>
    <w:p w14:paraId="35E25316" w14:textId="78480269" w:rsidR="00804087" w:rsidRDefault="00804087" w:rsidP="00804087">
      <w:pPr>
        <w:pStyle w:val="AIEStandard"/>
        <w:numPr>
          <w:ilvl w:val="0"/>
          <w:numId w:val="23"/>
        </w:numPr>
        <w:contextualSpacing/>
      </w:pPr>
      <w:r>
        <w:t>Always create instances of classes as pointers</w:t>
      </w:r>
      <w:r w:rsidR="00C124BD">
        <w:t xml:space="preserve"> where possible for speed of memory access.</w:t>
      </w:r>
    </w:p>
    <w:p w14:paraId="0FB13DCB" w14:textId="5746300D" w:rsidR="00EC1C97" w:rsidRPr="001003E2" w:rsidRDefault="001003E2" w:rsidP="00F57160">
      <w:pPr>
        <w:pStyle w:val="AIEStandard"/>
        <w:numPr>
          <w:ilvl w:val="0"/>
          <w:numId w:val="23"/>
        </w:numPr>
        <w:spacing w:after="200"/>
        <w:contextualSpacing/>
        <w:rPr>
          <w:b/>
          <w:color w:val="0070C0"/>
          <w:sz w:val="32"/>
        </w:rPr>
      </w:pPr>
      <w:r>
        <w:t xml:space="preserve">Give functions names that make the most sense </w:t>
      </w:r>
      <w:r w:rsidRPr="001003E2">
        <w:rPr>
          <w:i/>
          <w:iCs/>
        </w:rPr>
        <w:t xml:space="preserve">when they are in contextual use </w:t>
      </w:r>
      <w:r>
        <w:t xml:space="preserve">not </w:t>
      </w:r>
      <w:r w:rsidRPr="001003E2">
        <w:rPr>
          <w:i/>
          <w:iCs/>
        </w:rPr>
        <w:t>when being read in the header file</w:t>
      </w:r>
      <w:r>
        <w:t>. A neat header file naming convention does not necessarily make for source code that is easier to read.</w:t>
      </w:r>
      <w:bookmarkStart w:id="24" w:name="_Toc134369374"/>
      <w:r w:rsidR="00EC1C97">
        <w:br w:type="page"/>
      </w:r>
    </w:p>
    <w:p w14:paraId="172C1475" w14:textId="09D6C787" w:rsidR="004D7CE5" w:rsidRDefault="004D7CE5" w:rsidP="004D7CE5">
      <w:pPr>
        <w:pStyle w:val="AIEHL2"/>
      </w:pPr>
      <w:r>
        <w:lastRenderedPageBreak/>
        <w:t>Performance against expectation</w:t>
      </w:r>
      <w:bookmarkEnd w:id="24"/>
    </w:p>
    <w:p w14:paraId="6B24EB20" w14:textId="1DA0E7E9" w:rsidR="00EC1C97" w:rsidRDefault="004D7CE5" w:rsidP="00EC1C97">
      <w:pPr>
        <w:pStyle w:val="AIEHL3"/>
      </w:pPr>
      <w:bookmarkStart w:id="25" w:name="_Toc134369375"/>
      <w:r>
        <w:t>Minimum viable product</w:t>
      </w:r>
      <w:bookmarkEnd w:id="25"/>
    </w:p>
    <w:p w14:paraId="040D56A7" w14:textId="77777777" w:rsidR="00EC1C97" w:rsidRDefault="00EC1C97" w:rsidP="00EC1C97">
      <w:pPr>
        <w:pStyle w:val="AIEStandard"/>
        <w:ind w:left="284"/>
      </w:pPr>
      <w:r>
        <w:t xml:space="preserve">The minimum viable game took around 50% more hours than anticipated which was disappointing but also unsurprising. </w:t>
      </w:r>
    </w:p>
    <w:p w14:paraId="31A01B2B" w14:textId="04CF9CC5" w:rsidR="00EC1C97" w:rsidRPr="00EC1C97" w:rsidRDefault="00EC1C97" w:rsidP="001003E2">
      <w:pPr>
        <w:pStyle w:val="AIEStandard"/>
        <w:ind w:left="284"/>
      </w:pPr>
      <w:r>
        <w:t>The process of migrating the work on the tank game I had created in the Maths for Games course into C++ was around 25% of total hours used, with around 50% devoted to learning C++ while implementing new concepts, and 25% on researching game functionalities. Data transmission between classes was the largest complicating factor, though I felt I made significant improvements in my understanding over the course of building the game. I did not have time to learn how to implement AABB collision detection during creation of the tank game, so was satisfied with its use in this project.</w:t>
      </w:r>
      <w:bookmarkStart w:id="26" w:name="_Toc134369376"/>
    </w:p>
    <w:p w14:paraId="21435D5F" w14:textId="14F6378C" w:rsidR="004D7CE5" w:rsidRDefault="004D7CE5" w:rsidP="00EC1C97">
      <w:pPr>
        <w:pStyle w:val="AIEHL3"/>
      </w:pPr>
      <w:r>
        <w:t>Optional extras</w:t>
      </w:r>
      <w:bookmarkEnd w:id="26"/>
    </w:p>
    <w:p w14:paraId="528D2293" w14:textId="50FDC896" w:rsidR="00755593" w:rsidRPr="001003E2" w:rsidRDefault="001003E2" w:rsidP="001003E2">
      <w:pPr>
        <w:pStyle w:val="AIEStandard"/>
        <w:ind w:left="284"/>
      </w:pPr>
      <w:r w:rsidRPr="001003E2">
        <w:t>I had little to no time to implement optional extras, due to the time needs of other programming modules.</w:t>
      </w:r>
      <w:r>
        <w:t xml:space="preserve"> </w:t>
      </w:r>
    </w:p>
    <w:p w14:paraId="3DA69435" w14:textId="1B877DA3" w:rsidR="00755593" w:rsidRPr="00755593" w:rsidRDefault="00755593" w:rsidP="004D7CE5">
      <w:pPr>
        <w:pStyle w:val="AIEHL3"/>
      </w:pPr>
      <w:r>
        <w:t>Project timing</w:t>
      </w:r>
    </w:p>
    <w:p w14:paraId="5801EF8D" w14:textId="2ECAEED8" w:rsidR="00755593" w:rsidRPr="001003E2" w:rsidRDefault="00755593" w:rsidP="001003E2">
      <w:pPr>
        <w:pStyle w:val="AIEStandard"/>
        <w:ind w:left="284"/>
      </w:pPr>
      <w:r>
        <w:t xml:space="preserve">The game was 90% complete before I needed to put it on hiatus at the end of the allocated time so that I could assess the time needs of </w:t>
      </w:r>
      <w:r w:rsidRPr="00EC1C97">
        <w:rPr>
          <w:i/>
          <w:iCs/>
        </w:rPr>
        <w:t>Code Design &amp; Data Structures</w:t>
      </w:r>
      <w:r>
        <w:t xml:space="preserve">. That unit took significant effort to complete, and I needed to conduct the same exercise for </w:t>
      </w:r>
      <w:r w:rsidRPr="00EC1C97">
        <w:rPr>
          <w:i/>
          <w:iCs/>
        </w:rPr>
        <w:t>Artificial Intelligence for Games</w:t>
      </w:r>
      <w:r>
        <w:t xml:space="preserve"> before I had an opportunity to return to this game and complete it. After leaving </w:t>
      </w:r>
      <w:r>
        <w:t>the project for fully 3 months and returning to it, I was very pleased with my code commentary, function and class structure of the program, and educated guesses that I had made about how to undertake logical processes.</w:t>
      </w:r>
    </w:p>
    <w:p w14:paraId="03C9FF88" w14:textId="6FBA16FC" w:rsidR="004D7CE5" w:rsidRDefault="004D7CE5" w:rsidP="004D7CE5">
      <w:pPr>
        <w:pStyle w:val="AIEHL2"/>
      </w:pPr>
      <w:bookmarkStart w:id="27" w:name="_Toc134369377"/>
      <w:r>
        <w:t>Conclusion</w:t>
      </w:r>
      <w:bookmarkEnd w:id="27"/>
    </w:p>
    <w:p w14:paraId="1199BA33" w14:textId="42624009" w:rsidR="004D7CE5" w:rsidRPr="004D7CE5" w:rsidRDefault="001003E2" w:rsidP="004D7CE5">
      <w:pPr>
        <w:pStyle w:val="AIEStandard"/>
      </w:pPr>
      <w:r w:rsidRPr="001003E2">
        <w:t>I</w:t>
      </w:r>
      <w:r>
        <w:t>’m</w:t>
      </w:r>
      <w:r w:rsidRPr="001003E2">
        <w:t xml:space="preserve"> pleased with the minimum product I’ve made</w:t>
      </w:r>
      <w:r>
        <w:t xml:space="preserve">. While the game is not feature-heavy, </w:t>
      </w:r>
      <w:r w:rsidRPr="001003E2">
        <w:t>I think the structure works well, is easy for me to follow, and importantly does not contain large sections of spaghetti code that I created on-the-fly without a plan for how it would interact with the rest of the program.</w:t>
      </w:r>
      <w:r>
        <w:t xml:space="preserve"> After having a break of almost 3 months from working on the project, I returned and don’t believe it would need real changes or re-factoring in order to </w:t>
      </w:r>
      <w:r w:rsidRPr="001003E2">
        <w:t>expand it as a demonstration project</w:t>
      </w:r>
      <w:r>
        <w:t xml:space="preserve"> - all that remains to flesh it out is the application of more time to write more code.</w:t>
      </w:r>
    </w:p>
    <w:sectPr w:rsidR="004D7CE5" w:rsidRPr="004D7CE5" w:rsidSect="00D44743">
      <w:headerReference w:type="default" r:id="rId11"/>
      <w:footerReference w:type="default" r:id="rId12"/>
      <w:pgSz w:w="11906" w:h="16838" w:code="9"/>
      <w:pgMar w:top="1985"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02B81" w14:textId="77777777" w:rsidR="00817607" w:rsidRDefault="00817607" w:rsidP="007D1963">
      <w:pPr>
        <w:spacing w:line="240" w:lineRule="auto"/>
      </w:pPr>
      <w:r>
        <w:separator/>
      </w:r>
    </w:p>
  </w:endnote>
  <w:endnote w:type="continuationSeparator" w:id="0">
    <w:p w14:paraId="234C7CF8" w14:textId="77777777" w:rsidR="00817607" w:rsidRDefault="00817607" w:rsidP="007D1963">
      <w:pPr>
        <w:spacing w:line="240" w:lineRule="auto"/>
      </w:pPr>
      <w:r>
        <w:continuationSeparator/>
      </w:r>
    </w:p>
  </w:endnote>
  <w:endnote w:type="continuationNotice" w:id="1">
    <w:p w14:paraId="171D06E7" w14:textId="77777777" w:rsidR="00817607" w:rsidRDefault="0081760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C6C50" w14:textId="33BCE4B0" w:rsidR="00083C14" w:rsidRDefault="00C809CD" w:rsidP="00127BD4">
    <w:pPr>
      <w:pStyle w:val="AIEFooter"/>
      <w:tabs>
        <w:tab w:val="left" w:pos="2190"/>
        <w:tab w:val="right" w:pos="9026"/>
      </w:tabs>
    </w:pPr>
    <w:r>
      <w:tab/>
    </w:r>
    <w:r w:rsidR="00127BD4">
      <w:tab/>
    </w:r>
    <w:r w:rsidR="0081685E">
      <w:t>v</w:t>
    </w:r>
    <w:r w:rsidR="00145418">
      <w:t>0.1</w:t>
    </w:r>
  </w:p>
  <w:p w14:paraId="05A5D27C" w14:textId="40A47A1D" w:rsidR="00EF74DA" w:rsidRPr="00EF74DA" w:rsidRDefault="00EF74DA" w:rsidP="00EF74DA">
    <w:pPr>
      <w:pStyle w:val="AIEFooter"/>
      <w:tabs>
        <w:tab w:val="right" w:pos="13413"/>
      </w:tabs>
    </w:pPr>
    <w:r>
      <w:tab/>
    </w:r>
    <w:r w:rsidRPr="00EF74DA">
      <w:t xml:space="preserve">Page </w:t>
    </w:r>
    <w:r w:rsidRPr="00EF74DA">
      <w:fldChar w:fldCharType="begin"/>
    </w:r>
    <w:r w:rsidRPr="00EF74DA">
      <w:instrText xml:space="preserve"> PAGE  \* Arabic  \* MERGEFORMAT </w:instrText>
    </w:r>
    <w:r w:rsidRPr="00EF74DA">
      <w:fldChar w:fldCharType="separate"/>
    </w:r>
    <w:r w:rsidRPr="00EF74DA">
      <w:rPr>
        <w:noProof/>
      </w:rPr>
      <w:t>1</w:t>
    </w:r>
    <w:r w:rsidRPr="00EF74DA">
      <w:fldChar w:fldCharType="end"/>
    </w:r>
    <w:r w:rsidRPr="00EF74DA">
      <w:t xml:space="preserve"> of </w:t>
    </w:r>
    <w:r w:rsidR="00000000">
      <w:fldChar w:fldCharType="begin"/>
    </w:r>
    <w:r w:rsidR="00000000">
      <w:instrText>NUMPAGES  \* Arabic  \* MERGEFORMAT</w:instrText>
    </w:r>
    <w:r w:rsidR="00000000">
      <w:fldChar w:fldCharType="separate"/>
    </w:r>
    <w:r w:rsidRPr="00EF74DA">
      <w:rPr>
        <w:noProof/>
      </w:rPr>
      <w:t>2</w:t>
    </w:r>
    <w:r w:rsidR="0000000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CF366" w14:textId="77777777" w:rsidR="00817607" w:rsidRDefault="00817607" w:rsidP="007D1963">
      <w:pPr>
        <w:spacing w:line="240" w:lineRule="auto"/>
      </w:pPr>
      <w:r>
        <w:separator/>
      </w:r>
    </w:p>
  </w:footnote>
  <w:footnote w:type="continuationSeparator" w:id="0">
    <w:p w14:paraId="73B0D7E6" w14:textId="77777777" w:rsidR="00817607" w:rsidRDefault="00817607" w:rsidP="007D1963">
      <w:pPr>
        <w:spacing w:line="240" w:lineRule="auto"/>
      </w:pPr>
      <w:r>
        <w:continuationSeparator/>
      </w:r>
    </w:p>
  </w:footnote>
  <w:footnote w:type="continuationNotice" w:id="1">
    <w:p w14:paraId="50AC5C01" w14:textId="77777777" w:rsidR="00817607" w:rsidRDefault="0081760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FC03" w14:textId="42867728" w:rsidR="00D44743" w:rsidRDefault="00D44743" w:rsidP="00BC5940">
    <w:pPr>
      <w:pStyle w:val="AIEDocumentDifferentiation"/>
      <w:tabs>
        <w:tab w:val="clear" w:pos="4513"/>
      </w:tabs>
    </w:pPr>
    <w:r>
      <w:rPr>
        <w:noProof/>
      </w:rPr>
      <w:drawing>
        <wp:anchor distT="0" distB="0" distL="114300" distR="114300" simplePos="0" relativeHeight="251658240" behindDoc="0" locked="0" layoutInCell="1" allowOverlap="1" wp14:anchorId="730ADB02" wp14:editId="0280C90D">
          <wp:simplePos x="0" y="0"/>
          <wp:positionH relativeFrom="page">
            <wp:align>left</wp:align>
          </wp:positionH>
          <wp:positionV relativeFrom="paragraph">
            <wp:posOffset>-450215</wp:posOffset>
          </wp:positionV>
          <wp:extent cx="1084337" cy="1080000"/>
          <wp:effectExtent l="0" t="0" r="1905" b="6350"/>
          <wp:wrapThrough wrapText="bothSides">
            <wp:wrapPolygon edited="0">
              <wp:start x="0" y="0"/>
              <wp:lineTo x="0" y="21346"/>
              <wp:lineTo x="21258" y="21346"/>
              <wp:lineTo x="21258"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4337"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C3C">
      <w:t xml:space="preserve">ICT50220 </w:t>
    </w:r>
    <w:r w:rsidR="000B6024" w:rsidRPr="000B6024">
      <w:t>Diploma of Information Technology</w:t>
    </w:r>
    <w:r w:rsidR="000B6024">
      <w:br/>
      <w:t>CUA51020 Diploma of Screen and Media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920CCE4"/>
    <w:lvl w:ilvl="0">
      <w:start w:val="1"/>
      <w:numFmt w:val="decimal"/>
      <w:pStyle w:val="ListNumber"/>
      <w:lvlText w:val="%1."/>
      <w:lvlJc w:val="left"/>
      <w:pPr>
        <w:tabs>
          <w:tab w:val="num" w:pos="360"/>
        </w:tabs>
        <w:ind w:left="360" w:hanging="360"/>
      </w:pPr>
    </w:lvl>
  </w:abstractNum>
  <w:abstractNum w:abstractNumId="1" w15:restartNumberingAfterBreak="0">
    <w:nsid w:val="051F2D1F"/>
    <w:multiLevelType w:val="hybridMultilevel"/>
    <w:tmpl w:val="5D7CD0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7DE03FD"/>
    <w:multiLevelType w:val="hybridMultilevel"/>
    <w:tmpl w:val="4AAAB83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44500D"/>
    <w:multiLevelType w:val="hybridMultilevel"/>
    <w:tmpl w:val="6E6A630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0D290312"/>
    <w:multiLevelType w:val="hybridMultilevel"/>
    <w:tmpl w:val="FF9235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21F11"/>
    <w:multiLevelType w:val="multilevel"/>
    <w:tmpl w:val="FDDA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6068C"/>
    <w:multiLevelType w:val="hybridMultilevel"/>
    <w:tmpl w:val="E6027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3335276"/>
    <w:multiLevelType w:val="multilevel"/>
    <w:tmpl w:val="1BE0C57E"/>
    <w:styleLink w:val="AIEAlphaList"/>
    <w:lvl w:ilvl="0">
      <w:start w:val="1"/>
      <w:numFmt w:val="lowerLetter"/>
      <w:lvlText w:val="%1."/>
      <w:lvlJc w:val="left"/>
      <w:pPr>
        <w:ind w:left="360" w:hanging="360"/>
      </w:pPr>
      <w:rPr>
        <w:rFonts w:ascii="Calibri" w:hAnsi="Calibri" w:hint="default"/>
        <w:sz w:val="22"/>
      </w:rPr>
    </w:lvl>
    <w:lvl w:ilvl="1">
      <w:start w:val="1"/>
      <w:numFmt w:val="upperRoman"/>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145F2ACD"/>
    <w:multiLevelType w:val="hybridMultilevel"/>
    <w:tmpl w:val="74045292"/>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1EAC5CDC"/>
    <w:multiLevelType w:val="multilevel"/>
    <w:tmpl w:val="08C026E2"/>
    <w:lvl w:ilvl="0">
      <w:start w:val="1"/>
      <w:numFmt w:val="lowerLetter"/>
      <w:pStyle w:val="AIEMLL1"/>
      <w:lvlText w:val="%1."/>
      <w:lvlJc w:val="left"/>
      <w:pPr>
        <w:ind w:left="717" w:hanging="360"/>
      </w:pPr>
      <w:rPr>
        <w:rFonts w:hint="default"/>
      </w:rPr>
    </w:lvl>
    <w:lvl w:ilvl="1">
      <w:start w:val="1"/>
      <w:numFmt w:val="upperRoman"/>
      <w:pStyle w:val="AIEMLL2"/>
      <w:lvlText w:val="%2."/>
      <w:lvlJc w:val="left"/>
      <w:pPr>
        <w:ind w:left="1440" w:hanging="360"/>
      </w:pPr>
      <w:rPr>
        <w:rFonts w:hint="default"/>
      </w:rPr>
    </w:lvl>
    <w:lvl w:ilvl="2">
      <w:start w:val="1"/>
      <w:numFmt w:val="lowerRoman"/>
      <w:pStyle w:val="AIEMLL3"/>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0505C98"/>
    <w:multiLevelType w:val="hybridMultilevel"/>
    <w:tmpl w:val="1E16B5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36C65F0"/>
    <w:multiLevelType w:val="hybridMultilevel"/>
    <w:tmpl w:val="F440D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FD3568"/>
    <w:multiLevelType w:val="hybridMultilevel"/>
    <w:tmpl w:val="C59C908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A26C5E"/>
    <w:multiLevelType w:val="hybridMultilevel"/>
    <w:tmpl w:val="548CD2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AED27CA"/>
    <w:multiLevelType w:val="hybridMultilevel"/>
    <w:tmpl w:val="B0CCFD0E"/>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09660BB"/>
    <w:multiLevelType w:val="hybridMultilevel"/>
    <w:tmpl w:val="5AEC68C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53D30FC1"/>
    <w:multiLevelType w:val="multilevel"/>
    <w:tmpl w:val="24646DDC"/>
    <w:lvl w:ilvl="0">
      <w:start w:val="1"/>
      <w:numFmt w:val="decimal"/>
      <w:pStyle w:val="AIEHL1"/>
      <w:suff w:val="space"/>
      <w:lvlText w:val="%1."/>
      <w:lvlJc w:val="left"/>
      <w:pPr>
        <w:ind w:left="851" w:hanging="851"/>
      </w:pPr>
      <w:rPr>
        <w:rFonts w:hint="default"/>
      </w:rPr>
    </w:lvl>
    <w:lvl w:ilvl="1">
      <w:start w:val="1"/>
      <w:numFmt w:val="decimal"/>
      <w:pStyle w:val="AIEHL2"/>
      <w:suff w:val="space"/>
      <w:lvlText w:val="%1.%2."/>
      <w:lvlJc w:val="left"/>
      <w:pPr>
        <w:ind w:left="851" w:hanging="851"/>
      </w:pPr>
      <w:rPr>
        <w:rFonts w:hint="default"/>
      </w:rPr>
    </w:lvl>
    <w:lvl w:ilvl="2">
      <w:start w:val="1"/>
      <w:numFmt w:val="decimal"/>
      <w:pStyle w:val="AIEHL3"/>
      <w:suff w:val="space"/>
      <w:lvlText w:val="%1.%2.%3."/>
      <w:lvlJc w:val="left"/>
      <w:pPr>
        <w:ind w:left="851" w:hanging="567"/>
      </w:pPr>
      <w:rPr>
        <w:rFonts w:hint="default"/>
      </w:rPr>
    </w:lvl>
    <w:lvl w:ilvl="3">
      <w:start w:val="1"/>
      <w:numFmt w:val="decimal"/>
      <w:pStyle w:val="AIEHL4"/>
      <w:suff w:val="space"/>
      <w:lvlText w:val="%1.%2.%3.%4."/>
      <w:lvlJc w:val="left"/>
      <w:pPr>
        <w:ind w:left="851" w:hanging="284"/>
      </w:pPr>
      <w:rPr>
        <w:rFonts w:hint="default"/>
      </w:rPr>
    </w:lvl>
    <w:lvl w:ilvl="4">
      <w:start w:val="1"/>
      <w:numFmt w:val="decimal"/>
      <w:pStyle w:val="AIEHL5"/>
      <w:suff w:val="space"/>
      <w:lvlText w:val="%1.%2.%3.%4.%5."/>
      <w:lvlJc w:val="left"/>
      <w:pPr>
        <w:ind w:left="851" w:firstLine="0"/>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7" w15:restartNumberingAfterBreak="0">
    <w:nsid w:val="5AE95ED1"/>
    <w:multiLevelType w:val="hybridMultilevel"/>
    <w:tmpl w:val="0A48BC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F14223"/>
    <w:multiLevelType w:val="hybridMultilevel"/>
    <w:tmpl w:val="F580C0E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62AB02A2"/>
    <w:multiLevelType w:val="hybridMultilevel"/>
    <w:tmpl w:val="B62898B8"/>
    <w:lvl w:ilvl="0" w:tplc="F88CB7A4">
      <w:start w:val="1"/>
      <w:numFmt w:val="bullet"/>
      <w:pStyle w:val="SCBullet"/>
      <w:lvlText w:val=""/>
      <w:lvlJc w:val="left"/>
      <w:pPr>
        <w:ind w:left="720" w:hanging="360"/>
      </w:pPr>
      <w:rPr>
        <w:rFonts w:ascii="Symbol" w:hAnsi="Symbol" w:hint="default"/>
      </w:rPr>
    </w:lvl>
    <w:lvl w:ilvl="1" w:tplc="8A6A7D40">
      <w:start w:val="1"/>
      <w:numFmt w:val="bullet"/>
      <w:lvlText w:val="o"/>
      <w:lvlJc w:val="left"/>
      <w:pPr>
        <w:ind w:left="1440" w:hanging="360"/>
      </w:pPr>
      <w:rPr>
        <w:rFonts w:ascii="Courier New" w:hAnsi="Courier New" w:cs="Courier New" w:hint="default"/>
      </w:rPr>
    </w:lvl>
    <w:lvl w:ilvl="2" w:tplc="A02C6A28" w:tentative="1">
      <w:start w:val="1"/>
      <w:numFmt w:val="bullet"/>
      <w:lvlText w:val=""/>
      <w:lvlJc w:val="left"/>
      <w:pPr>
        <w:ind w:left="2160" w:hanging="360"/>
      </w:pPr>
      <w:rPr>
        <w:rFonts w:ascii="Wingdings" w:hAnsi="Wingdings" w:hint="default"/>
      </w:rPr>
    </w:lvl>
    <w:lvl w:ilvl="3" w:tplc="DA520A60" w:tentative="1">
      <w:start w:val="1"/>
      <w:numFmt w:val="bullet"/>
      <w:lvlText w:val=""/>
      <w:lvlJc w:val="left"/>
      <w:pPr>
        <w:ind w:left="2880" w:hanging="360"/>
      </w:pPr>
      <w:rPr>
        <w:rFonts w:ascii="Symbol" w:hAnsi="Symbol" w:hint="default"/>
      </w:rPr>
    </w:lvl>
    <w:lvl w:ilvl="4" w:tplc="50206928" w:tentative="1">
      <w:start w:val="1"/>
      <w:numFmt w:val="bullet"/>
      <w:lvlText w:val="o"/>
      <w:lvlJc w:val="left"/>
      <w:pPr>
        <w:ind w:left="3600" w:hanging="360"/>
      </w:pPr>
      <w:rPr>
        <w:rFonts w:ascii="Courier New" w:hAnsi="Courier New" w:cs="Courier New" w:hint="default"/>
      </w:rPr>
    </w:lvl>
    <w:lvl w:ilvl="5" w:tplc="9CE23BD2" w:tentative="1">
      <w:start w:val="1"/>
      <w:numFmt w:val="bullet"/>
      <w:lvlText w:val=""/>
      <w:lvlJc w:val="left"/>
      <w:pPr>
        <w:ind w:left="4320" w:hanging="360"/>
      </w:pPr>
      <w:rPr>
        <w:rFonts w:ascii="Wingdings" w:hAnsi="Wingdings" w:hint="default"/>
      </w:rPr>
    </w:lvl>
    <w:lvl w:ilvl="6" w:tplc="54302B4E" w:tentative="1">
      <w:start w:val="1"/>
      <w:numFmt w:val="bullet"/>
      <w:lvlText w:val=""/>
      <w:lvlJc w:val="left"/>
      <w:pPr>
        <w:ind w:left="5040" w:hanging="360"/>
      </w:pPr>
      <w:rPr>
        <w:rFonts w:ascii="Symbol" w:hAnsi="Symbol" w:hint="default"/>
      </w:rPr>
    </w:lvl>
    <w:lvl w:ilvl="7" w:tplc="D5C684C2" w:tentative="1">
      <w:start w:val="1"/>
      <w:numFmt w:val="bullet"/>
      <w:lvlText w:val="o"/>
      <w:lvlJc w:val="left"/>
      <w:pPr>
        <w:ind w:left="5760" w:hanging="360"/>
      </w:pPr>
      <w:rPr>
        <w:rFonts w:ascii="Courier New" w:hAnsi="Courier New" w:cs="Courier New" w:hint="default"/>
      </w:rPr>
    </w:lvl>
    <w:lvl w:ilvl="8" w:tplc="ADAEA080" w:tentative="1">
      <w:start w:val="1"/>
      <w:numFmt w:val="bullet"/>
      <w:lvlText w:val=""/>
      <w:lvlJc w:val="left"/>
      <w:pPr>
        <w:ind w:left="6480" w:hanging="360"/>
      </w:pPr>
      <w:rPr>
        <w:rFonts w:ascii="Wingdings" w:hAnsi="Wingdings" w:hint="default"/>
      </w:rPr>
    </w:lvl>
  </w:abstractNum>
  <w:abstractNum w:abstractNumId="20" w15:restartNumberingAfterBreak="0">
    <w:nsid w:val="657452E9"/>
    <w:multiLevelType w:val="hybridMultilevel"/>
    <w:tmpl w:val="F4587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C0D7BF6"/>
    <w:multiLevelType w:val="hybridMultilevel"/>
    <w:tmpl w:val="102815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C0F4BD8"/>
    <w:multiLevelType w:val="hybridMultilevel"/>
    <w:tmpl w:val="C0F27C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D56A46"/>
    <w:multiLevelType w:val="hybridMultilevel"/>
    <w:tmpl w:val="8A36D1C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634061A"/>
    <w:multiLevelType w:val="multilevel"/>
    <w:tmpl w:val="ADF6502E"/>
    <w:lvl w:ilvl="0">
      <w:start w:val="1"/>
      <w:numFmt w:val="upperLetter"/>
      <w:pStyle w:val="AIEAppendix"/>
      <w:suff w:val="nothing"/>
      <w:lvlText w:val="Appendix %1: "/>
      <w:lvlJc w:val="right"/>
      <w:pPr>
        <w:ind w:left="1800" w:firstLine="7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9807643"/>
    <w:multiLevelType w:val="hybridMultilevel"/>
    <w:tmpl w:val="5524A8A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44325678">
    <w:abstractNumId w:val="7"/>
  </w:num>
  <w:num w:numId="2" w16cid:durableId="1267688282">
    <w:abstractNumId w:val="0"/>
  </w:num>
  <w:num w:numId="3" w16cid:durableId="409499384">
    <w:abstractNumId w:val="9"/>
    <w:lvlOverride w:ilvl="0">
      <w:startOverride w:val="1"/>
    </w:lvlOverride>
  </w:num>
  <w:num w:numId="4" w16cid:durableId="1108623988">
    <w:abstractNumId w:val="24"/>
  </w:num>
  <w:num w:numId="5" w16cid:durableId="1645818660">
    <w:abstractNumId w:val="16"/>
  </w:num>
  <w:num w:numId="6" w16cid:durableId="28605247">
    <w:abstractNumId w:val="19"/>
  </w:num>
  <w:num w:numId="7" w16cid:durableId="51317446">
    <w:abstractNumId w:val="11"/>
  </w:num>
  <w:num w:numId="8" w16cid:durableId="74666499">
    <w:abstractNumId w:val="1"/>
  </w:num>
  <w:num w:numId="9" w16cid:durableId="383872718">
    <w:abstractNumId w:val="20"/>
  </w:num>
  <w:num w:numId="10" w16cid:durableId="610627962">
    <w:abstractNumId w:val="15"/>
  </w:num>
  <w:num w:numId="11" w16cid:durableId="771509964">
    <w:abstractNumId w:val="8"/>
  </w:num>
  <w:num w:numId="12" w16cid:durableId="580680839">
    <w:abstractNumId w:val="3"/>
  </w:num>
  <w:num w:numId="13" w16cid:durableId="105663958">
    <w:abstractNumId w:val="5"/>
  </w:num>
  <w:num w:numId="14" w16cid:durableId="1805654990">
    <w:abstractNumId w:val="21"/>
  </w:num>
  <w:num w:numId="15" w16cid:durableId="1468668613">
    <w:abstractNumId w:val="13"/>
  </w:num>
  <w:num w:numId="16" w16cid:durableId="822505428">
    <w:abstractNumId w:val="14"/>
  </w:num>
  <w:num w:numId="17" w16cid:durableId="434181355">
    <w:abstractNumId w:val="12"/>
  </w:num>
  <w:num w:numId="18" w16cid:durableId="1990354493">
    <w:abstractNumId w:val="25"/>
  </w:num>
  <w:num w:numId="19" w16cid:durableId="1816217679">
    <w:abstractNumId w:val="17"/>
  </w:num>
  <w:num w:numId="20" w16cid:durableId="993679385">
    <w:abstractNumId w:val="23"/>
  </w:num>
  <w:num w:numId="21" w16cid:durableId="1367216582">
    <w:abstractNumId w:val="22"/>
  </w:num>
  <w:num w:numId="22" w16cid:durableId="386076662">
    <w:abstractNumId w:val="2"/>
  </w:num>
  <w:num w:numId="23" w16cid:durableId="531771448">
    <w:abstractNumId w:val="6"/>
  </w:num>
  <w:num w:numId="24" w16cid:durableId="1343124769">
    <w:abstractNumId w:val="16"/>
  </w:num>
  <w:num w:numId="25" w16cid:durableId="1347975976">
    <w:abstractNumId w:val="4"/>
  </w:num>
  <w:num w:numId="26" w16cid:durableId="844630246">
    <w:abstractNumId w:val="10"/>
  </w:num>
  <w:num w:numId="27" w16cid:durableId="1096293916">
    <w:abstractNumId w:val="16"/>
  </w:num>
  <w:num w:numId="28" w16cid:durableId="4627166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45288964">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0A"/>
    <w:rsid w:val="000003E3"/>
    <w:rsid w:val="00010F96"/>
    <w:rsid w:val="00011636"/>
    <w:rsid w:val="000120D3"/>
    <w:rsid w:val="00020A6A"/>
    <w:rsid w:val="00023510"/>
    <w:rsid w:val="00031000"/>
    <w:rsid w:val="000509E3"/>
    <w:rsid w:val="00057D5F"/>
    <w:rsid w:val="00080410"/>
    <w:rsid w:val="00083C14"/>
    <w:rsid w:val="00090363"/>
    <w:rsid w:val="000A2B6C"/>
    <w:rsid w:val="000A7CE8"/>
    <w:rsid w:val="000B6024"/>
    <w:rsid w:val="000C43B6"/>
    <w:rsid w:val="000D3507"/>
    <w:rsid w:val="000F1EE8"/>
    <w:rsid w:val="001003E2"/>
    <w:rsid w:val="00106DB1"/>
    <w:rsid w:val="00107CC1"/>
    <w:rsid w:val="00111FAF"/>
    <w:rsid w:val="00127BD4"/>
    <w:rsid w:val="00145418"/>
    <w:rsid w:val="0014739A"/>
    <w:rsid w:val="00147BB0"/>
    <w:rsid w:val="00161531"/>
    <w:rsid w:val="00171FC3"/>
    <w:rsid w:val="00173350"/>
    <w:rsid w:val="00184918"/>
    <w:rsid w:val="00187FAF"/>
    <w:rsid w:val="001A0EA6"/>
    <w:rsid w:val="001A456E"/>
    <w:rsid w:val="001B04DF"/>
    <w:rsid w:val="001C66DD"/>
    <w:rsid w:val="001C7C54"/>
    <w:rsid w:val="001D6FD1"/>
    <w:rsid w:val="001F3D68"/>
    <w:rsid w:val="00202C10"/>
    <w:rsid w:val="002269F6"/>
    <w:rsid w:val="00235C69"/>
    <w:rsid w:val="00244126"/>
    <w:rsid w:val="00250E0A"/>
    <w:rsid w:val="0025780A"/>
    <w:rsid w:val="00261BAC"/>
    <w:rsid w:val="002761A1"/>
    <w:rsid w:val="0028186C"/>
    <w:rsid w:val="00284D14"/>
    <w:rsid w:val="00285F5C"/>
    <w:rsid w:val="002A224C"/>
    <w:rsid w:val="002B2666"/>
    <w:rsid w:val="002B291D"/>
    <w:rsid w:val="002C1CDB"/>
    <w:rsid w:val="002D594B"/>
    <w:rsid w:val="002D7E04"/>
    <w:rsid w:val="002E7B87"/>
    <w:rsid w:val="002F657E"/>
    <w:rsid w:val="003032DF"/>
    <w:rsid w:val="00316FE3"/>
    <w:rsid w:val="0034665E"/>
    <w:rsid w:val="00346863"/>
    <w:rsid w:val="00351947"/>
    <w:rsid w:val="00375866"/>
    <w:rsid w:val="003772B2"/>
    <w:rsid w:val="00386A37"/>
    <w:rsid w:val="00391A3B"/>
    <w:rsid w:val="00395CD0"/>
    <w:rsid w:val="003B3716"/>
    <w:rsid w:val="003B72AB"/>
    <w:rsid w:val="003B75B5"/>
    <w:rsid w:val="003D4FFC"/>
    <w:rsid w:val="003D7ACE"/>
    <w:rsid w:val="003F4818"/>
    <w:rsid w:val="003F7F45"/>
    <w:rsid w:val="00440A39"/>
    <w:rsid w:val="0044622D"/>
    <w:rsid w:val="004465DE"/>
    <w:rsid w:val="004469F7"/>
    <w:rsid w:val="00463C92"/>
    <w:rsid w:val="00483336"/>
    <w:rsid w:val="004839F3"/>
    <w:rsid w:val="004902C4"/>
    <w:rsid w:val="0049476A"/>
    <w:rsid w:val="004B084E"/>
    <w:rsid w:val="004B3085"/>
    <w:rsid w:val="004C62CC"/>
    <w:rsid w:val="004D3E07"/>
    <w:rsid w:val="004D7CE5"/>
    <w:rsid w:val="00517898"/>
    <w:rsid w:val="00534A55"/>
    <w:rsid w:val="00541C24"/>
    <w:rsid w:val="00551C3C"/>
    <w:rsid w:val="005632A9"/>
    <w:rsid w:val="005665B0"/>
    <w:rsid w:val="00570510"/>
    <w:rsid w:val="005711EE"/>
    <w:rsid w:val="005B0876"/>
    <w:rsid w:val="005B506F"/>
    <w:rsid w:val="005B57B6"/>
    <w:rsid w:val="005B5B5C"/>
    <w:rsid w:val="005B6A1D"/>
    <w:rsid w:val="005C1B67"/>
    <w:rsid w:val="005D782D"/>
    <w:rsid w:val="005E7707"/>
    <w:rsid w:val="005F46EB"/>
    <w:rsid w:val="00603F0B"/>
    <w:rsid w:val="00610FF0"/>
    <w:rsid w:val="006166D8"/>
    <w:rsid w:val="00636791"/>
    <w:rsid w:val="00663E90"/>
    <w:rsid w:val="006765E7"/>
    <w:rsid w:val="00677A36"/>
    <w:rsid w:val="00684EA7"/>
    <w:rsid w:val="0068542F"/>
    <w:rsid w:val="0069261B"/>
    <w:rsid w:val="0069661F"/>
    <w:rsid w:val="006979D8"/>
    <w:rsid w:val="006A21FD"/>
    <w:rsid w:val="006B45A2"/>
    <w:rsid w:val="006B660E"/>
    <w:rsid w:val="006C3903"/>
    <w:rsid w:val="006E4499"/>
    <w:rsid w:val="006F5D56"/>
    <w:rsid w:val="007062FD"/>
    <w:rsid w:val="0071690E"/>
    <w:rsid w:val="00727767"/>
    <w:rsid w:val="00755593"/>
    <w:rsid w:val="00761CA1"/>
    <w:rsid w:val="00797194"/>
    <w:rsid w:val="007A7AAC"/>
    <w:rsid w:val="007B00DB"/>
    <w:rsid w:val="007C0AC8"/>
    <w:rsid w:val="007C1361"/>
    <w:rsid w:val="007C65A0"/>
    <w:rsid w:val="007D1963"/>
    <w:rsid w:val="007D2910"/>
    <w:rsid w:val="007D52E9"/>
    <w:rsid w:val="00804087"/>
    <w:rsid w:val="0081685E"/>
    <w:rsid w:val="00817607"/>
    <w:rsid w:val="00824168"/>
    <w:rsid w:val="00841F6D"/>
    <w:rsid w:val="00842E1D"/>
    <w:rsid w:val="0085460A"/>
    <w:rsid w:val="00866343"/>
    <w:rsid w:val="00871AFB"/>
    <w:rsid w:val="008820DB"/>
    <w:rsid w:val="008B3AE9"/>
    <w:rsid w:val="008B65BB"/>
    <w:rsid w:val="008C4C8E"/>
    <w:rsid w:val="008C61ED"/>
    <w:rsid w:val="008E1DDF"/>
    <w:rsid w:val="008F4B91"/>
    <w:rsid w:val="008F7A0E"/>
    <w:rsid w:val="00901B29"/>
    <w:rsid w:val="00901C97"/>
    <w:rsid w:val="00904836"/>
    <w:rsid w:val="00905F8E"/>
    <w:rsid w:val="009153C6"/>
    <w:rsid w:val="00920D28"/>
    <w:rsid w:val="00921651"/>
    <w:rsid w:val="009310C9"/>
    <w:rsid w:val="00933AAF"/>
    <w:rsid w:val="00945255"/>
    <w:rsid w:val="00952CFE"/>
    <w:rsid w:val="00953F2C"/>
    <w:rsid w:val="00962E6D"/>
    <w:rsid w:val="009907F0"/>
    <w:rsid w:val="009962F4"/>
    <w:rsid w:val="009A0934"/>
    <w:rsid w:val="009A3F7F"/>
    <w:rsid w:val="009A68D4"/>
    <w:rsid w:val="009C6543"/>
    <w:rsid w:val="009D0C03"/>
    <w:rsid w:val="009D1500"/>
    <w:rsid w:val="009D7F66"/>
    <w:rsid w:val="009E2BCC"/>
    <w:rsid w:val="00A20DC7"/>
    <w:rsid w:val="00A22891"/>
    <w:rsid w:val="00A253EE"/>
    <w:rsid w:val="00A56E45"/>
    <w:rsid w:val="00A6256B"/>
    <w:rsid w:val="00A704E9"/>
    <w:rsid w:val="00A84EFE"/>
    <w:rsid w:val="00AA315E"/>
    <w:rsid w:val="00AA4E2C"/>
    <w:rsid w:val="00AB248D"/>
    <w:rsid w:val="00AB6376"/>
    <w:rsid w:val="00AF5D94"/>
    <w:rsid w:val="00B046BC"/>
    <w:rsid w:val="00B071A5"/>
    <w:rsid w:val="00B10EA2"/>
    <w:rsid w:val="00B2084F"/>
    <w:rsid w:val="00B24F17"/>
    <w:rsid w:val="00B35086"/>
    <w:rsid w:val="00B443F3"/>
    <w:rsid w:val="00B63FE3"/>
    <w:rsid w:val="00B73057"/>
    <w:rsid w:val="00B76340"/>
    <w:rsid w:val="00B85FB7"/>
    <w:rsid w:val="00B86499"/>
    <w:rsid w:val="00BA332E"/>
    <w:rsid w:val="00BB6795"/>
    <w:rsid w:val="00BC5940"/>
    <w:rsid w:val="00BC7F89"/>
    <w:rsid w:val="00BD30E6"/>
    <w:rsid w:val="00BD44B3"/>
    <w:rsid w:val="00BD6450"/>
    <w:rsid w:val="00BE2095"/>
    <w:rsid w:val="00BF443F"/>
    <w:rsid w:val="00BF7375"/>
    <w:rsid w:val="00BF7D4F"/>
    <w:rsid w:val="00C000A2"/>
    <w:rsid w:val="00C124BD"/>
    <w:rsid w:val="00C13C2A"/>
    <w:rsid w:val="00C249F7"/>
    <w:rsid w:val="00C377ED"/>
    <w:rsid w:val="00C44B56"/>
    <w:rsid w:val="00C547D9"/>
    <w:rsid w:val="00C57671"/>
    <w:rsid w:val="00C62B73"/>
    <w:rsid w:val="00C64795"/>
    <w:rsid w:val="00C809CD"/>
    <w:rsid w:val="00C91284"/>
    <w:rsid w:val="00C94CCF"/>
    <w:rsid w:val="00CA16C5"/>
    <w:rsid w:val="00CA60CC"/>
    <w:rsid w:val="00CE7847"/>
    <w:rsid w:val="00CF356A"/>
    <w:rsid w:val="00D16017"/>
    <w:rsid w:val="00D330EF"/>
    <w:rsid w:val="00D41798"/>
    <w:rsid w:val="00D44743"/>
    <w:rsid w:val="00D942EB"/>
    <w:rsid w:val="00D96219"/>
    <w:rsid w:val="00DB116A"/>
    <w:rsid w:val="00DC65B1"/>
    <w:rsid w:val="00DE4DD9"/>
    <w:rsid w:val="00DF1030"/>
    <w:rsid w:val="00DF2C66"/>
    <w:rsid w:val="00E01DDD"/>
    <w:rsid w:val="00E11617"/>
    <w:rsid w:val="00E14993"/>
    <w:rsid w:val="00E60280"/>
    <w:rsid w:val="00E63188"/>
    <w:rsid w:val="00E800E3"/>
    <w:rsid w:val="00E82448"/>
    <w:rsid w:val="00E86672"/>
    <w:rsid w:val="00EB16C7"/>
    <w:rsid w:val="00EC1C97"/>
    <w:rsid w:val="00EC3F48"/>
    <w:rsid w:val="00ED637C"/>
    <w:rsid w:val="00EE5D48"/>
    <w:rsid w:val="00EE6543"/>
    <w:rsid w:val="00EF74DA"/>
    <w:rsid w:val="00F0563A"/>
    <w:rsid w:val="00F2153C"/>
    <w:rsid w:val="00F30DDF"/>
    <w:rsid w:val="00F35974"/>
    <w:rsid w:val="00F568E9"/>
    <w:rsid w:val="00F60D7A"/>
    <w:rsid w:val="00F6351B"/>
    <w:rsid w:val="00F6490C"/>
    <w:rsid w:val="00F70576"/>
    <w:rsid w:val="00F72D3D"/>
    <w:rsid w:val="00F76B50"/>
    <w:rsid w:val="00F906F3"/>
    <w:rsid w:val="00F934A1"/>
    <w:rsid w:val="00FB797E"/>
    <w:rsid w:val="00FD792D"/>
    <w:rsid w:val="00FE1B32"/>
    <w:rsid w:val="00FE2424"/>
    <w:rsid w:val="00FE370D"/>
    <w:rsid w:val="00FF48AB"/>
    <w:rsid w:val="080996A3"/>
    <w:rsid w:val="08B1F1E3"/>
    <w:rsid w:val="2A40E082"/>
    <w:rsid w:val="2A8EC116"/>
    <w:rsid w:val="36D3AF00"/>
    <w:rsid w:val="37779D97"/>
    <w:rsid w:val="388182A8"/>
    <w:rsid w:val="3E63E6EA"/>
    <w:rsid w:val="49EB5A8F"/>
    <w:rsid w:val="4A485757"/>
    <w:rsid w:val="60B1C96F"/>
    <w:rsid w:val="654EC5DA"/>
    <w:rsid w:val="6BB67179"/>
    <w:rsid w:val="722A4AFA"/>
    <w:rsid w:val="7DABC8FC"/>
    <w:rsid w:val="7FAAE2A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4942B"/>
  <w15:docId w15:val="{DC2C4130-DD71-447C-B865-9D48CC575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B5B5C"/>
    <w:pPr>
      <w:spacing w:after="0"/>
    </w:pPr>
  </w:style>
  <w:style w:type="paragraph" w:styleId="Heading1">
    <w:name w:val="heading 1"/>
    <w:basedOn w:val="Normal"/>
    <w:next w:val="Normal"/>
    <w:link w:val="Heading1Char"/>
    <w:uiPriority w:val="9"/>
    <w:rsid w:val="005B5B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rsid w:val="00E14993"/>
    <w:pPr>
      <w:shd w:val="clear" w:color="auto" w:fill="FFFFFF"/>
      <w:spacing w:before="150" w:after="150" w:line="600" w:lineRule="atLeast"/>
      <w:outlineLvl w:val="1"/>
    </w:pPr>
    <w:rPr>
      <w:rFonts w:eastAsia="Times New Roman" w:cs="Helvetica"/>
      <w:b/>
      <w:bCs/>
      <w:color w:val="333333"/>
      <w:kern w:val="36"/>
      <w:sz w:val="32"/>
      <w:szCs w:val="32"/>
    </w:rPr>
  </w:style>
  <w:style w:type="paragraph" w:styleId="Heading3">
    <w:name w:val="heading 3"/>
    <w:basedOn w:val="Normal"/>
    <w:link w:val="Heading3Char"/>
    <w:uiPriority w:val="9"/>
    <w:rsid w:val="00E149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5B5C"/>
    <w:pPr>
      <w:tabs>
        <w:tab w:val="center" w:pos="4513"/>
        <w:tab w:val="right" w:pos="9026"/>
      </w:tabs>
      <w:spacing w:line="240" w:lineRule="auto"/>
    </w:pPr>
  </w:style>
  <w:style w:type="character" w:customStyle="1" w:styleId="HeaderChar">
    <w:name w:val="Header Char"/>
    <w:basedOn w:val="DefaultParagraphFont"/>
    <w:link w:val="Header"/>
    <w:uiPriority w:val="99"/>
    <w:rsid w:val="005B5B5C"/>
  </w:style>
  <w:style w:type="paragraph" w:styleId="Footer">
    <w:name w:val="footer"/>
    <w:basedOn w:val="Normal"/>
    <w:link w:val="FooterChar"/>
    <w:uiPriority w:val="99"/>
    <w:unhideWhenUsed/>
    <w:rsid w:val="005B5B5C"/>
    <w:pPr>
      <w:tabs>
        <w:tab w:val="center" w:pos="4513"/>
        <w:tab w:val="right" w:pos="9026"/>
      </w:tabs>
      <w:spacing w:line="240" w:lineRule="auto"/>
    </w:pPr>
  </w:style>
  <w:style w:type="character" w:customStyle="1" w:styleId="FooterChar">
    <w:name w:val="Footer Char"/>
    <w:basedOn w:val="DefaultParagraphFont"/>
    <w:link w:val="Footer"/>
    <w:uiPriority w:val="99"/>
    <w:rsid w:val="005B5B5C"/>
  </w:style>
  <w:style w:type="paragraph" w:styleId="ListParagraph">
    <w:name w:val="List Paragraph"/>
    <w:basedOn w:val="Normal"/>
    <w:uiPriority w:val="34"/>
    <w:qFormat/>
    <w:rsid w:val="005B5B5C"/>
    <w:pPr>
      <w:ind w:left="720"/>
      <w:contextualSpacing/>
    </w:pPr>
  </w:style>
  <w:style w:type="paragraph" w:styleId="BalloonText">
    <w:name w:val="Balloon Text"/>
    <w:aliases w:val="AIE Balloon Text"/>
    <w:basedOn w:val="AIEFooter"/>
    <w:link w:val="BalloonTextChar"/>
    <w:uiPriority w:val="99"/>
    <w:semiHidden/>
    <w:unhideWhenUsed/>
    <w:rsid w:val="005B5B5C"/>
    <w:pPr>
      <w:suppressAutoHyphens/>
      <w:spacing w:before="160"/>
    </w:pPr>
    <w:rPr>
      <w:rFonts w:asciiTheme="majorHAnsi" w:hAnsiTheme="majorHAnsi" w:cs="Segoe UI"/>
      <w:sz w:val="18"/>
      <w:szCs w:val="18"/>
    </w:rPr>
  </w:style>
  <w:style w:type="character" w:customStyle="1" w:styleId="BalloonTextChar">
    <w:name w:val="Balloon Text Char"/>
    <w:aliases w:val="AIE Balloon Text Char"/>
    <w:basedOn w:val="DefaultParagraphFont"/>
    <w:link w:val="BalloonText"/>
    <w:uiPriority w:val="99"/>
    <w:semiHidden/>
    <w:rsid w:val="005B5B5C"/>
    <w:rPr>
      <w:rFonts w:asciiTheme="majorHAnsi" w:hAnsiTheme="majorHAnsi" w:cs="Segoe UI"/>
      <w:color w:val="000000" w:themeColor="text1"/>
      <w:sz w:val="18"/>
      <w:szCs w:val="18"/>
    </w:rPr>
  </w:style>
  <w:style w:type="character" w:customStyle="1" w:styleId="Heading1Char">
    <w:name w:val="Heading 1 Char"/>
    <w:basedOn w:val="DefaultParagraphFont"/>
    <w:link w:val="Heading1"/>
    <w:uiPriority w:val="9"/>
    <w:rsid w:val="005B5B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14993"/>
    <w:rPr>
      <w:rFonts w:eastAsia="Times New Roman" w:cs="Helvetica"/>
      <w:b/>
      <w:bCs/>
      <w:color w:val="333333"/>
      <w:kern w:val="36"/>
      <w:sz w:val="32"/>
      <w:szCs w:val="32"/>
      <w:shd w:val="clear" w:color="auto" w:fill="FFFFFF"/>
      <w:lang w:eastAsia="en-AU"/>
    </w:rPr>
  </w:style>
  <w:style w:type="character" w:customStyle="1" w:styleId="Heading3Char">
    <w:name w:val="Heading 3 Char"/>
    <w:basedOn w:val="DefaultParagraphFont"/>
    <w:link w:val="Heading3"/>
    <w:uiPriority w:val="9"/>
    <w:rsid w:val="00E14993"/>
    <w:rPr>
      <w:rFonts w:ascii="Times New Roman" w:eastAsia="Times New Roman" w:hAnsi="Times New Roman" w:cs="Times New Roman"/>
      <w:b/>
      <w:bCs/>
      <w:sz w:val="27"/>
      <w:szCs w:val="27"/>
      <w:lang w:eastAsia="en-AU"/>
    </w:rPr>
  </w:style>
  <w:style w:type="character" w:styleId="Strong">
    <w:name w:val="Strong"/>
    <w:basedOn w:val="DefaultParagraphFont"/>
    <w:uiPriority w:val="22"/>
    <w:rsid w:val="00E14993"/>
    <w:rPr>
      <w:b/>
      <w:bCs/>
    </w:rPr>
  </w:style>
  <w:style w:type="character" w:styleId="Hyperlink">
    <w:name w:val="Hyperlink"/>
    <w:aliases w:val="AIE Hyperlink"/>
    <w:basedOn w:val="DefaultParagraphFont"/>
    <w:uiPriority w:val="99"/>
    <w:unhideWhenUsed/>
    <w:rsid w:val="005B5B5C"/>
    <w:rPr>
      <w:b w:val="0"/>
      <w:color w:val="0563C1" w:themeColor="hyperlink"/>
      <w:u w:val="single"/>
    </w:rPr>
  </w:style>
  <w:style w:type="paragraph" w:styleId="NormalWeb">
    <w:name w:val="Normal (Web)"/>
    <w:basedOn w:val="Normal"/>
    <w:uiPriority w:val="99"/>
    <w:semiHidden/>
    <w:unhideWhenUsed/>
    <w:rsid w:val="00E1499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IEHL1">
    <w:name w:val="AIE HL1"/>
    <w:next w:val="AIEStandard"/>
    <w:link w:val="AIEHL1Char"/>
    <w:qFormat/>
    <w:rsid w:val="00541C24"/>
    <w:pPr>
      <w:keepNext/>
      <w:keepLines/>
      <w:numPr>
        <w:numId w:val="5"/>
      </w:numPr>
      <w:pBdr>
        <w:top w:val="single" w:sz="12" w:space="1" w:color="auto"/>
        <w:bottom w:val="single" w:sz="12" w:space="1" w:color="auto"/>
      </w:pBdr>
      <w:shd w:val="clear" w:color="auto" w:fill="0070C0"/>
      <w:suppressAutoHyphens/>
      <w:spacing w:before="360" w:after="0" w:line="259" w:lineRule="auto"/>
      <w:ind w:right="-567"/>
      <w:outlineLvl w:val="0"/>
    </w:pPr>
    <w:rPr>
      <w:rFonts w:ascii="Calibri" w:hAnsi="Calibri"/>
      <w:b/>
      <w:color w:val="FFFFFF" w:themeColor="background1"/>
      <w:sz w:val="36"/>
    </w:rPr>
  </w:style>
  <w:style w:type="paragraph" w:customStyle="1" w:styleId="AIEHL2">
    <w:name w:val="AIE HL2"/>
    <w:next w:val="AIEStandard"/>
    <w:link w:val="AIEHL2Char"/>
    <w:qFormat/>
    <w:rsid w:val="008F7A0E"/>
    <w:pPr>
      <w:keepNext/>
      <w:keepLines/>
      <w:numPr>
        <w:ilvl w:val="1"/>
        <w:numId w:val="5"/>
      </w:numPr>
      <w:pBdr>
        <w:bottom w:val="single" w:sz="12" w:space="1" w:color="0070C0"/>
      </w:pBdr>
      <w:suppressAutoHyphens/>
      <w:spacing w:before="360" w:after="0" w:line="259" w:lineRule="auto"/>
      <w:ind w:right="-567"/>
      <w:outlineLvl w:val="1"/>
    </w:pPr>
    <w:rPr>
      <w:rFonts w:ascii="Calibri" w:hAnsi="Calibri"/>
      <w:b/>
      <w:color w:val="0070C0"/>
      <w:sz w:val="32"/>
    </w:rPr>
  </w:style>
  <w:style w:type="character" w:customStyle="1" w:styleId="AIEHL1Char">
    <w:name w:val="AIE HL1 Char"/>
    <w:basedOn w:val="DefaultParagraphFont"/>
    <w:link w:val="AIEHL1"/>
    <w:rsid w:val="00541C24"/>
    <w:rPr>
      <w:rFonts w:ascii="Calibri" w:hAnsi="Calibri"/>
      <w:b/>
      <w:color w:val="FFFFFF" w:themeColor="background1"/>
      <w:sz w:val="36"/>
      <w:shd w:val="clear" w:color="auto" w:fill="0070C0"/>
    </w:rPr>
  </w:style>
  <w:style w:type="paragraph" w:customStyle="1" w:styleId="AIEHL3">
    <w:name w:val="AIE HL3"/>
    <w:next w:val="AIEStandard"/>
    <w:link w:val="AIEHL3Char"/>
    <w:qFormat/>
    <w:rsid w:val="008F7A0E"/>
    <w:pPr>
      <w:keepNext/>
      <w:keepLines/>
      <w:numPr>
        <w:ilvl w:val="2"/>
        <w:numId w:val="5"/>
      </w:numPr>
      <w:suppressAutoHyphens/>
      <w:spacing w:before="360" w:after="0" w:line="259" w:lineRule="auto"/>
      <w:ind w:right="-567"/>
      <w:outlineLvl w:val="2"/>
    </w:pPr>
    <w:rPr>
      <w:rFonts w:ascii="Calibri" w:hAnsi="Calibri"/>
      <w:b/>
      <w:color w:val="0070C0"/>
      <w:sz w:val="24"/>
    </w:rPr>
  </w:style>
  <w:style w:type="character" w:customStyle="1" w:styleId="AIEHL2Char">
    <w:name w:val="AIE HL2 Char"/>
    <w:basedOn w:val="AIEHL1Char"/>
    <w:link w:val="AIEHL2"/>
    <w:rsid w:val="008F7A0E"/>
    <w:rPr>
      <w:rFonts w:ascii="Calibri" w:hAnsi="Calibri"/>
      <w:b/>
      <w:color w:val="0070C0"/>
      <w:sz w:val="32"/>
      <w:shd w:val="clear" w:color="auto" w:fill="0070C0"/>
    </w:rPr>
  </w:style>
  <w:style w:type="paragraph" w:customStyle="1" w:styleId="AIEHL4">
    <w:name w:val="AIE HL4"/>
    <w:next w:val="AIEStandard"/>
    <w:link w:val="AIEHL4Char"/>
    <w:qFormat/>
    <w:rsid w:val="008F7A0E"/>
    <w:pPr>
      <w:keepNext/>
      <w:keepLines/>
      <w:numPr>
        <w:ilvl w:val="3"/>
        <w:numId w:val="5"/>
      </w:numPr>
      <w:suppressAutoHyphens/>
      <w:spacing w:before="360" w:after="0" w:line="259" w:lineRule="auto"/>
      <w:outlineLvl w:val="3"/>
    </w:pPr>
    <w:rPr>
      <w:rFonts w:ascii="Calibri" w:hAnsi="Calibri"/>
      <w:b/>
      <w:i/>
      <w:color w:val="0070C0"/>
      <w:sz w:val="24"/>
    </w:rPr>
  </w:style>
  <w:style w:type="character" w:customStyle="1" w:styleId="AIEHL3Char">
    <w:name w:val="AIE HL3 Char"/>
    <w:basedOn w:val="AIEHL2Char"/>
    <w:link w:val="AIEHL3"/>
    <w:rsid w:val="008F7A0E"/>
    <w:rPr>
      <w:rFonts w:ascii="Calibri" w:hAnsi="Calibri"/>
      <w:b/>
      <w:color w:val="0070C0"/>
      <w:sz w:val="24"/>
      <w:shd w:val="clear" w:color="auto" w:fill="0070C0"/>
    </w:rPr>
  </w:style>
  <w:style w:type="paragraph" w:customStyle="1" w:styleId="AIEHL5">
    <w:name w:val="AIE HL5"/>
    <w:next w:val="AIEStandard"/>
    <w:link w:val="AIEHL5Char"/>
    <w:qFormat/>
    <w:rsid w:val="008F7A0E"/>
    <w:pPr>
      <w:keepNext/>
      <w:keepLines/>
      <w:numPr>
        <w:ilvl w:val="4"/>
        <w:numId w:val="5"/>
      </w:numPr>
      <w:suppressAutoHyphens/>
      <w:spacing w:before="360" w:after="0" w:line="259" w:lineRule="auto"/>
      <w:outlineLvl w:val="4"/>
    </w:pPr>
    <w:rPr>
      <w:rFonts w:ascii="Calibri" w:hAnsi="Calibri"/>
      <w:i/>
      <w:color w:val="0070C0"/>
      <w:sz w:val="24"/>
    </w:rPr>
  </w:style>
  <w:style w:type="character" w:customStyle="1" w:styleId="AIEHL4Char">
    <w:name w:val="AIE HL4 Char"/>
    <w:basedOn w:val="AIEHL3Char"/>
    <w:link w:val="AIEHL4"/>
    <w:rsid w:val="008F7A0E"/>
    <w:rPr>
      <w:rFonts w:ascii="Calibri" w:hAnsi="Calibri"/>
      <w:b/>
      <w:i/>
      <w:color w:val="0070C0"/>
      <w:sz w:val="24"/>
      <w:shd w:val="clear" w:color="auto" w:fill="0070C0"/>
    </w:rPr>
  </w:style>
  <w:style w:type="paragraph" w:customStyle="1" w:styleId="AIEDefinitionDescription">
    <w:name w:val="AIE Definition Description"/>
    <w:next w:val="AIEDefinitionTerm"/>
    <w:link w:val="AIEDefinitionDescriptionChar"/>
    <w:rsid w:val="00023510"/>
    <w:pPr>
      <w:keepLines/>
      <w:suppressAutoHyphens/>
      <w:spacing w:after="120" w:line="240" w:lineRule="auto"/>
    </w:pPr>
    <w:rPr>
      <w:rFonts w:ascii="Calibri" w:hAnsi="Calibri"/>
    </w:rPr>
  </w:style>
  <w:style w:type="character" w:customStyle="1" w:styleId="AIEHL5Char">
    <w:name w:val="AIE HL5 Char"/>
    <w:basedOn w:val="AIEHL4Char"/>
    <w:link w:val="AIEHL5"/>
    <w:rsid w:val="008F7A0E"/>
    <w:rPr>
      <w:rFonts w:ascii="Calibri" w:hAnsi="Calibri"/>
      <w:b w:val="0"/>
      <w:i/>
      <w:color w:val="0070C0"/>
      <w:sz w:val="24"/>
      <w:shd w:val="clear" w:color="auto" w:fill="0070C0"/>
    </w:rPr>
  </w:style>
  <w:style w:type="character" w:customStyle="1" w:styleId="AIEDefinitionDescriptionChar">
    <w:name w:val="AIE Definition Description Char"/>
    <w:basedOn w:val="DefaultParagraphFont"/>
    <w:link w:val="AIEDefinitionDescription"/>
    <w:rsid w:val="00023510"/>
    <w:rPr>
      <w:rFonts w:ascii="Calibri" w:hAnsi="Calibri"/>
    </w:rPr>
  </w:style>
  <w:style w:type="table" w:styleId="TableGrid">
    <w:name w:val="Table Grid"/>
    <w:basedOn w:val="TableNormal"/>
    <w:uiPriority w:val="59"/>
    <w:rsid w:val="005B5B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IETitle">
    <w:name w:val="AIE Title"/>
    <w:next w:val="AIEStandard"/>
    <w:link w:val="AIETitleChar"/>
    <w:qFormat/>
    <w:rsid w:val="00962E6D"/>
    <w:pPr>
      <w:pBdr>
        <w:bottom w:val="single" w:sz="18" w:space="1" w:color="BFBFBF" w:themeColor="background1" w:themeShade="BF"/>
      </w:pBdr>
      <w:spacing w:after="480" w:line="240" w:lineRule="auto"/>
      <w:ind w:left="-567" w:right="-567"/>
    </w:pPr>
    <w:rPr>
      <w:rFonts w:ascii="Calibri" w:hAnsi="Calibri"/>
      <w:b/>
      <w:color w:val="0070C0"/>
      <w:sz w:val="48"/>
    </w:rPr>
  </w:style>
  <w:style w:type="paragraph" w:customStyle="1" w:styleId="AIEStandard">
    <w:name w:val="AIE Standard"/>
    <w:qFormat/>
    <w:rsid w:val="00F35974"/>
    <w:pPr>
      <w:keepLines/>
      <w:suppressAutoHyphens/>
      <w:spacing w:before="120" w:after="240" w:line="240" w:lineRule="auto"/>
    </w:pPr>
    <w:rPr>
      <w:rFonts w:ascii="Calibri" w:hAnsi="Calibri"/>
    </w:rPr>
  </w:style>
  <w:style w:type="character" w:customStyle="1" w:styleId="AIETitleChar">
    <w:name w:val="AIE Title Char"/>
    <w:basedOn w:val="DefaultParagraphFont"/>
    <w:link w:val="AIETitle"/>
    <w:rsid w:val="00962E6D"/>
    <w:rPr>
      <w:rFonts w:ascii="Calibri" w:hAnsi="Calibri"/>
      <w:b/>
      <w:color w:val="0070C0"/>
      <w:sz w:val="48"/>
    </w:rPr>
  </w:style>
  <w:style w:type="paragraph" w:customStyle="1" w:styleId="AIEItalics">
    <w:name w:val="AIE Italics"/>
    <w:next w:val="AIEStandard"/>
    <w:link w:val="AIEItalicsChar"/>
    <w:rsid w:val="00B2084F"/>
    <w:pPr>
      <w:spacing w:after="160" w:line="259" w:lineRule="auto"/>
    </w:pPr>
    <w:rPr>
      <w:rFonts w:ascii="Calibri" w:hAnsi="Calibri"/>
      <w:i/>
    </w:rPr>
  </w:style>
  <w:style w:type="paragraph" w:customStyle="1" w:styleId="AIEBold">
    <w:name w:val="AIE Bold"/>
    <w:next w:val="AIEStandard"/>
    <w:link w:val="AIEBoldChar"/>
    <w:autoRedefine/>
    <w:rsid w:val="00B2084F"/>
    <w:pPr>
      <w:keepLines/>
      <w:suppressAutoHyphens/>
      <w:spacing w:after="160" w:line="259" w:lineRule="auto"/>
    </w:pPr>
    <w:rPr>
      <w:rFonts w:ascii="Calibri" w:hAnsi="Calibri"/>
      <w:b/>
      <w:lang w:val="en-US"/>
    </w:rPr>
  </w:style>
  <w:style w:type="paragraph" w:customStyle="1" w:styleId="AIEDefinitionTerm">
    <w:name w:val="AIE Definition Term"/>
    <w:next w:val="AIEDefinitionDescription"/>
    <w:rsid w:val="00023510"/>
    <w:pPr>
      <w:keepNext/>
      <w:keepLines/>
      <w:suppressAutoHyphens/>
      <w:spacing w:before="240" w:after="0" w:line="240" w:lineRule="auto"/>
    </w:pPr>
    <w:rPr>
      <w:rFonts w:ascii="Calibri" w:hAnsi="Calibri"/>
      <w:b/>
    </w:rPr>
  </w:style>
  <w:style w:type="numbering" w:customStyle="1" w:styleId="AIEAlphaList">
    <w:name w:val="AIE Alpha List"/>
    <w:basedOn w:val="NoList"/>
    <w:uiPriority w:val="99"/>
    <w:rsid w:val="005B5B5C"/>
    <w:pPr>
      <w:numPr>
        <w:numId w:val="1"/>
      </w:numPr>
    </w:pPr>
  </w:style>
  <w:style w:type="paragraph" w:customStyle="1" w:styleId="AIEMLL1">
    <w:name w:val="AIE MLL1"/>
    <w:link w:val="AIEMLL1Char"/>
    <w:qFormat/>
    <w:rsid w:val="00023510"/>
    <w:pPr>
      <w:keepLines/>
      <w:numPr>
        <w:numId w:val="3"/>
      </w:numPr>
      <w:suppressAutoHyphens/>
      <w:spacing w:after="160" w:line="259" w:lineRule="auto"/>
      <w:contextualSpacing/>
    </w:pPr>
    <w:rPr>
      <w:rFonts w:ascii="Calibri" w:hAnsi="Calibri"/>
    </w:rPr>
  </w:style>
  <w:style w:type="paragraph" w:customStyle="1" w:styleId="AIEFooter">
    <w:name w:val="AIE Footer"/>
    <w:link w:val="AIEFooterChar"/>
    <w:qFormat/>
    <w:rsid w:val="00023510"/>
    <w:pPr>
      <w:spacing w:after="0" w:line="240" w:lineRule="auto"/>
    </w:pPr>
    <w:rPr>
      <w:rFonts w:ascii="Calibri" w:hAnsi="Calibri"/>
      <w:color w:val="000000" w:themeColor="text1"/>
      <w:sz w:val="16"/>
    </w:rPr>
  </w:style>
  <w:style w:type="character" w:customStyle="1" w:styleId="AIEMLL1Char">
    <w:name w:val="AIE MLL1 Char"/>
    <w:basedOn w:val="DefaultParagraphFont"/>
    <w:link w:val="AIEMLL1"/>
    <w:rsid w:val="00023510"/>
    <w:rPr>
      <w:rFonts w:ascii="Calibri" w:hAnsi="Calibri"/>
    </w:rPr>
  </w:style>
  <w:style w:type="character" w:customStyle="1" w:styleId="AIEFooterChar">
    <w:name w:val="AIE Footer Char"/>
    <w:basedOn w:val="DefaultParagraphFont"/>
    <w:link w:val="AIEFooter"/>
    <w:rsid w:val="00023510"/>
    <w:rPr>
      <w:rFonts w:ascii="Calibri" w:hAnsi="Calibri"/>
      <w:color w:val="000000" w:themeColor="text1"/>
      <w:sz w:val="16"/>
    </w:rPr>
  </w:style>
  <w:style w:type="paragraph" w:styleId="ListNumber">
    <w:name w:val="List Number"/>
    <w:basedOn w:val="Normal"/>
    <w:uiPriority w:val="99"/>
    <w:semiHidden/>
    <w:unhideWhenUsed/>
    <w:rsid w:val="005B5B5C"/>
    <w:pPr>
      <w:numPr>
        <w:numId w:val="2"/>
      </w:numPr>
      <w:contextualSpacing/>
    </w:pPr>
  </w:style>
  <w:style w:type="character" w:customStyle="1" w:styleId="AIEItalicsChar">
    <w:name w:val="AIE Italics Char"/>
    <w:basedOn w:val="DefaultParagraphFont"/>
    <w:link w:val="AIEItalics"/>
    <w:rsid w:val="00B2084F"/>
    <w:rPr>
      <w:rFonts w:ascii="Calibri" w:hAnsi="Calibri"/>
      <w:i/>
    </w:rPr>
  </w:style>
  <w:style w:type="character" w:customStyle="1" w:styleId="AIEBoldChar">
    <w:name w:val="AIE Bold Char"/>
    <w:basedOn w:val="DefaultParagraphFont"/>
    <w:link w:val="AIEBold"/>
    <w:rsid w:val="00B2084F"/>
    <w:rPr>
      <w:rFonts w:ascii="Calibri" w:hAnsi="Calibri"/>
      <w:b/>
      <w:lang w:val="en-US"/>
    </w:rPr>
  </w:style>
  <w:style w:type="paragraph" w:customStyle="1" w:styleId="AIEDocumentDifferentiation">
    <w:name w:val="AIE Document Differentiation"/>
    <w:basedOn w:val="Header"/>
    <w:qFormat/>
    <w:rsid w:val="00023510"/>
    <w:rPr>
      <w:rFonts w:ascii="Calibri" w:hAnsi="Calibri" w:cs="Calibri"/>
      <w:b/>
      <w:bCs/>
      <w:smallCaps/>
      <w:color w:val="595959" w:themeColor="text1" w:themeTint="A6"/>
      <w:lang w:val="en-US"/>
    </w:rPr>
  </w:style>
  <w:style w:type="paragraph" w:customStyle="1" w:styleId="AIEMLL2">
    <w:name w:val="AIE MLL2"/>
    <w:link w:val="AIEMLL2Char"/>
    <w:qFormat/>
    <w:rsid w:val="00023510"/>
    <w:pPr>
      <w:keepLines/>
      <w:numPr>
        <w:ilvl w:val="1"/>
        <w:numId w:val="3"/>
      </w:numPr>
      <w:suppressAutoHyphens/>
      <w:spacing w:after="160" w:line="259" w:lineRule="auto"/>
      <w:contextualSpacing/>
    </w:pPr>
    <w:rPr>
      <w:rFonts w:ascii="Calibri" w:hAnsi="Calibri"/>
    </w:rPr>
  </w:style>
  <w:style w:type="character" w:customStyle="1" w:styleId="AIEMLL2Char">
    <w:name w:val="AIE MLL2 Char"/>
    <w:basedOn w:val="DefaultParagraphFont"/>
    <w:link w:val="AIEMLL2"/>
    <w:rsid w:val="00023510"/>
    <w:rPr>
      <w:rFonts w:ascii="Calibri" w:hAnsi="Calibri"/>
    </w:rPr>
  </w:style>
  <w:style w:type="paragraph" w:customStyle="1" w:styleId="AIEMLL3">
    <w:name w:val="AIE MLL3"/>
    <w:link w:val="AIEMLL3Char"/>
    <w:qFormat/>
    <w:rsid w:val="00023510"/>
    <w:pPr>
      <w:keepLines/>
      <w:numPr>
        <w:ilvl w:val="2"/>
        <w:numId w:val="3"/>
      </w:numPr>
      <w:suppressAutoHyphens/>
      <w:spacing w:after="160" w:line="259" w:lineRule="auto"/>
      <w:contextualSpacing/>
    </w:pPr>
    <w:rPr>
      <w:rFonts w:ascii="Calibri" w:hAnsi="Calibri"/>
    </w:rPr>
  </w:style>
  <w:style w:type="paragraph" w:customStyle="1" w:styleId="AIETableHeading">
    <w:name w:val="AIE Table Heading"/>
    <w:link w:val="AIETableHeadingChar"/>
    <w:rsid w:val="00B2084F"/>
    <w:pPr>
      <w:spacing w:after="0" w:line="240" w:lineRule="auto"/>
      <w:jc w:val="center"/>
    </w:pPr>
    <w:rPr>
      <w:rFonts w:ascii="Calibri" w:hAnsi="Calibri"/>
      <w:b/>
    </w:rPr>
  </w:style>
  <w:style w:type="character" w:customStyle="1" w:styleId="AIEMLL3Char">
    <w:name w:val="AIE MLL3 Char"/>
    <w:basedOn w:val="DefaultParagraphFont"/>
    <w:link w:val="AIEMLL3"/>
    <w:rsid w:val="00023510"/>
    <w:rPr>
      <w:rFonts w:ascii="Calibri" w:hAnsi="Calibri"/>
    </w:rPr>
  </w:style>
  <w:style w:type="paragraph" w:customStyle="1" w:styleId="AIETableDataCentred">
    <w:name w:val="AIE Table Data Centred"/>
    <w:basedOn w:val="AIEBold"/>
    <w:link w:val="AIETableDataCentredChar"/>
    <w:rsid w:val="00B2084F"/>
    <w:pPr>
      <w:spacing w:after="0" w:line="240" w:lineRule="auto"/>
      <w:jc w:val="center"/>
    </w:pPr>
    <w:rPr>
      <w:b w:val="0"/>
    </w:rPr>
  </w:style>
  <w:style w:type="character" w:customStyle="1" w:styleId="AIETableHeadingChar">
    <w:name w:val="AIE Table Heading Char"/>
    <w:basedOn w:val="DefaultParagraphFont"/>
    <w:link w:val="AIETableHeading"/>
    <w:rsid w:val="00B2084F"/>
    <w:rPr>
      <w:rFonts w:ascii="Calibri" w:hAnsi="Calibri"/>
      <w:b/>
    </w:rPr>
  </w:style>
  <w:style w:type="paragraph" w:customStyle="1" w:styleId="AIETableDataLeftAlign">
    <w:name w:val="AIE Table Data Left Align"/>
    <w:link w:val="AIETableDataLeftAlignChar"/>
    <w:rsid w:val="00B2084F"/>
    <w:pPr>
      <w:keepLines/>
      <w:suppressAutoHyphens/>
      <w:spacing w:after="0" w:line="240" w:lineRule="auto"/>
    </w:pPr>
    <w:rPr>
      <w:rFonts w:ascii="Calibri" w:hAnsi="Calibri"/>
    </w:rPr>
  </w:style>
  <w:style w:type="character" w:customStyle="1" w:styleId="AIETableDataCentredChar">
    <w:name w:val="AIE Table Data Centred Char"/>
    <w:basedOn w:val="AIEBoldChar"/>
    <w:link w:val="AIETableDataCentred"/>
    <w:rsid w:val="00B2084F"/>
    <w:rPr>
      <w:rFonts w:ascii="Calibri" w:hAnsi="Calibri"/>
      <w:b w:val="0"/>
      <w:lang w:val="en-US"/>
    </w:rPr>
  </w:style>
  <w:style w:type="paragraph" w:customStyle="1" w:styleId="AIETableDataRightAlign">
    <w:name w:val="AIE Table Data Right Align"/>
    <w:link w:val="AIETableDataRightAlignChar"/>
    <w:rsid w:val="00B2084F"/>
    <w:pPr>
      <w:keepLines/>
      <w:suppressAutoHyphens/>
      <w:spacing w:after="0" w:line="240" w:lineRule="auto"/>
      <w:jc w:val="right"/>
    </w:pPr>
    <w:rPr>
      <w:rFonts w:ascii="Calibri" w:hAnsi="Calibri"/>
    </w:rPr>
  </w:style>
  <w:style w:type="character" w:customStyle="1" w:styleId="AIETableDataLeftAlignChar">
    <w:name w:val="AIE Table Data Left Align Char"/>
    <w:basedOn w:val="DefaultParagraphFont"/>
    <w:link w:val="AIETableDataLeftAlign"/>
    <w:rsid w:val="00B2084F"/>
    <w:rPr>
      <w:rFonts w:ascii="Calibri" w:hAnsi="Calibri"/>
    </w:rPr>
  </w:style>
  <w:style w:type="character" w:customStyle="1" w:styleId="AIETableDataRightAlignChar">
    <w:name w:val="AIE Table Data Right Align Char"/>
    <w:basedOn w:val="DefaultParagraphFont"/>
    <w:link w:val="AIETableDataRightAlign"/>
    <w:rsid w:val="00B2084F"/>
    <w:rPr>
      <w:rFonts w:ascii="Calibri" w:hAnsi="Calibri"/>
    </w:rPr>
  </w:style>
  <w:style w:type="paragraph" w:customStyle="1" w:styleId="AIEAppendix">
    <w:name w:val="AIE Appendix"/>
    <w:next w:val="AIEStandard"/>
    <w:link w:val="AIEAppendixChar"/>
    <w:qFormat/>
    <w:rsid w:val="00B73057"/>
    <w:pPr>
      <w:keepNext/>
      <w:pageBreakBefore/>
      <w:numPr>
        <w:numId w:val="4"/>
      </w:numPr>
      <w:spacing w:before="360" w:after="0" w:line="259" w:lineRule="auto"/>
      <w:ind w:left="1247" w:right="-567" w:firstLine="74"/>
      <w:outlineLvl w:val="0"/>
    </w:pPr>
    <w:rPr>
      <w:rFonts w:ascii="Calibri" w:hAnsi="Calibri"/>
      <w:b/>
      <w:color w:val="0070C0"/>
      <w:sz w:val="36"/>
    </w:rPr>
  </w:style>
  <w:style w:type="character" w:customStyle="1" w:styleId="AIEAppendixChar">
    <w:name w:val="AIE Appendix Char"/>
    <w:basedOn w:val="DefaultParagraphFont"/>
    <w:link w:val="AIEAppendix"/>
    <w:rsid w:val="00B73057"/>
    <w:rPr>
      <w:rFonts w:ascii="Calibri" w:hAnsi="Calibri"/>
      <w:b/>
      <w:color w:val="0070C0"/>
      <w:sz w:val="36"/>
    </w:rPr>
  </w:style>
  <w:style w:type="character" w:styleId="PlaceholderText">
    <w:name w:val="Placeholder Text"/>
    <w:basedOn w:val="DefaultParagraphFont"/>
    <w:uiPriority w:val="99"/>
    <w:semiHidden/>
    <w:rsid w:val="005B5B5C"/>
    <w:rPr>
      <w:color w:val="808080"/>
    </w:rPr>
  </w:style>
  <w:style w:type="table" w:styleId="GridTable4-Accent3">
    <w:name w:val="Grid Table 4 Accent 3"/>
    <w:basedOn w:val="TableNormal"/>
    <w:uiPriority w:val="49"/>
    <w:rsid w:val="005B5B5C"/>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SCBullet">
    <w:name w:val="SC Bullet"/>
    <w:basedOn w:val="Normal"/>
    <w:locked/>
    <w:rsid w:val="00011636"/>
    <w:pPr>
      <w:numPr>
        <w:numId w:val="6"/>
      </w:numPr>
      <w:autoSpaceDE w:val="0"/>
      <w:autoSpaceDN w:val="0"/>
      <w:adjustRightInd w:val="0"/>
      <w:spacing w:line="240" w:lineRule="auto"/>
    </w:pPr>
    <w:rPr>
      <w:rFonts w:ascii="Calibri" w:hAnsi="Calibri" w:cs="Calibri"/>
      <w:color w:val="000000"/>
    </w:rPr>
  </w:style>
  <w:style w:type="paragraph" w:customStyle="1" w:styleId="AIEAppH1">
    <w:name w:val="AIE AppH1"/>
    <w:next w:val="AIEStandard"/>
    <w:qFormat/>
    <w:rsid w:val="003F4818"/>
    <w:pPr>
      <w:keepNext/>
      <w:spacing w:before="360" w:after="0" w:line="259" w:lineRule="auto"/>
      <w:ind w:left="-567" w:right="-567"/>
      <w:outlineLvl w:val="1"/>
    </w:pPr>
    <w:rPr>
      <w:rFonts w:ascii="Calibri" w:hAnsi="Calibri"/>
      <w:b/>
      <w:color w:val="0070C0"/>
      <w:sz w:val="32"/>
    </w:rPr>
  </w:style>
  <w:style w:type="paragraph" w:customStyle="1" w:styleId="AIEAppH2">
    <w:name w:val="AIE AppH2"/>
    <w:next w:val="AIEStandard"/>
    <w:qFormat/>
    <w:rsid w:val="004B3085"/>
    <w:pPr>
      <w:keepNext/>
      <w:suppressAutoHyphens/>
      <w:spacing w:before="360" w:after="0" w:line="259" w:lineRule="auto"/>
      <w:outlineLvl w:val="2"/>
    </w:pPr>
    <w:rPr>
      <w:rFonts w:ascii="Calibri" w:hAnsi="Calibri"/>
      <w:b/>
      <w:color w:val="0070C0"/>
      <w:sz w:val="28"/>
    </w:rPr>
  </w:style>
  <w:style w:type="paragraph" w:styleId="TOCHeading">
    <w:name w:val="TOC Heading"/>
    <w:aliases w:val="AIE TOC Heading"/>
    <w:next w:val="AIEStandard"/>
    <w:uiPriority w:val="39"/>
    <w:unhideWhenUsed/>
    <w:qFormat/>
    <w:rsid w:val="00023510"/>
    <w:pPr>
      <w:suppressAutoHyphens/>
      <w:spacing w:before="160" w:after="160" w:line="240" w:lineRule="auto"/>
    </w:pPr>
    <w:rPr>
      <w:rFonts w:ascii="Calibri" w:eastAsiaTheme="majorEastAsia" w:hAnsi="Calibri" w:cstheme="majorBidi"/>
      <w:b/>
      <w:color w:val="0070C0"/>
      <w:sz w:val="32"/>
      <w:szCs w:val="32"/>
    </w:rPr>
  </w:style>
  <w:style w:type="paragraph" w:styleId="TOC1">
    <w:name w:val="toc 1"/>
    <w:aliases w:val="AIE TOC 1"/>
    <w:next w:val="AIEStandard"/>
    <w:uiPriority w:val="39"/>
    <w:unhideWhenUsed/>
    <w:rsid w:val="00023510"/>
    <w:pPr>
      <w:spacing w:after="0" w:line="240" w:lineRule="auto"/>
    </w:pPr>
    <w:rPr>
      <w:rFonts w:ascii="Calibri" w:hAnsi="Calibri"/>
    </w:rPr>
  </w:style>
  <w:style w:type="paragraph" w:styleId="TOC2">
    <w:name w:val="toc 2"/>
    <w:aliases w:val="AIE TOC 2"/>
    <w:next w:val="AIEStandard"/>
    <w:uiPriority w:val="39"/>
    <w:unhideWhenUsed/>
    <w:rsid w:val="00023510"/>
    <w:pPr>
      <w:spacing w:after="0" w:line="240" w:lineRule="auto"/>
      <w:ind w:left="284"/>
    </w:pPr>
    <w:rPr>
      <w:rFonts w:ascii="Calibri" w:hAnsi="Calibri"/>
    </w:rPr>
  </w:style>
  <w:style w:type="character" w:styleId="CommentReference">
    <w:name w:val="annotation reference"/>
    <w:basedOn w:val="DefaultParagraphFont"/>
    <w:uiPriority w:val="99"/>
    <w:semiHidden/>
    <w:unhideWhenUsed/>
    <w:rsid w:val="005B5B5C"/>
    <w:rPr>
      <w:sz w:val="16"/>
      <w:szCs w:val="16"/>
    </w:rPr>
  </w:style>
  <w:style w:type="paragraph" w:styleId="CommentText">
    <w:name w:val="annotation text"/>
    <w:aliases w:val="AIE Comment Text"/>
    <w:link w:val="CommentTextChar"/>
    <w:uiPriority w:val="99"/>
    <w:semiHidden/>
    <w:unhideWhenUsed/>
    <w:rsid w:val="005B5B5C"/>
    <w:pPr>
      <w:suppressAutoHyphens/>
      <w:spacing w:after="0" w:line="240" w:lineRule="auto"/>
    </w:pPr>
    <w:rPr>
      <w:rFonts w:ascii="Times New Roman" w:hAnsi="Times New Roman"/>
      <w:sz w:val="20"/>
      <w:szCs w:val="20"/>
    </w:rPr>
  </w:style>
  <w:style w:type="character" w:customStyle="1" w:styleId="CommentTextChar">
    <w:name w:val="Comment Text Char"/>
    <w:aliases w:val="AIE Comment Text Char"/>
    <w:basedOn w:val="DefaultParagraphFont"/>
    <w:link w:val="CommentText"/>
    <w:uiPriority w:val="99"/>
    <w:semiHidden/>
    <w:rsid w:val="005B5B5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B5B5C"/>
    <w:rPr>
      <w:b/>
      <w:bCs/>
    </w:rPr>
  </w:style>
  <w:style w:type="character" w:customStyle="1" w:styleId="CommentSubjectChar">
    <w:name w:val="Comment Subject Char"/>
    <w:basedOn w:val="CommentTextChar"/>
    <w:link w:val="CommentSubject"/>
    <w:uiPriority w:val="99"/>
    <w:semiHidden/>
    <w:rsid w:val="005B5B5C"/>
    <w:rPr>
      <w:rFonts w:ascii="Times New Roman" w:hAnsi="Times New Roman"/>
      <w:b/>
      <w:bCs/>
      <w:sz w:val="20"/>
      <w:szCs w:val="20"/>
    </w:rPr>
  </w:style>
  <w:style w:type="paragraph" w:styleId="TOC3">
    <w:name w:val="toc 3"/>
    <w:aliases w:val="AIE TOC 3"/>
    <w:next w:val="AIEStandard"/>
    <w:uiPriority w:val="39"/>
    <w:unhideWhenUsed/>
    <w:rsid w:val="00023510"/>
    <w:pPr>
      <w:spacing w:after="0" w:line="240" w:lineRule="auto"/>
      <w:ind w:left="567"/>
    </w:pPr>
    <w:rPr>
      <w:rFonts w:ascii="Calibri" w:hAnsi="Calibri"/>
    </w:rPr>
  </w:style>
  <w:style w:type="paragraph" w:styleId="TOC4">
    <w:name w:val="toc 4"/>
    <w:aliases w:val="AIE TOC 4"/>
    <w:next w:val="AIEStandard"/>
    <w:uiPriority w:val="39"/>
    <w:unhideWhenUsed/>
    <w:rsid w:val="00023510"/>
    <w:pPr>
      <w:spacing w:after="0" w:line="240" w:lineRule="auto"/>
      <w:ind w:left="851"/>
    </w:pPr>
    <w:rPr>
      <w:rFonts w:ascii="Calibri" w:hAnsi="Calibri"/>
    </w:rPr>
  </w:style>
  <w:style w:type="paragraph" w:styleId="TOC5">
    <w:name w:val="toc 5"/>
    <w:aliases w:val="AIE TOC 5"/>
    <w:basedOn w:val="Normal"/>
    <w:next w:val="Normal"/>
    <w:uiPriority w:val="39"/>
    <w:unhideWhenUsed/>
    <w:rsid w:val="00023510"/>
    <w:pPr>
      <w:spacing w:line="240" w:lineRule="auto"/>
      <w:ind w:left="1134"/>
    </w:pPr>
    <w:rPr>
      <w:rFonts w:ascii="Calibri" w:hAnsi="Calibri"/>
    </w:rPr>
  </w:style>
  <w:style w:type="character" w:styleId="UnresolvedMention">
    <w:name w:val="Unresolved Mention"/>
    <w:basedOn w:val="DefaultParagraphFont"/>
    <w:uiPriority w:val="99"/>
    <w:semiHidden/>
    <w:unhideWhenUsed/>
    <w:rsid w:val="005B5B5C"/>
    <w:rPr>
      <w:color w:val="605E5C"/>
      <w:shd w:val="clear" w:color="auto" w:fill="E1DFDD"/>
    </w:rPr>
  </w:style>
  <w:style w:type="paragraph" w:styleId="Caption">
    <w:name w:val="caption"/>
    <w:aliases w:val="AIE Caption"/>
    <w:next w:val="AIEStandard"/>
    <w:uiPriority w:val="35"/>
    <w:unhideWhenUsed/>
    <w:rsid w:val="00023510"/>
    <w:pPr>
      <w:keepNext/>
      <w:spacing w:before="60" w:after="60" w:line="240" w:lineRule="auto"/>
    </w:pPr>
    <w:rPr>
      <w:rFonts w:ascii="Calibri" w:hAnsi="Calibri"/>
      <w:i/>
      <w:iCs/>
      <w:sz w:val="20"/>
      <w:szCs w:val="18"/>
    </w:rPr>
  </w:style>
  <w:style w:type="character" w:styleId="FollowedHyperlink">
    <w:name w:val="FollowedHyperlink"/>
    <w:aliases w:val="AIE Followed Hyperlink"/>
    <w:basedOn w:val="DefaultParagraphFont"/>
    <w:uiPriority w:val="99"/>
    <w:semiHidden/>
    <w:unhideWhenUsed/>
    <w:qFormat/>
    <w:rsid w:val="005B5B5C"/>
    <w:rPr>
      <w:color w:val="0563C1"/>
      <w:u w:val="single"/>
    </w:rPr>
  </w:style>
  <w:style w:type="table" w:customStyle="1" w:styleId="DefinitionsTable">
    <w:name w:val="Definitions Table"/>
    <w:basedOn w:val="TableNormal"/>
    <w:uiPriority w:val="99"/>
    <w:rsid w:val="005B506F"/>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tblBorders>
      <w:tblCellMar>
        <w:top w:w="28" w:type="dxa"/>
        <w:left w:w="85" w:type="dxa"/>
        <w:bottom w:w="28" w:type="dxa"/>
        <w:right w:w="85" w:type="dxa"/>
      </w:tblCellMar>
    </w:tblPr>
    <w:tblStylePr w:type="firstRow">
      <w:pPr>
        <w:jc w:val="left"/>
      </w:pPr>
      <w:rPr>
        <w:rFonts w:ascii="Calibri" w:hAnsi="Calibri"/>
        <w:b/>
        <w:color w:val="FFFFFF" w:themeColor="background1"/>
        <w:sz w:val="22"/>
      </w:rPr>
      <w:tblPr/>
      <w:tcPr>
        <w:shd w:val="clear" w:color="auto" w:fill="0070C0"/>
        <w:vAlign w:val="center"/>
      </w:tcPr>
    </w:tblStylePr>
    <w:tblStylePr w:type="firstCol">
      <w:pPr>
        <w:jc w:val="left"/>
      </w:pPr>
      <w:rPr>
        <w:b/>
      </w:rPr>
    </w:tblStylePr>
    <w:tblStylePr w:type="band1Horz">
      <w:pPr>
        <w:jc w:val="left"/>
      </w:pPr>
      <w:rPr>
        <w:rFonts w:ascii="Calibri" w:hAnsi="Calibri"/>
        <w:sz w:val="20"/>
      </w:rPr>
      <w:tblPr/>
      <w:tcPr>
        <w:vAlign w:val="center"/>
      </w:tcPr>
    </w:tblStylePr>
    <w:tblStylePr w:type="band2Horz">
      <w:pPr>
        <w:jc w:val="left"/>
      </w:pPr>
      <w:rPr>
        <w:rFonts w:ascii="Calibri" w:hAnsi="Calibri"/>
        <w:sz w:val="20"/>
      </w:rPr>
      <w:tblPr/>
      <w:tcPr>
        <w:shd w:val="clear" w:color="auto" w:fill="D9E2F3" w:themeFill="accent1" w:themeFillTint="33"/>
        <w:vAlign w:val="center"/>
      </w:tcPr>
    </w:tblStylePr>
  </w:style>
  <w:style w:type="paragraph" w:customStyle="1" w:styleId="AIEBox">
    <w:name w:val="AIE Box"/>
    <w:qFormat/>
    <w:rsid w:val="004B084E"/>
    <w:pPr>
      <w:pBdr>
        <w:top w:val="single" w:sz="12" w:space="4" w:color="0070C0" w:shadow="1"/>
        <w:left w:val="single" w:sz="12" w:space="4" w:color="0070C0" w:shadow="1"/>
        <w:bottom w:val="single" w:sz="12" w:space="4" w:color="0070C0" w:shadow="1"/>
        <w:right w:val="single" w:sz="12" w:space="4" w:color="0070C0" w:shadow="1"/>
      </w:pBdr>
      <w:shd w:val="clear" w:color="auto" w:fill="D9E2F3" w:themeFill="accent1" w:themeFillTint="33"/>
      <w:spacing w:before="240" w:after="240" w:line="240" w:lineRule="auto"/>
      <w:ind w:left="567" w:right="567"/>
      <w:contextualSpacing/>
    </w:pPr>
    <w:rPr>
      <w:rFonts w:ascii="Calibri" w:hAnsi="Calibri"/>
    </w:rPr>
  </w:style>
  <w:style w:type="table" w:styleId="PlainTable5">
    <w:name w:val="Plain Table 5"/>
    <w:basedOn w:val="TableNormal"/>
    <w:uiPriority w:val="45"/>
    <w:rsid w:val="004902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902C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4902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3929">
      <w:bodyDiv w:val="1"/>
      <w:marLeft w:val="0"/>
      <w:marRight w:val="0"/>
      <w:marTop w:val="0"/>
      <w:marBottom w:val="0"/>
      <w:divBdr>
        <w:top w:val="none" w:sz="0" w:space="0" w:color="auto"/>
        <w:left w:val="none" w:sz="0" w:space="0" w:color="auto"/>
        <w:bottom w:val="none" w:sz="0" w:space="0" w:color="auto"/>
        <w:right w:val="none" w:sz="0" w:space="0" w:color="auto"/>
      </w:divBdr>
    </w:div>
    <w:div w:id="1518039848">
      <w:bodyDiv w:val="1"/>
      <w:marLeft w:val="0"/>
      <w:marRight w:val="0"/>
      <w:marTop w:val="0"/>
      <w:marBottom w:val="0"/>
      <w:divBdr>
        <w:top w:val="none" w:sz="0" w:space="0" w:color="auto"/>
        <w:left w:val="none" w:sz="0" w:space="0" w:color="auto"/>
        <w:bottom w:val="none" w:sz="0" w:space="0" w:color="auto"/>
        <w:right w:val="none" w:sz="0" w:space="0" w:color="auto"/>
      </w:divBdr>
    </w:div>
    <w:div w:id="18090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OneDrive%20-%20Academy%20of%20Interactive%20Entertainment\2023\Course%20Documentation\NEW%20FORMAT%20SAGS%202023\AIE%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aa942b5acfd414d8b05c736490b163d xmlns="829a6d25-aeff-4421-995e-843ed241d769">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2052b62c-f92b-4b39-896d-302f16a65d2f</TermId>
        </TermInfo>
      </Terms>
    </faa942b5acfd414d8b05c736490b163d>
    <IconOverlay xmlns="http://schemas.microsoft.com/sharepoint/v4" xsi:nil="true"/>
    <ie769fd79bdb4ad39881c126498b8aad xmlns="829a6d25-aeff-4421-995e-843ed241d769">
      <Terms xmlns="http://schemas.microsoft.com/office/infopath/2007/PartnerControls">
        <TermInfo xmlns="http://schemas.microsoft.com/office/infopath/2007/PartnerControls">
          <TermName xmlns="http://schemas.microsoft.com/office/infopath/2007/PartnerControls">Australia</TermName>
          <TermId xmlns="http://schemas.microsoft.com/office/infopath/2007/PartnerControls">5858050a-e145-449c-9fc0-a43bf552d5d4</TermId>
        </TermInfo>
        <TermInfo xmlns="http://schemas.microsoft.com/office/infopath/2007/PartnerControls">
          <TermName xmlns="http://schemas.microsoft.com/office/infopath/2007/PartnerControls">USA</TermName>
          <TermId xmlns="http://schemas.microsoft.com/office/infopath/2007/PartnerControls">5f1bb659-ba82-4df1-a9c0-762e11d2432f</TermId>
        </TermInfo>
        <TermInfo xmlns="http://schemas.microsoft.com/office/infopath/2007/PartnerControls">
          <TermName xmlns="http://schemas.microsoft.com/office/infopath/2007/PartnerControls">Seattle</TermName>
          <TermId xmlns="http://schemas.microsoft.com/office/infopath/2007/PartnerControls">82d41991-cd5c-4364-a396-1ed9ba5c9d2d</TermId>
        </TermInfo>
        <TermInfo xmlns="http://schemas.microsoft.com/office/infopath/2007/PartnerControls">
          <TermName xmlns="http://schemas.microsoft.com/office/infopath/2007/PartnerControls">Lafayette</TermName>
          <TermId xmlns="http://schemas.microsoft.com/office/infopath/2007/PartnerControls">13b99371-1845-401d-b654-fad02cb86fc4</TermId>
        </TermInfo>
      </Terms>
    </ie769fd79bdb4ad39881c126498b8aad>
    <_ModernAudienceTargetUserField xmlns="7524d58d-8108-4a7c-838e-de683ad823fc">
      <UserInfo>
        <DisplayName>c:0t.c|tenant|34d77949-c869-4500-b098-dd3f73791fd7</DisplayName>
        <AccountId>35</AccountId>
        <AccountType/>
      </UserInfo>
    </_ModernAudienceTargetUserField>
    <a48278fba8d84077bbb94e1e70001189 xmlns="829a6d25-aeff-4421-995e-843ed241d769">
      <Terms xmlns="http://schemas.microsoft.com/office/infopath/2007/PartnerControls">
        <TermInfo xmlns="http://schemas.microsoft.com/office/infopath/2007/PartnerControls">
          <TermName xmlns="http://schemas.microsoft.com/office/infopath/2007/PartnerControls">AIE Doc</TermName>
          <TermId xmlns="http://schemas.microsoft.com/office/infopath/2007/PartnerControls">b4ab19ba-251e-4cb2-93d8-fd7f661ee356</TermId>
        </TermInfo>
        <TermInfo xmlns="http://schemas.microsoft.com/office/infopath/2007/PartnerControls">
          <TermName xmlns="http://schemas.microsoft.com/office/infopath/2007/PartnerControls">Writing/Editing/Publishing</TermName>
          <TermId xmlns="http://schemas.microsoft.com/office/infopath/2007/PartnerControls">ee6528d5-e64f-4a09-9383-d77c8cc5ad53</TermId>
        </TermInfo>
      </Terms>
    </a48278fba8d84077bbb94e1e70001189>
    <ce9859e6104548e287ee2afca4086ff8 xmlns="829a6d25-aeff-4421-995e-843ed241d769">
      <Terms xmlns="http://schemas.microsoft.com/office/infopath/2007/PartnerControls">
        <TermInfo xmlns="http://schemas.microsoft.com/office/infopath/2007/PartnerControls">
          <TermName xmlns="http://schemas.microsoft.com/office/infopath/2007/PartnerControls">Executive</TermName>
          <TermId xmlns="http://schemas.microsoft.com/office/infopath/2007/PartnerControls">34e2a94b-1e20-45ff-95f3-7511823aee61</TermId>
        </TermInfo>
      </Terms>
    </ce9859e6104548e287ee2afca4086ff8>
    <Document_Version xmlns="829a6d25-aeff-4421-995e-843ed241d769">4.0</Document_Version>
    <TaxCatchAll xmlns="829a6d25-aeff-4421-995e-843ed241d769">
      <Value>33</Value>
      <Value>32</Value>
      <Value>26</Value>
      <Value>43</Value>
      <Value>93</Value>
      <Value>23</Value>
      <Value>84</Value>
      <Value>34</Value>
    </TaxCatchAll>
    <SharedWithUsers xmlns="71111bed-37cb-4d26-b55b-68ca1aff01e3">
      <UserInfo>
        <DisplayName>Adam Walsh</DisplayName>
        <AccountId>35</AccountId>
        <AccountType/>
      </UserInfo>
      <UserInfo>
        <DisplayName>Alexandra Mannell</DisplayName>
        <AccountId>175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Intranet Document" ma:contentTypeID="0x010100B7E1182C2EDC489CA872C34DBF33DBA200EFCC94D00A6F5E4486CE2DE7D3649F95" ma:contentTypeVersion="34" ma:contentTypeDescription="AIE document metadata based on Document" ma:contentTypeScope="" ma:versionID="f6b2867e4618c0fdf78ebf6cf79e4417">
  <xsd:schema xmlns:xsd="http://www.w3.org/2001/XMLSchema" xmlns:xs="http://www.w3.org/2001/XMLSchema" xmlns:p="http://schemas.microsoft.com/office/2006/metadata/properties" xmlns:ns1="http://schemas.microsoft.com/sharepoint/v3" xmlns:ns2="829a6d25-aeff-4421-995e-843ed241d769" xmlns:ns3="71111bed-37cb-4d26-b55b-68ca1aff01e3" xmlns:ns4="7524d58d-8108-4a7c-838e-de683ad823fc" xmlns:ns5="http://schemas.microsoft.com/sharepoint/v4" targetNamespace="http://schemas.microsoft.com/office/2006/metadata/properties" ma:root="true" ma:fieldsID="f59d8ee2ec0b8bb7f371076576e36910" ns1:_="" ns2:_="" ns3:_="" ns4:_="" ns5:_="">
    <xsd:import namespace="http://schemas.microsoft.com/sharepoint/v3"/>
    <xsd:import namespace="829a6d25-aeff-4421-995e-843ed241d769"/>
    <xsd:import namespace="71111bed-37cb-4d26-b55b-68ca1aff01e3"/>
    <xsd:import namespace="7524d58d-8108-4a7c-838e-de683ad823fc"/>
    <xsd:import namespace="http://schemas.microsoft.com/sharepoint/v4"/>
    <xsd:element name="properties">
      <xsd:complexType>
        <xsd:sequence>
          <xsd:element name="documentManagement">
            <xsd:complexType>
              <xsd:all>
                <xsd:element ref="ns1:Author" minOccurs="0"/>
                <xsd:element ref="ns1:Editor" minOccurs="0"/>
                <xsd:element ref="ns2:Document_Version" minOccurs="0"/>
                <xsd:element ref="ns2:a48278fba8d84077bbb94e1e70001189" minOccurs="0"/>
                <xsd:element ref="ns2:TaxCatchAll" minOccurs="0"/>
                <xsd:element ref="ns2:faa942b5acfd414d8b05c736490b163d" minOccurs="0"/>
                <xsd:element ref="ns2:ce9859e6104548e287ee2afca4086ff8" minOccurs="0"/>
                <xsd:element ref="ns2:ie769fd79bdb4ad39881c126498b8aad" minOccurs="0"/>
                <xsd:element ref="ns2:TaxCatchAllLabel" minOccurs="0"/>
                <xsd:element ref="ns3:SharedWithUsers" minOccurs="0"/>
                <xsd:element ref="ns3:SharedWithDetails" minOccurs="0"/>
                <xsd:element ref="ns4:_ModernAudienceTargetUserField" minOccurs="0"/>
                <xsd:element ref="ns4:_ModernAudienceAadObjectIds"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5: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13"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29a6d25-aeff-4421-995e-843ed241d769" elementFormDefault="qualified">
    <xsd:import namespace="http://schemas.microsoft.com/office/2006/documentManagement/types"/>
    <xsd:import namespace="http://schemas.microsoft.com/office/infopath/2007/PartnerControls"/>
    <xsd:element name="Document_Version" ma:index="19" nillable="true" ma:displayName="Document Version" ma:description="AIE Document Version" ma:internalName="Document_Version">
      <xsd:simpleType>
        <xsd:restriction base="dms:Text">
          <xsd:maxLength value="255"/>
        </xsd:restriction>
      </xsd:simpleType>
    </xsd:element>
    <xsd:element name="a48278fba8d84077bbb94e1e70001189" ma:index="20" nillable="true" ma:taxonomy="true" ma:internalName="a48278fba8d84077bbb94e1e70001189" ma:taxonomyFieldName="Topic" ma:displayName="Topic" ma:fieldId="{a48278fb-a8d8-4077-bbb9-4e1e70001189}" ma:taxonomyMulti="true" ma:sspId="f5fef3c2-07a3-4532-a827-a7a99c3972e0" ma:termSetId="5c8dfca0-f72a-4c2f-953e-31ad15de9196" ma:anchorId="00000000-0000-0000-0000-000000000000" ma:open="false" ma:isKeyword="false">
      <xsd:complexType>
        <xsd:sequence>
          <xsd:element ref="pc:Terms" minOccurs="0" maxOccurs="1"/>
        </xsd:sequence>
      </xsd:complexType>
    </xsd:element>
    <xsd:element name="TaxCatchAll" ma:index="21" nillable="true" ma:displayName="Taxonomy Catch All Column" ma:hidden="true" ma:list="{b8a349f4-0881-4b89-b7fe-00c74b1b4b9d}" ma:internalName="TaxCatchAll" ma:showField="CatchAllData" ma:web="829a6d25-aeff-4421-995e-843ed241d769">
      <xsd:complexType>
        <xsd:complexContent>
          <xsd:extension base="dms:MultiChoiceLookup">
            <xsd:sequence>
              <xsd:element name="Value" type="dms:Lookup" maxOccurs="unbounded" minOccurs="0" nillable="true"/>
            </xsd:sequence>
          </xsd:extension>
        </xsd:complexContent>
      </xsd:complexType>
    </xsd:element>
    <xsd:element name="faa942b5acfd414d8b05c736490b163d" ma:index="22" nillable="true" ma:taxonomy="true" ma:internalName="faa942b5acfd414d8b05c736490b163d" ma:taxonomyFieldName="DocumentCategory" ma:displayName="Document Category" ma:fieldId="{faa942b5-acfd-414d-8b05-c736490b163d}" ma:taxonomyMulti="true" ma:sspId="f5fef3c2-07a3-4532-a827-a7a99c3972e0" ma:termSetId="ece0e726-56e5-4c4c-aea8-5606910cc13d" ma:anchorId="00000000-0000-0000-0000-000000000000" ma:open="false" ma:isKeyword="false">
      <xsd:complexType>
        <xsd:sequence>
          <xsd:element ref="pc:Terms" minOccurs="0" maxOccurs="1"/>
        </xsd:sequence>
      </xsd:complexType>
    </xsd:element>
    <xsd:element name="ce9859e6104548e287ee2afca4086ff8" ma:index="23" nillable="true" ma:taxonomy="true" ma:internalName="ce9859e6104548e287ee2afca4086ff8" ma:taxonomyFieldName="Department31344" ma:displayName="Department" ma:fieldId="{ce9859e6-1045-48e2-87ee-2afca4086ff8}" ma:taxonomyMulti="true" ma:sspId="f5fef3c2-07a3-4532-a827-a7a99c3972e0" ma:termSetId="f0d18522-3256-45a2-893a-90b43022497d" ma:anchorId="00000000-0000-0000-0000-000000000000" ma:open="false" ma:isKeyword="false">
      <xsd:complexType>
        <xsd:sequence>
          <xsd:element ref="pc:Terms" minOccurs="0" maxOccurs="1"/>
        </xsd:sequence>
      </xsd:complexType>
    </xsd:element>
    <xsd:element name="ie769fd79bdb4ad39881c126498b8aad" ma:index="24" nillable="true" ma:taxonomy="true" ma:internalName="ie769fd79bdb4ad39881c126498b8aad" ma:taxonomyFieldName="Location31345" ma:displayName="Location" ma:fieldId="{2e769fd7-9bdb-4ad3-9881-c126498b8aad}" ma:taxonomyMulti="true" ma:sspId="f5fef3c2-07a3-4532-a827-a7a99c3972e0" ma:termSetId="22798e25-7818-42be-b3d3-8cd26b5540d7" ma:anchorId="00000000-0000-0000-0000-000000000000" ma:open="false" ma:isKeyword="false">
      <xsd:complexType>
        <xsd:sequence>
          <xsd:element ref="pc:Terms" minOccurs="0" maxOccurs="1"/>
        </xsd:sequence>
      </xsd:complexType>
    </xsd:element>
    <xsd:element name="TaxCatchAllLabel" ma:index="25" nillable="true" ma:displayName="Taxonomy Catch All Column1" ma:hidden="true" ma:list="{b8a349f4-0881-4b89-b7fe-00c74b1b4b9d}" ma:internalName="TaxCatchAllLabel" ma:readOnly="true" ma:showField="CatchAllDataLabel" ma:web="829a6d25-aeff-4421-995e-843ed241d76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1111bed-37cb-4d26-b55b-68ca1aff01e3" elementFormDefault="qualified">
    <xsd:import namespace="http://schemas.microsoft.com/office/2006/documentManagement/types"/>
    <xsd:import namespace="http://schemas.microsoft.com/office/infopath/2007/PartnerControls"/>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524d58d-8108-4a7c-838e-de683ad823fc" elementFormDefault="qualified">
    <xsd:import namespace="http://schemas.microsoft.com/office/2006/documentManagement/types"/>
    <xsd:import namespace="http://schemas.microsoft.com/office/infopath/2007/PartnerControls"/>
    <xsd:element name="_ModernAudienceTargetUserField" ma:index="28"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29" nillable="true" ma:displayName="AudienceIds" ma:list="{c56c9d9a-5147-4c37-8aee-a118a9ea0824}" ma:internalName="_ModernAudienceAadObjectIds" ma:readOnly="true" ma:showField="_AadObjectIdForUser" ma:web="71111bed-37cb-4d26-b55b-68ca1aff01e3">
      <xsd:complexType>
        <xsd:complexContent>
          <xsd:extension base="dms:MultiChoiceLookup">
            <xsd:sequence>
              <xsd:element name="Value" type="dms:Lookup" maxOccurs="unbounded" minOccurs="0" nillable="true"/>
            </xsd:sequence>
          </xsd:extension>
        </xsd:complexContent>
      </xsd:complexType>
    </xsd:element>
    <xsd:element name="MediaServiceMetadata" ma:index="30" nillable="true" ma:displayName="MediaServiceMetadata" ma:hidden="true" ma:internalName="MediaServiceMetadata" ma:readOnly="true">
      <xsd:simpleType>
        <xsd:restriction base="dms:Note"/>
      </xsd:simpleType>
    </xsd:element>
    <xsd:element name="MediaServiceFastMetadata" ma:index="31" nillable="true" ma:displayName="MediaServiceFastMetadata" ma:hidden="true" ma:internalName="MediaServiceFastMetadata" ma:readOnly="true">
      <xsd:simpleType>
        <xsd:restriction base="dms:Note"/>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MediaServiceAutoTags" ma:index="34" nillable="true" ma:displayName="Tags" ma:internalName="MediaServiceAutoTags"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EventHashCode" ma:index="37" nillable="true" ma:displayName="MediaServiceEventHashCode" ma:hidden="true" ma:internalName="MediaServiceEventHashCode" ma:readOnly="true">
      <xsd:simpleType>
        <xsd:restriction base="dms:Text"/>
      </xsd:simpleType>
    </xsd:element>
    <xsd:element name="MediaServiceDateTaken" ma:index="3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3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88489-1C45-4BBF-A03C-4E8B53A3DB66}">
  <ds:schemaRefs>
    <ds:schemaRef ds:uri="http://schemas.microsoft.com/office/2006/metadata/properties"/>
    <ds:schemaRef ds:uri="http://schemas.microsoft.com/office/infopath/2007/PartnerControls"/>
    <ds:schemaRef ds:uri="829a6d25-aeff-4421-995e-843ed241d769"/>
    <ds:schemaRef ds:uri="http://schemas.microsoft.com/sharepoint/v4"/>
    <ds:schemaRef ds:uri="7524d58d-8108-4a7c-838e-de683ad823fc"/>
    <ds:schemaRef ds:uri="71111bed-37cb-4d26-b55b-68ca1aff01e3"/>
  </ds:schemaRefs>
</ds:datastoreItem>
</file>

<file path=customXml/itemProps2.xml><?xml version="1.0" encoding="utf-8"?>
<ds:datastoreItem xmlns:ds="http://schemas.openxmlformats.org/officeDocument/2006/customXml" ds:itemID="{DE37A20B-E0CC-4E44-9BD7-47AF818D4D1C}">
  <ds:schemaRefs>
    <ds:schemaRef ds:uri="http://schemas.microsoft.com/sharepoint/v3/contenttype/forms"/>
  </ds:schemaRefs>
</ds:datastoreItem>
</file>

<file path=customXml/itemProps3.xml><?xml version="1.0" encoding="utf-8"?>
<ds:datastoreItem xmlns:ds="http://schemas.openxmlformats.org/officeDocument/2006/customXml" ds:itemID="{397CDEC1-521D-4BE7-8315-E4625C0E6E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9a6d25-aeff-4421-995e-843ed241d769"/>
    <ds:schemaRef ds:uri="71111bed-37cb-4d26-b55b-68ca1aff01e3"/>
    <ds:schemaRef ds:uri="7524d58d-8108-4a7c-838e-de683ad823fc"/>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276FCD-3B4B-42F3-86EA-63D2665D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AIE Document Template.dotx</Template>
  <TotalTime>895</TotalTime>
  <Pages>13</Pages>
  <Words>2588</Words>
  <Characters>14756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AIE Document Template</vt:lpstr>
    </vt:vector>
  </TitlesOfParts>
  <Company/>
  <LinksUpToDate>false</LinksUpToDate>
  <CharactersWithSpaces>17310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 Document Template</dc:title>
  <dc:subject/>
  <dc:creator>Sam Cartwright</dc:creator>
  <cp:keywords/>
  <cp:lastModifiedBy>Zora Kerr</cp:lastModifiedBy>
  <cp:revision>51</cp:revision>
  <cp:lastPrinted>2022-08-29T05:04:00Z</cp:lastPrinted>
  <dcterms:created xsi:type="dcterms:W3CDTF">2022-11-23T05:55:00Z</dcterms:created>
  <dcterms:modified xsi:type="dcterms:W3CDTF">2023-08-18T02:03:00Z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0x010100B7E1182C2EDC489CA872C34DBF33DBA200EFCC94D00A6F5E4486CE2DE7D3649F95</vt:lpwstr>
  </property>
  <property fmtid="{D5CDD505-2E9C-101B-9397-08002B2CF9AE}" pid="3" name="OwlContentTargetOptionsFour">
    <vt:lpwstr/>
  </property>
  <property fmtid="{D5CDD505-2E9C-101B-9397-08002B2CF9AE}" pid="4" name="OwlTags">
    <vt:lpwstr>63;#HR Policies|672e4c03-98e4-464b-b4f6-be24ab55f439</vt:lpwstr>
  </property>
  <property fmtid="{D5CDD505-2E9C-101B-9397-08002B2CF9AE}" pid="5" name="OwlDocPortalCategory">
    <vt:lpwstr>26;#Policy|96023dfd-ae17-4b56-a7d2-d9f3cf76221b</vt:lpwstr>
  </property>
  <property fmtid="{D5CDD505-2E9C-101B-9397-08002B2CF9AE}" pid="6" name="OwlContentTargetOptionsOne">
    <vt:lpwstr/>
  </property>
  <property fmtid="{D5CDD505-2E9C-101B-9397-08002B2CF9AE}" pid="7" name="OwlContentTargetOptionsTwo">
    <vt:lpwstr>19;#Canberra|0b77b283-97be-4099-a6e8-37e417dd2bcd;#21;#Adelaide|d3dd7701-501c-4683-8aa0-0da8bb284c54;#5;#Sydney|0eaafe3d-2e10-42a1-8cda-b62e8db7f35a;#20;#Melbourne|53b9296f-3cab-4f2e-aea9-dcd45f021931;#22;#Online|8b1311a9-9578-4dd4-9d22-74e4071dca89</vt:lpwstr>
  </property>
  <property fmtid="{D5CDD505-2E9C-101B-9397-08002B2CF9AE}" pid="8" name="OwlContentTargetOptionsThree">
    <vt:lpwstr/>
  </property>
  <property fmtid="{D5CDD505-2E9C-101B-9397-08002B2CF9AE}" pid="9" name="xd_ProgID">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TriggerFlowInfo">
    <vt:lpwstr/>
  </property>
  <property fmtid="{D5CDD505-2E9C-101B-9397-08002B2CF9AE}" pid="14" name="xd_Signature">
    <vt:bool>false</vt:bool>
  </property>
  <property fmtid="{D5CDD505-2E9C-101B-9397-08002B2CF9AE}" pid="15" name="Location31345">
    <vt:lpwstr>23;#Australia|5858050a-e145-449c-9fc0-a43bf552d5d4;#32;#USA|5f1bb659-ba82-4df1-a9c0-762e11d2432f;#33;#Seattle|82d41991-cd5c-4364-a396-1ed9ba5c9d2d;#34;#Lafayette|13b99371-1845-401d-b654-fad02cb86fc4</vt:lpwstr>
  </property>
  <property fmtid="{D5CDD505-2E9C-101B-9397-08002B2CF9AE}" pid="16" name="Topic">
    <vt:lpwstr>26;#AIE Doc|b4ab19ba-251e-4cb2-93d8-fd7f661ee356;#84;#Writing/Editing/Publishing|ee6528d5-e64f-4a09-9383-d77c8cc5ad53</vt:lpwstr>
  </property>
  <property fmtid="{D5CDD505-2E9C-101B-9397-08002B2CF9AE}" pid="17" name="Department31344">
    <vt:lpwstr>43;#Executive|34e2a94b-1e20-45ff-95f3-7511823aee61</vt:lpwstr>
  </property>
  <property fmtid="{D5CDD505-2E9C-101B-9397-08002B2CF9AE}" pid="18" name="DocumentCategory">
    <vt:lpwstr>93;#Template|2052b62c-f92b-4b39-896d-302f16a65d2f</vt:lpwstr>
  </property>
</Properties>
</file>